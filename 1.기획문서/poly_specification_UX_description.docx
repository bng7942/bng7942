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14:paraId="2F0FC3D9" w14:textId="77777777" w:rsidTr="00F86413">
            <w:trPr>
              <w:trHeight w:val="2880"/>
              <w:jc w:val="center"/>
            </w:trPr>
            <w:tc>
              <w:tcPr>
                <w:tcW w:w="5000" w:type="pct"/>
              </w:tcPr>
              <w:p w14:paraId="29C2BE6A" w14:textId="77777777"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14:paraId="46971F91" w14:textId="77777777" w:rsidTr="00F8641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14:paraId="0AD91F6C" w14:textId="77777777" w:rsidR="00093BE1" w:rsidRDefault="00184E14" w:rsidP="00184E14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Poly Specification</w:t>
                    </w:r>
                  </w:p>
                </w:tc>
              </w:sdtContent>
            </w:sdt>
          </w:tr>
          <w:tr w:rsidR="00093BE1" w14:paraId="37949BBD" w14:textId="77777777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14:paraId="2EA2D365" w14:textId="77777777" w:rsidR="00093BE1" w:rsidRDefault="00184E14" w:rsidP="00184E14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Detail UX description</w:t>
                    </w:r>
                  </w:p>
                </w:tc>
              </w:sdtContent>
            </w:sdt>
          </w:tr>
          <w:tr w:rsidR="00093BE1" w14:paraId="14215607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5B277787" w14:textId="77777777" w:rsidR="00093BE1" w:rsidRDefault="00093BE1">
                <w:pPr>
                  <w:pStyle w:val="NoSpacing"/>
                  <w:jc w:val="center"/>
                </w:pPr>
              </w:p>
            </w:tc>
          </w:tr>
          <w:tr w:rsidR="00093BE1" w14:paraId="12220A5B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5DEE182B" w14:textId="77777777" w:rsidR="00093BE1" w:rsidRDefault="00184E14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JS Lee</w:t>
                    </w:r>
                  </w:p>
                </w:tc>
              </w:sdtContent>
            </w:sdt>
          </w:tr>
          <w:tr w:rsidR="00093BE1" w14:paraId="336F7077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20-04-20T00:00:00Z">
                  <w:dateFormat w:val="dd/MM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3EF40BA4" w14:textId="77777777" w:rsidR="00093BE1" w:rsidRDefault="00184E14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20/04/2020</w:t>
                    </w:r>
                  </w:p>
                </w:tc>
              </w:sdtContent>
            </w:sdt>
          </w:tr>
        </w:tbl>
        <w:p w14:paraId="553A4F8F" w14:textId="77777777" w:rsidR="00093BE1" w:rsidRDefault="00093BE1" w:rsidP="00FA3BE0">
          <w:pPr>
            <w:pStyle w:val="AxureImageParagraph"/>
          </w:pPr>
        </w:p>
        <w:p w14:paraId="390B01FB" w14:textId="77777777" w:rsidR="00093BE1" w:rsidRDefault="00093BE1"/>
        <w:p w14:paraId="7657DCA3" w14:textId="77777777" w:rsidR="00712696" w:rsidRDefault="00712696"/>
        <w:p w14:paraId="23B84CFB" w14:textId="77777777" w:rsidR="00712696" w:rsidRDefault="00712696"/>
        <w:p w14:paraId="706E0515" w14:textId="77777777" w:rsidR="00712696" w:rsidRDefault="00712696"/>
        <w:p w14:paraId="47C5F6E8" w14:textId="77777777" w:rsidR="00712696" w:rsidRDefault="00712696">
          <w:bookmarkStart w:id="0" w:name="_GoBack"/>
          <w:bookmarkEnd w:id="0"/>
        </w:p>
        <w:p w14:paraId="109DFAED" w14:textId="77777777" w:rsidR="00712696" w:rsidRDefault="00712696"/>
        <w:p w14:paraId="17B00501" w14:textId="77777777" w:rsidR="00712696" w:rsidRDefault="00712696"/>
        <w:p w14:paraId="56BCC5F6" w14:textId="77777777" w:rsidR="00712696" w:rsidRDefault="00712696"/>
        <w:sdt>
          <w:sdtPr>
            <w:alias w:val="Abstract"/>
            <w:id w:val="8276291"/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14:paraId="23035CF7" w14:textId="77777777"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14:paraId="5312271A" w14:textId="77777777"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14:paraId="7A72F333" w14:textId="77777777"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14:paraId="26E8D4CE" w14:textId="77777777"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14:paraId="4D389E41" w14:textId="77777777" w:rsidR="004144D0" w:rsidRDefault="00634D62" w:rsidP="00536F6D">
      <w:r>
        <w:br w:type="page"/>
      </w:r>
    </w:p>
    <w:p w14:paraId="101BFF07" w14:textId="77777777" w:rsidR="00810F92" w:rsidRDefault="00810F92">
      <w:pPr>
        <w:sectPr w:rsidR="00810F92" w:rsidSect="004F3FB3">
          <w:headerReference w:type="default" r:id="rId9"/>
          <w:footerReference w:type="default" r:id="rId10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</w:pPr>
    </w:p>
    <w:p w14:paraId="1D137A19" w14:textId="77777777" w:rsidR="00810F92" w:rsidRDefault="008F3BF2">
      <w:pPr>
        <w:pStyle w:val="Heading1"/>
        <w:rPr>
          <w:lang w:eastAsia="ko-KR"/>
        </w:rPr>
      </w:pPr>
      <w:proofErr w:type="spellStart"/>
      <w:r>
        <w:rPr>
          <w:lang w:eastAsia="ko-KR"/>
        </w:rPr>
        <w:lastRenderedPageBreak/>
        <w:t>화면</w:t>
      </w:r>
      <w:proofErr w:type="spellEnd"/>
    </w:p>
    <w:p w14:paraId="0F3FE0A9" w14:textId="77777777" w:rsidR="00810F92" w:rsidRDefault="008F3BF2">
      <w:pPr>
        <w:pStyle w:val="Heading2"/>
        <w:rPr>
          <w:lang w:eastAsia="ko-KR"/>
        </w:rPr>
      </w:pPr>
      <w:proofErr w:type="spellStart"/>
      <w:r>
        <w:rPr>
          <w:lang w:eastAsia="ko-KR"/>
        </w:rPr>
        <w:t>화면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구조</w:t>
      </w:r>
      <w:proofErr w:type="spellEnd"/>
    </w:p>
    <w:p w14:paraId="209A6320" w14:textId="77777777" w:rsidR="00810F92" w:rsidRDefault="008F3BF2">
      <w:pPr>
        <w:rPr>
          <w:lang w:eastAsia="ko-KR"/>
        </w:rPr>
      </w:pPr>
      <w:r>
        <w:rPr>
          <w:lang w:eastAsia="ko-KR"/>
        </w:rPr>
        <w:t>Flow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회원가입</w:t>
      </w:r>
      <w:r>
        <w:rPr>
          <w:lang w:eastAsia="ko-KR"/>
        </w:rPr>
        <w:t>_</w:t>
      </w:r>
      <w:r>
        <w:rPr>
          <w:lang w:eastAsia="ko-KR"/>
        </w:rPr>
        <w:t>로그인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회원가입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로그인</w:t>
      </w:r>
      <w:proofErr w:type="spellEnd"/>
      <w:r>
        <w:rPr>
          <w:lang w:eastAsia="ko-KR"/>
        </w:rPr>
        <w:br/>
      </w:r>
      <w:proofErr w:type="spellStart"/>
      <w:r>
        <w:rPr>
          <w:lang w:eastAsia="ko-KR"/>
        </w:rPr>
        <w:t>매장</w:t>
      </w:r>
      <w:proofErr w:type="spellEnd"/>
      <w:r>
        <w:rPr>
          <w:lang w:eastAsia="ko-KR"/>
        </w:rPr>
        <w:t>-</w:t>
      </w:r>
      <w:proofErr w:type="spellStart"/>
      <w:r>
        <w:rPr>
          <w:lang w:eastAsia="ko-KR"/>
        </w:rPr>
        <w:t>DashBaord</w:t>
      </w:r>
      <w:proofErr w:type="spellEnd"/>
      <w:r>
        <w:rPr>
          <w:lang w:eastAsia="ko-KR"/>
        </w:rPr>
        <w:t>-UI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DashBoard_LandingPage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로그인</w:t>
      </w:r>
      <w:r>
        <w:rPr>
          <w:lang w:eastAsia="ko-KR"/>
        </w:rPr>
        <w:t>_</w:t>
      </w:r>
      <w:r>
        <w:rPr>
          <w:lang w:eastAsia="ko-KR"/>
        </w:rPr>
        <w:t>회원가입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로그인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회원가입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회원가입</w:t>
      </w:r>
      <w:r>
        <w:rPr>
          <w:lang w:eastAsia="ko-KR"/>
        </w:rPr>
        <w:t>_</w:t>
      </w:r>
      <w:r>
        <w:rPr>
          <w:lang w:eastAsia="ko-KR"/>
        </w:rPr>
        <w:t>관리자</w:t>
      </w:r>
      <w:r>
        <w:rPr>
          <w:lang w:eastAsia="ko-KR"/>
        </w:rPr>
        <w:t>_</w:t>
      </w:r>
      <w:r>
        <w:rPr>
          <w:lang w:eastAsia="ko-KR"/>
        </w:rPr>
        <w:t>초대링크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개인정보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처리방침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아이디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찾기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비빌번호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찾기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DashBoard_Home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DashBoard_Home_nodata_tutorial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error_db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기본정보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브랜드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매장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목록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매장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편집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계정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정보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메뉴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메뉴관리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리스</w:t>
      </w:r>
      <w:r>
        <w:rPr>
          <w:lang w:eastAsia="ko-KR"/>
        </w:rPr>
        <w:t>트뷰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메뉴관리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그리드뷰</w:t>
      </w:r>
      <w:r>
        <w:rPr>
          <w:lang w:eastAsia="ko-KR"/>
        </w:rPr>
        <w:t>_New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상품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옵션그룹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상품분류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일괄설정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매장설정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POS</w:t>
      </w:r>
      <w:r>
        <w:rPr>
          <w:lang w:eastAsia="ko-KR"/>
        </w:rPr>
        <w:t>관리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배달업체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pos_edit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출력양식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주방메모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  <w:t>tables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edit_table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  <w:t>Printers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k_printer_groups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k_print_item_assign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k_print_item_assign_2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  <w:t>k_print_item_assign_3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프로모션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듀얼모니터컨텐츠관리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할인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직원관리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직원목록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직원목록</w:t>
      </w:r>
      <w:r>
        <w:rPr>
          <w:lang w:eastAsia="ko-KR"/>
        </w:rPr>
        <w:t>_simple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매출리포트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기간별매출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상품별판매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상품별판매동향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주문목록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주문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주문주소록</w:t>
      </w:r>
      <w:proofErr w:type="spellEnd"/>
      <w:r>
        <w:rPr>
          <w:lang w:eastAsia="ko-KR"/>
        </w:rPr>
        <w:br/>
      </w:r>
      <w:r>
        <w:rPr>
          <w:lang w:eastAsia="ko-KR"/>
        </w:rPr>
        <w:lastRenderedPageBreak/>
        <w:tab/>
      </w:r>
      <w:proofErr w:type="spellStart"/>
      <w:r>
        <w:rPr>
          <w:lang w:eastAsia="ko-KR"/>
        </w:rPr>
        <w:t>고객관리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예치금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고객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리스트</w:t>
      </w:r>
      <w:proofErr w:type="spellEnd"/>
      <w:r>
        <w:rPr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고객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포인트정책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리스트</w:t>
      </w:r>
      <w:proofErr w:type="spellEnd"/>
      <w:r>
        <w:rPr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포인트내역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리스트</w:t>
      </w:r>
      <w:proofErr w:type="spellEnd"/>
      <w:r>
        <w:rPr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서비스설정</w:t>
      </w:r>
      <w:proofErr w:type="spellEnd"/>
      <w:r>
        <w:rPr>
          <w:lang w:eastAsia="ko-KR"/>
        </w:rPr>
        <w:t>(TBD)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결제수단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할인적립서비스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주문서비스</w:t>
      </w:r>
      <w:proofErr w:type="spellEnd"/>
      <w:r>
        <w:rPr>
          <w:lang w:eastAsia="ko-KR"/>
        </w:rPr>
        <w:br/>
      </w:r>
      <w:proofErr w:type="spellStart"/>
      <w:r>
        <w:rPr>
          <w:lang w:eastAsia="ko-KR"/>
        </w:rPr>
        <w:t>대리점</w:t>
      </w:r>
      <w:r>
        <w:rPr>
          <w:lang w:eastAsia="ko-KR"/>
        </w:rPr>
        <w:t>_DashBoard</w:t>
      </w:r>
      <w:proofErr w:type="spellEnd"/>
      <w:r>
        <w:rPr>
          <w:lang w:eastAsia="ko-KR"/>
        </w:rPr>
        <w:t>-UI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로그인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기본정보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매장리스트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polyadmin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공지사항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고객계정생성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general_error</w:t>
      </w:r>
      <w:proofErr w:type="spellEnd"/>
      <w:r>
        <w:rPr>
          <w:lang w:eastAsia="ko-KR"/>
        </w:rPr>
        <w:br/>
        <w:t>POS-UI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POS_Devi</w:t>
      </w:r>
      <w:r>
        <w:rPr>
          <w:lang w:eastAsia="ko-KR"/>
        </w:rPr>
        <w:t>ce_Register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POS_PIN_login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POS_Home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general_pos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주문결제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전체기능버튼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옵션변경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할인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주방메모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주문유형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신용카드로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결제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현금으로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결제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할인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목록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짧은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결제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목록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짧은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레이아웃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듀얼모니터</w:t>
      </w:r>
      <w:r>
        <w:rPr>
          <w:lang w:eastAsia="ko-KR"/>
        </w:rPr>
        <w:t>_ready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듀얼모니터</w:t>
      </w:r>
      <w:r>
        <w:rPr>
          <w:lang w:eastAsia="ko-KR"/>
        </w:rPr>
        <w:t>_</w:t>
      </w:r>
      <w:r>
        <w:rPr>
          <w:lang w:eastAsia="ko-KR"/>
        </w:rPr>
        <w:t>주문서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영업홈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영업일보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주문목록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>시재점검생성</w:t>
      </w:r>
      <w:r>
        <w:rPr>
          <w:lang w:eastAsia="ko-KR"/>
        </w:rPr>
        <w:t>_1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시재점검리스트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개별시재점검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현금출납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매출리포트홈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매출달력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기간별매출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상품별매출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설</w:t>
      </w:r>
      <w:r>
        <w:rPr>
          <w:lang w:eastAsia="ko-KR"/>
        </w:rPr>
        <w:t>정홈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결제장비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설정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결제장비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>_2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프린터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설정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  <w:t>unregister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결산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고객</w:t>
      </w:r>
      <w:proofErr w:type="spellEnd"/>
      <w:r>
        <w:rPr>
          <w:lang w:eastAsia="ko-KR"/>
        </w:rPr>
        <w:br/>
      </w:r>
      <w:proofErr w:type="spellStart"/>
      <w:r>
        <w:rPr>
          <w:lang w:eastAsia="ko-KR"/>
        </w:rPr>
        <w:t>출력물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신용카드결제전표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고객영수증</w:t>
      </w:r>
      <w:r>
        <w:rPr>
          <w:lang w:eastAsia="ko-KR"/>
        </w:rPr>
        <w:t>-</w:t>
      </w:r>
      <w:r>
        <w:rPr>
          <w:lang w:eastAsia="ko-KR"/>
        </w:rPr>
        <w:t>금액만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매장영수증</w:t>
      </w:r>
      <w:r>
        <w:rPr>
          <w:lang w:eastAsia="ko-KR"/>
        </w:rPr>
        <w:t>-</w:t>
      </w:r>
      <w:r>
        <w:rPr>
          <w:lang w:eastAsia="ko-KR"/>
        </w:rPr>
        <w:t>금액만</w:t>
      </w:r>
      <w:proofErr w:type="spellEnd"/>
      <w:r>
        <w:rPr>
          <w:lang w:eastAsia="ko-KR"/>
        </w:rPr>
        <w:br/>
      </w:r>
      <w:r>
        <w:rPr>
          <w:lang w:eastAsia="ko-KR"/>
        </w:rPr>
        <w:lastRenderedPageBreak/>
        <w:tab/>
      </w:r>
      <w:proofErr w:type="spellStart"/>
      <w:r>
        <w:rPr>
          <w:lang w:eastAsia="ko-KR"/>
        </w:rPr>
        <w:t>고객영수증</w:t>
      </w:r>
      <w:r>
        <w:rPr>
          <w:lang w:eastAsia="ko-KR"/>
        </w:rPr>
        <w:t>-</w:t>
      </w:r>
      <w:r>
        <w:rPr>
          <w:lang w:eastAsia="ko-KR"/>
        </w:rPr>
        <w:t>기본형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고객영수증</w:t>
      </w:r>
      <w:r>
        <w:rPr>
          <w:lang w:eastAsia="ko-KR"/>
        </w:rPr>
        <w:t>-</w:t>
      </w:r>
      <w:r>
        <w:rPr>
          <w:lang w:eastAsia="ko-KR"/>
        </w:rPr>
        <w:t>세부항목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주방주문서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후불출력물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주방주문서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고객주문서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고객영수증</w:t>
      </w:r>
      <w:proofErr w:type="spellEnd"/>
      <w:r>
        <w:rPr>
          <w:lang w:eastAsia="ko-KR"/>
        </w:rPr>
        <w:t>-simple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고객영수증</w:t>
      </w:r>
      <w:proofErr w:type="spellEnd"/>
      <w:r>
        <w:rPr>
          <w:lang w:eastAsia="ko-KR"/>
        </w:rPr>
        <w:t>-basic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고객영수증</w:t>
      </w:r>
      <w:proofErr w:type="spellEnd"/>
      <w:r>
        <w:rPr>
          <w:lang w:eastAsia="ko-KR"/>
        </w:rPr>
        <w:t>-detail</w:t>
      </w:r>
      <w:r>
        <w:rPr>
          <w:lang w:eastAsia="ko-KR"/>
        </w:rPr>
        <w:br/>
        <w:t>Graphic Design Specification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컬러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스킴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타이포그라피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콘트롤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팝업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대응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화면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사이즈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프로그</w:t>
      </w:r>
      <w:r>
        <w:rPr>
          <w:lang w:eastAsia="ko-KR"/>
        </w:rPr>
        <w:t>램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업데이트</w:t>
      </w:r>
      <w:proofErr w:type="spellEnd"/>
      <w:r>
        <w:rPr>
          <w:lang w:eastAsia="ko-KR"/>
        </w:rPr>
        <w:br/>
        <w:t>Backup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>시재점검생성</w:t>
      </w:r>
      <w:r>
        <w:rPr>
          <w:lang w:eastAsia="ko-KR"/>
        </w:rPr>
        <w:t>_2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POS_</w:t>
      </w:r>
      <w:r>
        <w:rPr>
          <w:lang w:eastAsia="ko-KR"/>
        </w:rPr>
        <w:t>설정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주문결제</w:t>
      </w:r>
      <w:r>
        <w:rPr>
          <w:lang w:eastAsia="ko-KR"/>
        </w:rPr>
        <w:t>_old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>주문결제</w:t>
      </w:r>
      <w:r>
        <w:rPr>
          <w:lang w:eastAsia="ko-KR"/>
        </w:rPr>
        <w:t>_old2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>주문결제</w:t>
      </w:r>
      <w:r>
        <w:rPr>
          <w:lang w:eastAsia="ko-KR"/>
        </w:rPr>
        <w:t>_old3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전체기능버튼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옵션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선택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개별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할인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전체할인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개별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주방메모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전체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주방메모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주문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유형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신용카드로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결제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현금으로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결제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결제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더치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페이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외상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제휴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할인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상품권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할인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목록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결제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목록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POS_</w:t>
      </w:r>
      <w:r>
        <w:rPr>
          <w:lang w:eastAsia="ko-KR"/>
        </w:rPr>
        <w:t>버튼편집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POS_Tab_</w:t>
      </w:r>
      <w:r>
        <w:rPr>
          <w:lang w:eastAsia="ko-KR"/>
        </w:rPr>
        <w:t>버튼</w:t>
      </w:r>
      <w:r>
        <w:rPr>
          <w:lang w:eastAsia="ko-KR"/>
        </w:rPr>
        <w:t>_backup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POS_Tab_</w:t>
      </w:r>
      <w:r>
        <w:rPr>
          <w:lang w:eastAsia="ko-KR"/>
        </w:rPr>
        <w:t>기본정보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매장관리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주문옵션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취소사유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메뉴관리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리스트뷰</w:t>
      </w:r>
      <w:r>
        <w:rPr>
          <w:lang w:eastAsia="ko-KR"/>
        </w:rPr>
        <w:t>-</w:t>
      </w:r>
      <w:r>
        <w:rPr>
          <w:lang w:eastAsia="ko-KR"/>
        </w:rPr>
        <w:t>상품추가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리스트뷰</w:t>
      </w:r>
      <w:r>
        <w:rPr>
          <w:lang w:eastAsia="ko-KR"/>
        </w:rPr>
        <w:t>-</w:t>
      </w:r>
      <w:r>
        <w:rPr>
          <w:lang w:eastAsia="ko-KR"/>
        </w:rPr>
        <w:t>상품수정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리스트뷰</w:t>
      </w:r>
      <w:r>
        <w:rPr>
          <w:lang w:eastAsia="ko-KR"/>
        </w:rPr>
        <w:t>-</w:t>
      </w:r>
      <w:r>
        <w:rPr>
          <w:lang w:eastAsia="ko-KR"/>
        </w:rPr>
        <w:t>상품이동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리스트뷰</w:t>
      </w:r>
      <w:r>
        <w:rPr>
          <w:lang w:eastAsia="ko-KR"/>
        </w:rPr>
        <w:t>-</w:t>
      </w:r>
      <w:r>
        <w:rPr>
          <w:lang w:eastAsia="ko-KR"/>
        </w:rPr>
        <w:t>상품제거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리스트뷰</w:t>
      </w:r>
      <w:r>
        <w:rPr>
          <w:lang w:eastAsia="ko-KR"/>
        </w:rPr>
        <w:t>-</w:t>
      </w:r>
      <w:r>
        <w:rPr>
          <w:lang w:eastAsia="ko-KR"/>
        </w:rPr>
        <w:t>메뉴그룹생성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리스트뷰</w:t>
      </w:r>
      <w:r>
        <w:rPr>
          <w:lang w:eastAsia="ko-KR"/>
        </w:rPr>
        <w:t>-</w:t>
      </w:r>
      <w:r>
        <w:rPr>
          <w:lang w:eastAsia="ko-KR"/>
        </w:rPr>
        <w:t>메뉴그룹수정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리스트뷰</w:t>
      </w:r>
      <w:r>
        <w:rPr>
          <w:lang w:eastAsia="ko-KR"/>
        </w:rPr>
        <w:t>-</w:t>
      </w:r>
      <w:r>
        <w:rPr>
          <w:lang w:eastAsia="ko-KR"/>
        </w:rPr>
        <w:t>메뉴그룹삭제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그리드뷰</w:t>
      </w:r>
      <w:r>
        <w:rPr>
          <w:lang w:eastAsia="ko-KR"/>
        </w:rPr>
        <w:t>-</w:t>
      </w:r>
      <w:r>
        <w:rPr>
          <w:lang w:eastAsia="ko-KR"/>
        </w:rPr>
        <w:t>상품추가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그리드뷰</w:t>
      </w:r>
      <w:r>
        <w:rPr>
          <w:lang w:eastAsia="ko-KR"/>
        </w:rPr>
        <w:t>-</w:t>
      </w:r>
      <w:r>
        <w:rPr>
          <w:lang w:eastAsia="ko-KR"/>
        </w:rPr>
        <w:t>상품수정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그리드뷰</w:t>
      </w:r>
      <w:r>
        <w:rPr>
          <w:lang w:eastAsia="ko-KR"/>
        </w:rPr>
        <w:t>-</w:t>
      </w:r>
      <w:r>
        <w:rPr>
          <w:lang w:eastAsia="ko-KR"/>
        </w:rPr>
        <w:t>상품제거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그리드뷰</w:t>
      </w:r>
      <w:r>
        <w:rPr>
          <w:lang w:eastAsia="ko-KR"/>
        </w:rPr>
        <w:t>-</w:t>
      </w:r>
      <w:r>
        <w:rPr>
          <w:lang w:eastAsia="ko-KR"/>
        </w:rPr>
        <w:t>배치관리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메뉴관리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그리드뷰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상품관리</w:t>
      </w:r>
      <w:proofErr w:type="spellEnd"/>
      <w:r>
        <w:rPr>
          <w:lang w:eastAsia="ko-KR"/>
        </w:rPr>
        <w:br/>
      </w:r>
      <w:r>
        <w:rPr>
          <w:lang w:eastAsia="ko-KR"/>
        </w:rPr>
        <w:lastRenderedPageBreak/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상품관리</w:t>
      </w:r>
      <w:r>
        <w:rPr>
          <w:lang w:eastAsia="ko-KR"/>
        </w:rPr>
        <w:t>-</w:t>
      </w:r>
      <w:r>
        <w:rPr>
          <w:lang w:eastAsia="ko-KR"/>
        </w:rPr>
        <w:t>리스트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상품관리</w:t>
      </w:r>
      <w:r>
        <w:rPr>
          <w:lang w:eastAsia="ko-KR"/>
        </w:rPr>
        <w:t>-</w:t>
      </w:r>
      <w:r>
        <w:rPr>
          <w:lang w:eastAsia="ko-KR"/>
        </w:rPr>
        <w:t>생성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상품관리</w:t>
      </w:r>
      <w:r>
        <w:rPr>
          <w:lang w:eastAsia="ko-KR"/>
        </w:rPr>
        <w:t>-</w:t>
      </w:r>
      <w:r>
        <w:rPr>
          <w:lang w:eastAsia="ko-KR"/>
        </w:rPr>
        <w:t>수정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상품관리</w:t>
      </w:r>
      <w:r>
        <w:rPr>
          <w:lang w:eastAsia="ko-KR"/>
        </w:rPr>
        <w:t>-</w:t>
      </w:r>
      <w:r>
        <w:rPr>
          <w:lang w:eastAsia="ko-KR"/>
        </w:rPr>
        <w:t>삭제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옵션관리</w:t>
      </w:r>
      <w:r>
        <w:rPr>
          <w:lang w:eastAsia="ko-KR"/>
        </w:rPr>
        <w:t>-</w:t>
      </w:r>
      <w:r>
        <w:rPr>
          <w:lang w:eastAsia="ko-KR"/>
        </w:rPr>
        <w:t>리스트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옵션관리</w:t>
      </w:r>
      <w:r>
        <w:rPr>
          <w:lang w:eastAsia="ko-KR"/>
        </w:rPr>
        <w:t>-</w:t>
      </w:r>
      <w:r>
        <w:rPr>
          <w:lang w:eastAsia="ko-KR"/>
        </w:rPr>
        <w:t>생성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옵션관리</w:t>
      </w:r>
      <w:r>
        <w:rPr>
          <w:lang w:eastAsia="ko-KR"/>
        </w:rPr>
        <w:t>-</w:t>
      </w:r>
      <w:r>
        <w:rPr>
          <w:lang w:eastAsia="ko-KR"/>
        </w:rPr>
        <w:t>수정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옵션관리</w:t>
      </w:r>
      <w:r>
        <w:rPr>
          <w:lang w:eastAsia="ko-KR"/>
        </w:rPr>
        <w:t>-</w:t>
      </w:r>
      <w:r>
        <w:rPr>
          <w:lang w:eastAsia="ko-KR"/>
        </w:rPr>
        <w:t>삭제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상품분류</w:t>
      </w:r>
      <w:r>
        <w:rPr>
          <w:lang w:eastAsia="ko-KR"/>
        </w:rPr>
        <w:t>-</w:t>
      </w:r>
      <w:r>
        <w:rPr>
          <w:lang w:eastAsia="ko-KR"/>
        </w:rPr>
        <w:t>리스트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상품분류</w:t>
      </w:r>
      <w:r>
        <w:rPr>
          <w:lang w:eastAsia="ko-KR"/>
        </w:rPr>
        <w:t>-</w:t>
      </w:r>
      <w:r>
        <w:rPr>
          <w:lang w:eastAsia="ko-KR"/>
        </w:rPr>
        <w:t>생성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상품분류</w:t>
      </w:r>
      <w:r>
        <w:rPr>
          <w:lang w:eastAsia="ko-KR"/>
        </w:rPr>
        <w:t>-</w:t>
      </w:r>
      <w:r>
        <w:rPr>
          <w:lang w:eastAsia="ko-KR"/>
        </w:rPr>
        <w:t>수정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상품분류</w:t>
      </w:r>
      <w:r>
        <w:rPr>
          <w:lang w:eastAsia="ko-KR"/>
        </w:rPr>
        <w:t>-</w:t>
      </w:r>
      <w:r>
        <w:rPr>
          <w:lang w:eastAsia="ko-KR"/>
        </w:rPr>
        <w:t>삭제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>홈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매장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기본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정보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조회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관리자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계정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조회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관리자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계정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로그아웃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POS_</w:t>
      </w:r>
      <w:r>
        <w:rPr>
          <w:lang w:eastAsia="ko-KR"/>
        </w:rPr>
        <w:t>매장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생성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안내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매장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생성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메뉴트리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메뉴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상품관리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매장정보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수정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관리자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계정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정보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수정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  <w:t>Model</w:t>
      </w:r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modeling_</w:t>
      </w:r>
      <w:r>
        <w:rPr>
          <w:lang w:eastAsia="ko-KR"/>
        </w:rPr>
        <w:t>매장설정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modeling_</w:t>
      </w:r>
      <w:r>
        <w:rPr>
          <w:lang w:eastAsia="ko-KR"/>
        </w:rPr>
        <w:t>매장운영</w:t>
      </w:r>
      <w:proofErr w:type="spellEnd"/>
      <w:r>
        <w:rPr>
          <w:lang w:eastAsia="ko-KR"/>
        </w:rPr>
        <w:br/>
      </w:r>
      <w:r>
        <w:rPr>
          <w:lang w:eastAsia="ko-KR"/>
        </w:rPr>
        <w:tab/>
      </w:r>
      <w:r>
        <w:rPr>
          <w:lang w:eastAsia="ko-KR"/>
        </w:rPr>
        <w:tab/>
      </w:r>
      <w:proofErr w:type="spellStart"/>
      <w:r>
        <w:rPr>
          <w:lang w:eastAsia="ko-KR"/>
        </w:rPr>
        <w:t>modeling_</w:t>
      </w:r>
      <w:r>
        <w:rPr>
          <w:lang w:eastAsia="ko-KR"/>
        </w:rPr>
        <w:t>유통망</w:t>
      </w:r>
      <w:proofErr w:type="spellEnd"/>
      <w:r>
        <w:rPr>
          <w:lang w:eastAsia="ko-KR"/>
        </w:rPr>
        <w:br/>
      </w:r>
      <w:r>
        <w:rPr>
          <w:lang w:eastAsia="ko-KR"/>
        </w:rPr>
        <w:tab/>
        <w:t xml:space="preserve">POS </w:t>
      </w:r>
      <w:proofErr w:type="spellStart"/>
      <w:r>
        <w:rPr>
          <w:lang w:eastAsia="ko-KR"/>
        </w:rPr>
        <w:t>실행</w:t>
      </w:r>
      <w:r>
        <w:rPr>
          <w:lang w:eastAsia="ko-KR"/>
        </w:rPr>
        <w:t>_old</w:t>
      </w:r>
      <w:proofErr w:type="spellEnd"/>
    </w:p>
    <w:p w14:paraId="5DD99126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proofErr w:type="spellStart"/>
      <w:r>
        <w:rPr>
          <w:lang w:eastAsia="ko-KR"/>
        </w:rPr>
        <w:lastRenderedPageBreak/>
        <w:t>회원가입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로그인</w:t>
      </w:r>
      <w:proofErr w:type="spellEnd"/>
    </w:p>
    <w:p w14:paraId="7EA2466D" w14:textId="77777777" w:rsidR="00810F92" w:rsidRDefault="008F3BF2">
      <w:pPr>
        <w:pStyle w:val="Heading3"/>
        <w:rPr>
          <w:lang w:eastAsia="ko-KR"/>
        </w:rPr>
      </w:pPr>
      <w:proofErr w:type="spellStart"/>
      <w:r>
        <w:rPr>
          <w:lang w:eastAsia="ko-KR"/>
        </w:rPr>
        <w:t>흐름도</w:t>
      </w:r>
      <w:proofErr w:type="spellEnd"/>
      <w:r>
        <w:rPr>
          <w:lang w:eastAsia="ko-KR"/>
        </w:rPr>
        <w:t xml:space="preserve"> / UI</w:t>
      </w:r>
    </w:p>
    <w:p w14:paraId="3274CBD2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6F5A87CA" wp14:editId="7F184A5D">
            <wp:extent cx="6858000" cy="5191125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F375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proofErr w:type="spellStart"/>
      <w:r>
        <w:rPr>
          <w:lang w:eastAsia="ko-KR"/>
        </w:rPr>
        <w:lastRenderedPageBreak/>
        <w:t>DashBoard_LandingPage</w:t>
      </w:r>
      <w:proofErr w:type="spellEnd"/>
    </w:p>
    <w:p w14:paraId="5677A3DF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Descriptio</w:t>
      </w:r>
      <w:r>
        <w:rPr>
          <w:lang w:eastAsia="ko-KR"/>
        </w:rPr>
        <w:t>n</w:t>
      </w:r>
    </w:p>
    <w:p w14:paraId="46D69015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* </w:t>
      </w:r>
      <w:proofErr w:type="spellStart"/>
      <w:r>
        <w:rPr>
          <w:rFonts w:ascii="Apple SD Gothic Neo" w:hAnsi="Apple SD Gothic Neo"/>
          <w:lang w:eastAsia="ko-KR"/>
        </w:rPr>
        <w:t>개요</w:t>
      </w:r>
      <w:proofErr w:type="spellEnd"/>
    </w:p>
    <w:p w14:paraId="306248F3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proofErr w:type="spellStart"/>
      <w:r>
        <w:rPr>
          <w:rFonts w:ascii="Apple SD Gothic Neo" w:hAnsi="Apple SD Gothic Neo"/>
          <w:lang w:eastAsia="ko-KR"/>
        </w:rPr>
        <w:t>설치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후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처음으로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보게되는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화면</w:t>
      </w:r>
      <w:proofErr w:type="spellEnd"/>
    </w:p>
    <w:p w14:paraId="45956B84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이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제품이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어떤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제품인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안내하고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이것으로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무었을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있는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지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안내</w:t>
      </w:r>
      <w:proofErr w:type="spellEnd"/>
    </w:p>
    <w:p w14:paraId="104A8D9C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이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제품의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장점이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무엇인지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안내</w:t>
      </w:r>
      <w:proofErr w:type="spellEnd"/>
    </w:p>
    <w:p w14:paraId="1727474E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이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제품에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아이디를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생성할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있도록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유도</w:t>
      </w:r>
      <w:proofErr w:type="spellEnd"/>
    </w:p>
    <w:p w14:paraId="58E74690" w14:textId="77777777" w:rsidR="00810F92" w:rsidRDefault="008F3BF2">
      <w:pPr>
        <w:pStyle w:val="Heading3"/>
      </w:pPr>
      <w:proofErr w:type="spellStart"/>
      <w:r>
        <w:lastRenderedPageBreak/>
        <w:t>흐름도</w:t>
      </w:r>
      <w:proofErr w:type="spellEnd"/>
      <w:r>
        <w:t xml:space="preserve"> / UI</w:t>
      </w:r>
    </w:p>
    <w:p w14:paraId="3B8AEA3D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61E9C6E5" wp14:editId="60803BCC">
            <wp:extent cx="3552825" cy="7315200"/>
            <wp:effectExtent l="0" t="0" r="0" b="0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FD86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proofErr w:type="spellStart"/>
      <w:r>
        <w:rPr>
          <w:lang w:eastAsia="ko-KR"/>
        </w:rPr>
        <w:lastRenderedPageBreak/>
        <w:t>로그인</w:t>
      </w:r>
      <w:proofErr w:type="spellEnd"/>
    </w:p>
    <w:p w14:paraId="1A32F5F1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Description</w:t>
      </w:r>
    </w:p>
    <w:p w14:paraId="3011E67C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* </w:t>
      </w:r>
      <w:proofErr w:type="spellStart"/>
      <w:r>
        <w:rPr>
          <w:rFonts w:ascii="Apple SD Gothic Neo" w:hAnsi="Apple SD Gothic Neo"/>
          <w:lang w:eastAsia="ko-KR"/>
        </w:rPr>
        <w:t>개요</w:t>
      </w:r>
      <w:proofErr w:type="spellEnd"/>
    </w:p>
    <w:p w14:paraId="39C3E4E9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- </w:t>
      </w:r>
      <w:r>
        <w:rPr>
          <w:rFonts w:ascii="Apple SD Gothic Neo" w:hAnsi="Apple SD Gothic Neo"/>
          <w:lang w:eastAsia="ko-KR"/>
        </w:rPr>
        <w:t>앱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실행시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인트로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화면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다음부터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보지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않기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체크되어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있으면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바로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보이는</w:t>
      </w:r>
      <w:proofErr w:type="spellEnd"/>
      <w:r>
        <w:rPr>
          <w:rFonts w:ascii="Apple SD Gothic Neo" w:hAnsi="Apple SD Gothic Neo"/>
          <w:lang w:eastAsia="ko-KR"/>
        </w:rPr>
        <w:t xml:space="preserve"> (</w:t>
      </w:r>
      <w:proofErr w:type="spellStart"/>
      <w:r>
        <w:rPr>
          <w:rFonts w:ascii="Apple SD Gothic Neo" w:hAnsi="Apple SD Gothic Neo"/>
          <w:lang w:eastAsia="ko-KR"/>
        </w:rPr>
        <w:t>로그아웃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proofErr w:type="gramStart"/>
      <w:r>
        <w:rPr>
          <w:rFonts w:ascii="Apple SD Gothic Neo" w:hAnsi="Apple SD Gothic Neo"/>
          <w:lang w:eastAsia="ko-KR"/>
        </w:rPr>
        <w:t>상태의</w:t>
      </w:r>
      <w:proofErr w:type="spellEnd"/>
      <w:r>
        <w:rPr>
          <w:rFonts w:ascii="Apple SD Gothic Neo" w:hAnsi="Apple SD Gothic Neo"/>
          <w:lang w:eastAsia="ko-KR"/>
        </w:rPr>
        <w:t xml:space="preserve"> )</w:t>
      </w:r>
      <w:proofErr w:type="gram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화면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성격</w:t>
      </w:r>
      <w:proofErr w:type="spellEnd"/>
    </w:p>
    <w:p w14:paraId="2B318B86" w14:textId="77777777" w:rsidR="00810F92" w:rsidRDefault="00810F92">
      <w:pPr>
        <w:rPr>
          <w:lang w:eastAsia="ko-KR"/>
        </w:rPr>
      </w:pPr>
    </w:p>
    <w:p w14:paraId="26C25518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* </w:t>
      </w:r>
      <w:proofErr w:type="spellStart"/>
      <w:r>
        <w:rPr>
          <w:rFonts w:ascii="Apple SD Gothic Neo" w:hAnsi="Apple SD Gothic Neo"/>
          <w:lang w:eastAsia="ko-KR"/>
        </w:rPr>
        <w:t>특이사항</w:t>
      </w:r>
      <w:proofErr w:type="spellEnd"/>
    </w:p>
    <w:p w14:paraId="08474327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- </w:t>
      </w:r>
      <w:proofErr w:type="spellStart"/>
      <w:r>
        <w:rPr>
          <w:rFonts w:ascii="Apple SD Gothic Neo" w:hAnsi="Apple SD Gothic Neo"/>
          <w:lang w:eastAsia="ko-KR"/>
        </w:rPr>
        <w:t>로그인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실패시</w:t>
      </w:r>
      <w:proofErr w:type="spellEnd"/>
      <w:r>
        <w:rPr>
          <w:rFonts w:ascii="Apple SD Gothic Neo" w:hAnsi="Apple SD Gothic Neo"/>
          <w:lang w:eastAsia="ko-KR"/>
        </w:rPr>
        <w:t xml:space="preserve"> "</w:t>
      </w:r>
      <w:proofErr w:type="spellStart"/>
      <w:r>
        <w:rPr>
          <w:rFonts w:ascii="Apple SD Gothic Neo" w:hAnsi="Apple SD Gothic Neo"/>
          <w:lang w:eastAsia="ko-KR"/>
        </w:rPr>
        <w:t>비밀번호나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아이디가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잘못되었습니다</w:t>
      </w:r>
      <w:proofErr w:type="spellEnd"/>
      <w:r>
        <w:rPr>
          <w:rFonts w:ascii="Apple SD Gothic Neo" w:hAnsi="Apple SD Gothic Neo"/>
          <w:lang w:eastAsia="ko-KR"/>
        </w:rPr>
        <w:t>. ##</w:t>
      </w:r>
      <w:r>
        <w:rPr>
          <w:rFonts w:ascii="Apple SD Gothic Neo" w:hAnsi="Apple SD Gothic Neo"/>
          <w:lang w:eastAsia="ko-KR"/>
        </w:rPr>
        <w:t>회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실패</w:t>
      </w:r>
      <w:r>
        <w:rPr>
          <w:rFonts w:ascii="Apple SD Gothic Neo" w:hAnsi="Apple SD Gothic Neo"/>
          <w:lang w:eastAsia="ko-KR"/>
        </w:rPr>
        <w:t>하셨습니다</w:t>
      </w:r>
      <w:proofErr w:type="spellEnd"/>
      <w:r>
        <w:rPr>
          <w:rFonts w:ascii="Apple SD Gothic Neo" w:hAnsi="Apple SD Gothic Neo"/>
          <w:lang w:eastAsia="ko-KR"/>
        </w:rPr>
        <w:t>. 10</w:t>
      </w:r>
      <w:r>
        <w:rPr>
          <w:rFonts w:ascii="Apple SD Gothic Neo" w:hAnsi="Apple SD Gothic Neo"/>
          <w:lang w:eastAsia="ko-KR"/>
        </w:rPr>
        <w:t>회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실패시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비밀번호를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재설정해야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합니다</w:t>
      </w:r>
      <w:proofErr w:type="spellEnd"/>
      <w:r>
        <w:rPr>
          <w:rFonts w:ascii="Apple SD Gothic Neo" w:hAnsi="Apple SD Gothic Neo"/>
          <w:lang w:eastAsia="ko-KR"/>
        </w:rPr>
        <w:t xml:space="preserve">." </w:t>
      </w:r>
      <w:proofErr w:type="spellStart"/>
      <w:r>
        <w:rPr>
          <w:rFonts w:ascii="Apple SD Gothic Neo" w:hAnsi="Apple SD Gothic Neo"/>
          <w:lang w:eastAsia="ko-KR"/>
        </w:rPr>
        <w:t>텍스트를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보여준다</w:t>
      </w:r>
      <w:proofErr w:type="spellEnd"/>
    </w:p>
    <w:p w14:paraId="30E7E2F2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- 1</w:t>
      </w:r>
      <w:r>
        <w:rPr>
          <w:rFonts w:ascii="Apple SD Gothic Neo" w:hAnsi="Apple SD Gothic Neo"/>
          <w:lang w:eastAsia="ko-KR"/>
        </w:rPr>
        <w:t>시간에</w:t>
      </w:r>
      <w:r>
        <w:rPr>
          <w:rFonts w:ascii="Apple SD Gothic Neo" w:hAnsi="Apple SD Gothic Neo"/>
          <w:lang w:eastAsia="ko-KR"/>
        </w:rPr>
        <w:t xml:space="preserve"> 10</w:t>
      </w:r>
      <w:r>
        <w:rPr>
          <w:rFonts w:ascii="Apple SD Gothic Neo" w:hAnsi="Apple SD Gothic Neo"/>
          <w:lang w:eastAsia="ko-KR"/>
        </w:rPr>
        <w:t>회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실패시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비밀번호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재설정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페이지로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이동한다</w:t>
      </w:r>
      <w:proofErr w:type="spellEnd"/>
    </w:p>
    <w:p w14:paraId="4AFA2518" w14:textId="77777777" w:rsidR="00810F92" w:rsidRDefault="00810F92">
      <w:pPr>
        <w:rPr>
          <w:lang w:eastAsia="ko-KR"/>
        </w:rPr>
      </w:pPr>
    </w:p>
    <w:p w14:paraId="796DF8FC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0AF5D1A3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3282DD92" wp14:editId="617B096C">
            <wp:extent cx="6858000" cy="5143500"/>
            <wp:effectExtent l="0" t="0" r="0" b="0"/>
            <wp:docPr id="3" name="AX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17E2" w14:textId="77777777" w:rsidR="00810F92" w:rsidRDefault="008F3BF2">
      <w:pPr>
        <w:pStyle w:val="Heading3"/>
      </w:pPr>
      <w:r>
        <w:lastRenderedPageBreak/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57A563A2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0138FF63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2AA3AFB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456EB978" w14:textId="77777777" w:rsidTr="00810F92">
        <w:tc>
          <w:tcPr>
            <w:tcW w:w="0" w:type="auto"/>
          </w:tcPr>
          <w:p w14:paraId="7EEC28E1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44E94E54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43CDF8F9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46B97758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FD55421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6095080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6E622885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570F75BE" w14:textId="77777777" w:rsidTr="00810F92">
        <w:tc>
          <w:tcPr>
            <w:tcW w:w="0" w:type="auto"/>
          </w:tcPr>
          <w:p w14:paraId="54243CB7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D3A18D7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8D7BA37" w14:textId="77777777" w:rsidR="00810F92" w:rsidRDefault="00810F92">
            <w:pPr>
              <w:pStyle w:val="AxureTableNormalText"/>
            </w:pPr>
          </w:p>
        </w:tc>
      </w:tr>
    </w:tbl>
    <w:p w14:paraId="0724E8D9" w14:textId="77777777" w:rsidR="00810F92" w:rsidRDefault="008F3BF2">
      <w:pPr>
        <w:pStyle w:val="Heading2"/>
      </w:pPr>
      <w:r>
        <w:br w:type="page"/>
      </w:r>
      <w:r>
        <w:lastRenderedPageBreak/>
        <w:t>회원가입</w:t>
      </w:r>
    </w:p>
    <w:p w14:paraId="2E0572BF" w14:textId="77777777" w:rsidR="00810F92" w:rsidRDefault="008F3BF2">
      <w:pPr>
        <w:pStyle w:val="Heading5"/>
      </w:pPr>
      <w:r>
        <w:t>Description</w:t>
      </w:r>
    </w:p>
    <w:p w14:paraId="220FDFC8" w14:textId="77777777" w:rsidR="00810F92" w:rsidRDefault="008F3BF2">
      <w:r>
        <w:t xml:space="preserve">* </w:t>
      </w:r>
      <w:r>
        <w:rPr>
          <w:rFonts w:ascii="Apple SD Gothic Neo" w:hAnsi="Apple SD Gothic Neo"/>
        </w:rPr>
        <w:t>개요</w:t>
      </w:r>
    </w:p>
    <w:p w14:paraId="5608BFB1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 - </w:t>
      </w:r>
      <w:proofErr w:type="spellStart"/>
      <w:r>
        <w:rPr>
          <w:rFonts w:ascii="Apple SD Gothic Neo" w:hAnsi="Apple SD Gothic Neo"/>
          <w:lang w:eastAsia="ko-KR"/>
        </w:rPr>
        <w:t>octoPOS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매장점주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아이디를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발급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받는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화면</w:t>
      </w:r>
      <w:proofErr w:type="spellEnd"/>
    </w:p>
    <w:p w14:paraId="28AEC072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53199268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82556D7" wp14:editId="5B815171">
            <wp:extent cx="6858000" cy="4867275"/>
            <wp:effectExtent l="0" t="0" r="0" b="0"/>
            <wp:docPr id="4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7414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513"/>
        <w:gridCol w:w="7305"/>
      </w:tblGrid>
      <w:tr w:rsidR="00810F92" w14:paraId="663A5133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9FBE401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F66D1CF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768BA4B3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5F609D09" w14:textId="77777777" w:rsidTr="00810F92">
        <w:tc>
          <w:tcPr>
            <w:tcW w:w="0" w:type="auto"/>
          </w:tcPr>
          <w:p w14:paraId="6649FA33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F106D37" w14:textId="77777777" w:rsidR="00810F92" w:rsidRDefault="008F3BF2">
            <w:pPr>
              <w:pStyle w:val="AxureTableNormalText"/>
            </w:pPr>
            <w:r>
              <w:t>인증하기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43AA60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인증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성공한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경우</w:t>
            </w:r>
            <w:proofErr w:type="spellEnd"/>
            <w:r>
              <w:rPr>
                <w:lang w:eastAsia="ko-KR"/>
              </w:rPr>
              <w:t xml:space="preserve"> '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핸드폰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번호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'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입력란이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변경되지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않는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버튼과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인증번호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입력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입력란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비활성화</w:t>
            </w:r>
            <w:proofErr w:type="spellEnd"/>
          </w:p>
          <w:p w14:paraId="09004C9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인증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ascii="Apple SD Gothic Neo" w:hAnsi="Apple SD Gothic Neo"/>
                <w:lang w:eastAsia="ko-KR"/>
              </w:rPr>
              <w:t>실패시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:</w:t>
            </w:r>
            <w:proofErr w:type="gramEnd"/>
            <w:r>
              <w:rPr>
                <w:rFonts w:ascii="Apple SD Gothic Neo" w:hAnsi="Apple SD Gothic Neo"/>
                <w:lang w:eastAsia="ko-KR"/>
              </w:rPr>
              <w:t xml:space="preserve"> "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인증에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실패하였습니다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.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다시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시도해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주세요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"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팝업</w:t>
            </w:r>
            <w:proofErr w:type="spellEnd"/>
          </w:p>
          <w:p w14:paraId="6B86DBA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인증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ascii="Apple SD Gothic Neo" w:hAnsi="Apple SD Gothic Neo"/>
                <w:lang w:eastAsia="ko-KR"/>
              </w:rPr>
              <w:t>성공시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:</w:t>
            </w:r>
            <w:proofErr w:type="gramEnd"/>
            <w:r>
              <w:rPr>
                <w:rFonts w:ascii="Apple SD Gothic Neo" w:hAnsi="Apple SD Gothic Neo"/>
                <w:lang w:eastAsia="ko-KR"/>
              </w:rPr>
              <w:t xml:space="preserve"> "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인증에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성공하였습니다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>"</w:t>
            </w:r>
          </w:p>
          <w:p w14:paraId="2FA5623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인증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핸드폰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변경에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관한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시나리오는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검토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필요함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76B6D6F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테스트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성공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인증번호</w:t>
            </w:r>
            <w:r>
              <w:rPr>
                <w:rFonts w:ascii="Apple SD Gothic Neo" w:hAnsi="Apple SD Gothic Neo"/>
                <w:lang w:eastAsia="ko-KR"/>
              </w:rPr>
              <w:t xml:space="preserve"> '1111'</w:t>
            </w:r>
          </w:p>
        </w:tc>
      </w:tr>
      <w:tr w:rsidR="00810F92" w14:paraId="422AD6D2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875592F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68EB1DAA" w14:textId="77777777" w:rsidR="00810F92" w:rsidRDefault="008F3BF2">
            <w:pPr>
              <w:pStyle w:val="AxureTableNormalText"/>
            </w:pPr>
            <w:r>
              <w:t>확인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EDDE87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SMS </w:t>
            </w:r>
            <w:r>
              <w:rPr>
                <w:rFonts w:ascii="Apple SD Gothic Neo" w:hAnsi="Apple SD Gothic Neo"/>
                <w:lang w:eastAsia="ko-KR"/>
              </w:rPr>
              <w:t>인증번호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발송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안내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팝업에서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확인</w:t>
            </w:r>
            <w:r>
              <w:rPr>
                <w:rFonts w:ascii="Apple SD Gothic Neo" w:hAnsi="Apple SD Gothic Neo"/>
                <w:lang w:eastAsia="ko-KR"/>
              </w:rPr>
              <w:t>'</w:t>
            </w:r>
            <w:r>
              <w:rPr>
                <w:rFonts w:ascii="Apple SD Gothic Neo" w:hAnsi="Apple SD Gothic Neo"/>
                <w:lang w:eastAsia="ko-KR"/>
              </w:rPr>
              <w:t>버튼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누르면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인증번호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</w:t>
            </w:r>
            <w:r>
              <w:rPr>
                <w:rFonts w:ascii="Apple SD Gothic Neo" w:hAnsi="Apple SD Gothic Neo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란에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포커싱</w:t>
            </w:r>
            <w:proofErr w:type="spellEnd"/>
          </w:p>
        </w:tc>
      </w:tr>
      <w:tr w:rsidR="00810F92" w14:paraId="118CADD4" w14:textId="77777777" w:rsidTr="00810F92">
        <w:tc>
          <w:tcPr>
            <w:tcW w:w="0" w:type="auto"/>
          </w:tcPr>
          <w:p w14:paraId="008010BB" w14:textId="77777777" w:rsidR="00810F92" w:rsidRDefault="008F3BF2">
            <w:pPr>
              <w:pStyle w:val="AxureTableNormalText"/>
            </w:pPr>
            <w:r>
              <w:lastRenderedPageBreak/>
              <w:t>3</w:t>
            </w:r>
          </w:p>
        </w:tc>
        <w:tc>
          <w:tcPr>
            <w:tcW w:w="0" w:type="auto"/>
          </w:tcPr>
          <w:p w14:paraId="4C0E92A0" w14:textId="77777777" w:rsidR="00810F92" w:rsidRDefault="008F3BF2">
            <w:pPr>
              <w:pStyle w:val="AxureTableNormalText"/>
            </w:pPr>
            <w:r>
              <w:t>인증번호</w:t>
            </w:r>
            <w:r>
              <w:t xml:space="preserve"> </w:t>
            </w:r>
            <w:r>
              <w:t>받기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61BE2E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lang w:eastAsia="ko-KR"/>
              </w:rPr>
              <w:t>핸드폰번호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입력란에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전화번호로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인증번호를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전송한다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56DCE154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- </w:t>
            </w:r>
            <w:r>
              <w:rPr>
                <w:rFonts w:ascii=".Apple SD Gothic NeoI" w:hAnsi=".Apple SD Gothic NeoI"/>
                <w:lang w:eastAsia="ko-KR"/>
              </w:rPr>
              <w:t>인증번호</w:t>
            </w:r>
            <w:r>
              <w:rPr>
                <w:rFonts w:ascii=".AppleSystemUIFont" w:hAnsi=".AppleSystemUIFont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입력</w:t>
            </w:r>
            <w:r>
              <w:rPr>
                <w:rFonts w:ascii=".AppleSystemUIFont" w:hAnsi=".AppleSystemUIFont"/>
                <w:lang w:eastAsia="ko-KR"/>
              </w:rPr>
              <w:t xml:space="preserve"> </w:t>
            </w:r>
            <w:proofErr w:type="spellStart"/>
            <w:r>
              <w:rPr>
                <w:rFonts w:ascii=".Apple SD Gothic NeoI" w:hAnsi=".Apple SD Gothic NeoI"/>
                <w:lang w:eastAsia="ko-KR"/>
              </w:rPr>
              <w:t>남은시간</w:t>
            </w:r>
            <w:proofErr w:type="spellEnd"/>
            <w:r>
              <w:rPr>
                <w:rFonts w:ascii=".AppleSystemUIFont" w:hAnsi=".AppleSystemUIFont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안내</w:t>
            </w:r>
            <w:r>
              <w:rPr>
                <w:rFonts w:ascii=".AppleSystemUIFont" w:hAnsi=".AppleSystemUIFont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레이블에</w:t>
            </w:r>
            <w:r>
              <w:rPr>
                <w:rFonts w:ascii=".Apple SD Gothic NeoI" w:hAnsi=".Apple SD Gothic NeoI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남은</w:t>
            </w:r>
            <w:r>
              <w:rPr>
                <w:rFonts w:ascii=".Apple SD Gothic NeoI" w:hAnsi=".Apple SD Gothic NeoI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시간을</w:t>
            </w:r>
            <w:r>
              <w:rPr>
                <w:rFonts w:ascii=".Apple SD Gothic NeoI" w:hAnsi=".Apple SD Gothic NeoI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보여준다</w:t>
            </w:r>
            <w:r>
              <w:rPr>
                <w:rFonts w:ascii=".Apple SD Gothic NeoI" w:hAnsi=".Apple SD Gothic NeoI"/>
                <w:lang w:eastAsia="ko-KR"/>
              </w:rPr>
              <w:t>. (</w:t>
            </w:r>
            <w:r>
              <w:rPr>
                <w:rFonts w:ascii=".Apple SD Gothic NeoI" w:hAnsi=".Apple SD Gothic NeoI"/>
                <w:lang w:eastAsia="ko-KR"/>
              </w:rPr>
              <w:t>초기값</w:t>
            </w:r>
            <w:r>
              <w:rPr>
                <w:rFonts w:ascii=".Apple SD Gothic NeoI" w:hAnsi=".Apple SD Gothic NeoI"/>
                <w:lang w:eastAsia="ko-KR"/>
              </w:rPr>
              <w:t xml:space="preserve"> 3</w:t>
            </w:r>
            <w:r>
              <w:rPr>
                <w:rFonts w:ascii=".Apple SD Gothic NeoI" w:hAnsi=".Apple SD Gothic NeoI"/>
                <w:lang w:eastAsia="ko-KR"/>
              </w:rPr>
              <w:t>분</w:t>
            </w:r>
            <w:r>
              <w:rPr>
                <w:rFonts w:ascii=".Apple SD Gothic NeoI" w:hAnsi=".Apple SD Gothic NeoI"/>
                <w:lang w:eastAsia="ko-KR"/>
              </w:rPr>
              <w:t>)</w:t>
            </w:r>
          </w:p>
          <w:p w14:paraId="72BD47C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.Apple SD Gothic NeoI" w:hAnsi=".Apple SD Gothic NeoI"/>
                <w:lang w:eastAsia="ko-KR"/>
              </w:rPr>
              <w:t>유효성</w:t>
            </w:r>
            <w:r>
              <w:rPr>
                <w:rFonts w:ascii=".Apple SD Gothic NeoI" w:hAnsi=".Apple SD Gothic NeoI"/>
                <w:lang w:eastAsia="ko-KR"/>
              </w:rPr>
              <w:t xml:space="preserve"> </w:t>
            </w:r>
            <w:proofErr w:type="gramStart"/>
            <w:r>
              <w:rPr>
                <w:rFonts w:ascii=".Apple SD Gothic NeoI" w:hAnsi=".Apple SD Gothic NeoI"/>
                <w:lang w:eastAsia="ko-KR"/>
              </w:rPr>
              <w:t>검사</w:t>
            </w:r>
            <w:r>
              <w:rPr>
                <w:rFonts w:ascii=".Apple SD Gothic NeoI" w:hAnsi=".Apple SD Gothic NeoI"/>
                <w:lang w:eastAsia="ko-KR"/>
              </w:rPr>
              <w:t xml:space="preserve"> :</w:t>
            </w:r>
            <w:proofErr w:type="gramEnd"/>
            <w:r>
              <w:rPr>
                <w:rFonts w:ascii=".Apple SD Gothic NeoI" w:hAnsi=".Apple SD Gothic NeoI"/>
                <w:lang w:eastAsia="ko-KR"/>
              </w:rPr>
              <w:t xml:space="preserve"> </w:t>
            </w:r>
          </w:p>
          <w:p w14:paraId="62788014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.Apple SD Gothic NeoI" w:hAnsi=".Apple SD Gothic NeoI"/>
                <w:lang w:eastAsia="ko-KR"/>
              </w:rPr>
              <w:t xml:space="preserve"> - </w:t>
            </w:r>
            <w:r>
              <w:rPr>
                <w:rFonts w:ascii=".Apple SD Gothic NeoI" w:hAnsi=".Apple SD Gothic NeoI"/>
                <w:lang w:eastAsia="ko-KR"/>
              </w:rPr>
              <w:t>핸드폰번호는</w:t>
            </w:r>
            <w:r>
              <w:rPr>
                <w:rFonts w:ascii=".Apple SD Gothic NeoI" w:hAnsi=".Apple SD Gothic NeoI"/>
                <w:lang w:eastAsia="ko-KR"/>
              </w:rPr>
              <w:t xml:space="preserve"> '-' (Dash) </w:t>
            </w:r>
            <w:r>
              <w:rPr>
                <w:rFonts w:ascii=".Apple SD Gothic NeoI" w:hAnsi=".Apple SD Gothic NeoI"/>
                <w:lang w:eastAsia="ko-KR"/>
              </w:rPr>
              <w:t>문자</w:t>
            </w:r>
            <w:r>
              <w:rPr>
                <w:rFonts w:ascii=".Apple SD Gothic NeoI" w:hAnsi=".Apple SD Gothic NeoI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포함</w:t>
            </w:r>
            <w:r>
              <w:rPr>
                <w:rFonts w:ascii=".Apple SD Gothic NeoI" w:hAnsi=".Apple SD Gothic NeoI"/>
                <w:lang w:eastAsia="ko-KR"/>
              </w:rPr>
              <w:t xml:space="preserve"> 12</w:t>
            </w:r>
            <w:r>
              <w:rPr>
                <w:rFonts w:ascii=".Apple SD Gothic NeoI" w:hAnsi=".Apple SD Gothic NeoI"/>
                <w:lang w:eastAsia="ko-KR"/>
              </w:rPr>
              <w:t>자리</w:t>
            </w:r>
            <w:r>
              <w:rPr>
                <w:rFonts w:ascii=".Apple SD Gothic NeoI" w:hAnsi=".Apple SD Gothic NeoI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일</w:t>
            </w:r>
            <w:r>
              <w:rPr>
                <w:rFonts w:ascii=".Apple SD Gothic NeoI" w:hAnsi=".Apple SD Gothic NeoI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경우</w:t>
            </w:r>
            <w:r>
              <w:rPr>
                <w:rFonts w:ascii=".Apple SD Gothic NeoI" w:hAnsi=".Apple SD Gothic NeoI"/>
                <w:lang w:eastAsia="ko-KR"/>
              </w:rPr>
              <w:t xml:space="preserve">, '000-000-0000' </w:t>
            </w:r>
            <w:r>
              <w:rPr>
                <w:rFonts w:ascii=".Apple SD Gothic NeoI" w:hAnsi=".Apple SD Gothic NeoI"/>
                <w:lang w:eastAsia="ko-KR"/>
              </w:rPr>
              <w:t>포맷일</w:t>
            </w:r>
            <w:r>
              <w:rPr>
                <w:rFonts w:ascii=".Apple SD Gothic NeoI" w:hAnsi=".Apple SD Gothic NeoI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경우</w:t>
            </w:r>
            <w:r>
              <w:rPr>
                <w:rFonts w:ascii=".Apple SD Gothic NeoI" w:hAnsi=".Apple SD Gothic NeoI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만</w:t>
            </w:r>
            <w:r>
              <w:rPr>
                <w:rFonts w:ascii=".Apple SD Gothic NeoI" w:hAnsi=".Apple SD Gothic NeoI"/>
                <w:lang w:eastAsia="ko-KR"/>
              </w:rPr>
              <w:t xml:space="preserve"> </w:t>
            </w:r>
            <w:r>
              <w:rPr>
                <w:rFonts w:ascii=".Apple SD Gothic NeoI" w:hAnsi=".Apple SD Gothic NeoI"/>
                <w:lang w:eastAsia="ko-KR"/>
              </w:rPr>
              <w:t>시도</w:t>
            </w:r>
            <w:r>
              <w:rPr>
                <w:rFonts w:ascii=".Apple SD Gothic NeoI" w:hAnsi=".Apple SD Gothic NeoI"/>
                <w:lang w:eastAsia="ko-KR"/>
              </w:rPr>
              <w:t>.</w:t>
            </w:r>
          </w:p>
          <w:p w14:paraId="43D65BCD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2DF7AFA2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CF55623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4AF6586D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7AB3406" w14:textId="77777777" w:rsidR="00810F92" w:rsidRDefault="00810F92">
            <w:pPr>
              <w:pStyle w:val="AxureTableNormalText"/>
            </w:pPr>
          </w:p>
        </w:tc>
      </w:tr>
    </w:tbl>
    <w:p w14:paraId="1219B172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513"/>
        <w:gridCol w:w="464"/>
      </w:tblGrid>
      <w:tr w:rsidR="00810F92" w14:paraId="5E65DC00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EB922D9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1F7AE721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4901A00D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54DE73B6" w14:textId="77777777" w:rsidTr="00810F92">
        <w:tc>
          <w:tcPr>
            <w:tcW w:w="0" w:type="auto"/>
          </w:tcPr>
          <w:p w14:paraId="04B5DE92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0283019" w14:textId="77777777" w:rsidR="00810F92" w:rsidRDefault="008F3BF2">
            <w:pPr>
              <w:pStyle w:val="AxureTableNormalText"/>
            </w:pPr>
            <w:r>
              <w:t>인증하기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0CA1D9A" w14:textId="77777777" w:rsidR="00810F92" w:rsidRDefault="00810F92">
            <w:pPr>
              <w:pStyle w:val="AxureTableNormalText"/>
            </w:pPr>
          </w:p>
        </w:tc>
      </w:tr>
      <w:tr w:rsidR="00810F92" w14:paraId="719BA9AA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509F3FE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19E2402D" w14:textId="77777777" w:rsidR="00810F92" w:rsidRDefault="008F3BF2">
            <w:pPr>
              <w:pStyle w:val="AxureTableNormalText"/>
            </w:pPr>
            <w:r>
              <w:t>확인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7C4BD37" w14:textId="77777777" w:rsidR="00810F92" w:rsidRDefault="00810F92">
            <w:pPr>
              <w:pStyle w:val="AxureTableNormalText"/>
            </w:pPr>
          </w:p>
        </w:tc>
      </w:tr>
      <w:tr w:rsidR="00810F92" w14:paraId="2C768CE3" w14:textId="77777777" w:rsidTr="00810F92">
        <w:tc>
          <w:tcPr>
            <w:tcW w:w="0" w:type="auto"/>
          </w:tcPr>
          <w:p w14:paraId="7BC8D1EB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622A2B9D" w14:textId="77777777" w:rsidR="00810F92" w:rsidRDefault="008F3BF2">
            <w:pPr>
              <w:pStyle w:val="AxureTableNormalText"/>
            </w:pPr>
            <w:r>
              <w:t>인증번호</w:t>
            </w:r>
            <w:r>
              <w:t xml:space="preserve"> </w:t>
            </w:r>
            <w:r>
              <w:t>받기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6D820FF" w14:textId="77777777" w:rsidR="00810F92" w:rsidRDefault="00810F92">
            <w:pPr>
              <w:pStyle w:val="AxureTableNormalText"/>
            </w:pPr>
          </w:p>
        </w:tc>
      </w:tr>
      <w:tr w:rsidR="00810F92" w14:paraId="1E0BDC07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B07A76C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4FAEB499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C532DAA" w14:textId="77777777" w:rsidR="00810F92" w:rsidRDefault="00810F92">
            <w:pPr>
              <w:pStyle w:val="AxureTableNormalText"/>
            </w:pPr>
          </w:p>
        </w:tc>
      </w:tr>
    </w:tbl>
    <w:p w14:paraId="4804C964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회원가입</w:t>
      </w:r>
      <w:r>
        <w:rPr>
          <w:lang w:eastAsia="ko-KR"/>
        </w:rPr>
        <w:t>_</w:t>
      </w:r>
      <w:r>
        <w:rPr>
          <w:lang w:eastAsia="ko-KR"/>
        </w:rPr>
        <w:t>관리자</w:t>
      </w:r>
      <w:r>
        <w:rPr>
          <w:lang w:eastAsia="ko-KR"/>
        </w:rPr>
        <w:t>_</w:t>
      </w:r>
      <w:proofErr w:type="spellStart"/>
      <w:r>
        <w:rPr>
          <w:lang w:eastAsia="ko-KR"/>
        </w:rPr>
        <w:t>초대링크</w:t>
      </w:r>
      <w:proofErr w:type="spellEnd"/>
    </w:p>
    <w:p w14:paraId="7AAEDACA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Description</w:t>
      </w:r>
    </w:p>
    <w:p w14:paraId="210C72F1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* </w:t>
      </w:r>
      <w:r>
        <w:rPr>
          <w:rFonts w:ascii="Apple SD Gothic Neo" w:hAnsi="Apple SD Gothic Neo"/>
          <w:lang w:eastAsia="ko-KR"/>
        </w:rPr>
        <w:t>개요</w:t>
      </w:r>
    </w:p>
    <w:p w14:paraId="75A24F41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 - </w:t>
      </w:r>
      <w:proofErr w:type="spellStart"/>
      <w:r>
        <w:rPr>
          <w:rFonts w:ascii="Apple SD Gothic Neo" w:hAnsi="Apple SD Gothic Neo"/>
          <w:lang w:eastAsia="ko-KR"/>
        </w:rPr>
        <w:t>octoPOS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매장점주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아이디를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발급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받는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화면</w:t>
      </w:r>
    </w:p>
    <w:p w14:paraId="6EC76A4B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7345BED9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0B1E4601" wp14:editId="237041B2">
            <wp:extent cx="6858000" cy="4867275"/>
            <wp:effectExtent l="0" t="0" r="0" b="0"/>
            <wp:docPr id="5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718F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78B8DFDF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98C55FC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17CB98FD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6AD95AA9" w14:textId="77777777" w:rsidTr="00810F92">
        <w:tc>
          <w:tcPr>
            <w:tcW w:w="0" w:type="auto"/>
          </w:tcPr>
          <w:p w14:paraId="67717687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6DD1773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2F77F4F7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4702FBE5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7FD6D0A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04CF326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6318BC77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30F0C774" w14:textId="77777777" w:rsidTr="00810F92">
        <w:tc>
          <w:tcPr>
            <w:tcW w:w="0" w:type="auto"/>
          </w:tcPr>
          <w:p w14:paraId="588651CA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3FC84CE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97FA52E" w14:textId="77777777" w:rsidR="00810F92" w:rsidRDefault="00810F92">
            <w:pPr>
              <w:pStyle w:val="AxureTableNormalText"/>
            </w:pPr>
          </w:p>
        </w:tc>
      </w:tr>
    </w:tbl>
    <w:p w14:paraId="20207CCB" w14:textId="77777777" w:rsidR="00810F92" w:rsidRDefault="008F3BF2">
      <w:pPr>
        <w:pStyle w:val="Heading2"/>
      </w:pPr>
      <w:r>
        <w:br w:type="page"/>
      </w:r>
      <w:r>
        <w:lastRenderedPageBreak/>
        <w:t>개인정보</w:t>
      </w:r>
      <w:r>
        <w:t xml:space="preserve"> </w:t>
      </w:r>
      <w:r>
        <w:t>처리방침</w:t>
      </w:r>
    </w:p>
    <w:p w14:paraId="19602E72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19E295D2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24951F62" wp14:editId="07E1C4A7">
            <wp:extent cx="6858000" cy="5143500"/>
            <wp:effectExtent l="0" t="0" r="0" b="0"/>
            <wp:docPr id="6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5AEE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513"/>
        <w:gridCol w:w="1973"/>
      </w:tblGrid>
      <w:tr w:rsidR="00810F92" w14:paraId="566ED774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09F146F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1DFB41B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7E0D11BF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046A51AD" w14:textId="77777777" w:rsidTr="00810F92">
        <w:tc>
          <w:tcPr>
            <w:tcW w:w="0" w:type="auto"/>
          </w:tcPr>
          <w:p w14:paraId="754C72DA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10DEFCC0" w14:textId="77777777" w:rsidR="00810F92" w:rsidRDefault="008F3BF2">
            <w:pPr>
              <w:pStyle w:val="AxureTableNormalText"/>
            </w:pPr>
            <w:r>
              <w:t>개인정보</w:t>
            </w:r>
            <w:r>
              <w:t xml:space="preserve"> </w:t>
            </w:r>
            <w:r>
              <w:t>처리</w:t>
            </w:r>
            <w:r>
              <w:t xml:space="preserve"> </w:t>
            </w:r>
            <w:r>
              <w:t>방침</w:t>
            </w:r>
          </w:p>
        </w:tc>
        <w:tc>
          <w:tcPr>
            <w:tcW w:w="0" w:type="auto"/>
          </w:tcPr>
          <w:p w14:paraId="5593066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내응은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임시임</w:t>
            </w:r>
            <w:r>
              <w:rPr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변경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예정</w:t>
            </w:r>
          </w:p>
        </w:tc>
      </w:tr>
    </w:tbl>
    <w:p w14:paraId="7DCC17A9" w14:textId="77777777" w:rsidR="00810F92" w:rsidRDefault="008F3BF2">
      <w:pPr>
        <w:pStyle w:val="Heading3"/>
      </w:pPr>
      <w:proofErr w:type="spellStart"/>
      <w:r>
        <w:t>구성요소</w:t>
      </w:r>
      <w:proofErr w:type="spellEnd"/>
      <w:r>
        <w:t xml:space="preserve"> </w:t>
      </w:r>
      <w:proofErr w:type="spellStart"/>
      <w:r>
        <w:t>기능</w:t>
      </w:r>
      <w:proofErr w:type="spellEnd"/>
      <w:r>
        <w:t xml:space="preserve"> </w:t>
      </w:r>
      <w:proofErr w:type="spellStart"/>
      <w:r>
        <w:t>로직</w:t>
      </w:r>
      <w:proofErr w:type="spellEnd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513"/>
      </w:tblGrid>
      <w:tr w:rsidR="00810F92" w14:paraId="5C1E9234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9B4A8FB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2C35EF4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28E25AAB" w14:textId="77777777" w:rsidTr="00810F92">
        <w:tc>
          <w:tcPr>
            <w:tcW w:w="0" w:type="auto"/>
          </w:tcPr>
          <w:p w14:paraId="1BDBAD62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5974FEF" w14:textId="77777777" w:rsidR="00810F92" w:rsidRDefault="008F3BF2">
            <w:pPr>
              <w:pStyle w:val="AxureTableNormalText"/>
            </w:pPr>
            <w:r>
              <w:t>개인정보</w:t>
            </w:r>
            <w:r>
              <w:t xml:space="preserve"> </w:t>
            </w:r>
            <w:r>
              <w:t>처리</w:t>
            </w:r>
            <w:r>
              <w:t xml:space="preserve"> </w:t>
            </w:r>
            <w:r>
              <w:t>방침</w:t>
            </w:r>
          </w:p>
        </w:tc>
      </w:tr>
    </w:tbl>
    <w:p w14:paraId="0EBD199B" w14:textId="77777777" w:rsidR="00810F92" w:rsidRDefault="008F3BF2">
      <w:pPr>
        <w:pStyle w:val="Heading2"/>
      </w:pPr>
      <w:r>
        <w:br w:type="page"/>
      </w:r>
      <w:r>
        <w:lastRenderedPageBreak/>
        <w:t>아이디</w:t>
      </w:r>
      <w:r>
        <w:t xml:space="preserve"> </w:t>
      </w:r>
      <w:r>
        <w:t>찾기</w:t>
      </w:r>
    </w:p>
    <w:p w14:paraId="078C0DBA" w14:textId="77777777" w:rsidR="00810F92" w:rsidRDefault="008F3BF2">
      <w:pPr>
        <w:pStyle w:val="Heading5"/>
      </w:pPr>
      <w:r>
        <w:t>Description</w:t>
      </w:r>
    </w:p>
    <w:p w14:paraId="22F757D0" w14:textId="77777777" w:rsidR="00810F92" w:rsidRDefault="008F3BF2">
      <w:r>
        <w:t xml:space="preserve">* </w:t>
      </w:r>
      <w:r>
        <w:rPr>
          <w:rFonts w:ascii="Apple SD Gothic Neo" w:hAnsi="Apple SD Gothic Neo"/>
        </w:rPr>
        <w:t>개요</w:t>
      </w:r>
    </w:p>
    <w:p w14:paraId="05F085BB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 - </w:t>
      </w:r>
      <w:r>
        <w:rPr>
          <w:rFonts w:ascii="Apple SD Gothic Neo" w:hAnsi="Apple SD Gothic Neo"/>
          <w:lang w:eastAsia="ko-KR"/>
        </w:rPr>
        <w:t>관리자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아이디가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기억이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나지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않을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경우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전호번호로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찾기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화면</w:t>
      </w:r>
    </w:p>
    <w:p w14:paraId="77470F20" w14:textId="77777777" w:rsidR="00810F92" w:rsidRDefault="00810F92">
      <w:pPr>
        <w:rPr>
          <w:lang w:eastAsia="ko-KR"/>
        </w:rPr>
      </w:pPr>
    </w:p>
    <w:p w14:paraId="7C1C47AA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* </w:t>
      </w:r>
      <w:r>
        <w:rPr>
          <w:rFonts w:ascii="Apple SD Gothic Neo" w:hAnsi="Apple SD Gothic Neo"/>
          <w:lang w:eastAsia="ko-KR"/>
        </w:rPr>
        <w:t>중복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전화번호에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관한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이슈</w:t>
      </w:r>
    </w:p>
    <w:p w14:paraId="63F64D80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최종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유효한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전화번호</w:t>
      </w:r>
      <w:r>
        <w:rPr>
          <w:rFonts w:ascii="Apple SD Gothic Neo" w:hAnsi="Apple SD Gothic Neo"/>
          <w:lang w:eastAsia="ko-KR"/>
        </w:rPr>
        <w:t>(</w:t>
      </w:r>
      <w:r>
        <w:rPr>
          <w:rFonts w:ascii="Apple SD Gothic Neo" w:hAnsi="Apple SD Gothic Neo"/>
          <w:lang w:eastAsia="ko-KR"/>
        </w:rPr>
        <w:t>계정</w:t>
      </w:r>
      <w:r>
        <w:rPr>
          <w:rFonts w:ascii="Apple SD Gothic Neo" w:hAnsi="Apple SD Gothic Neo"/>
          <w:lang w:eastAsia="ko-KR"/>
        </w:rPr>
        <w:t>)</w:t>
      </w:r>
      <w:r>
        <w:rPr>
          <w:rFonts w:ascii="Apple SD Gothic Neo" w:hAnsi="Apple SD Gothic Neo"/>
          <w:lang w:eastAsia="ko-KR"/>
        </w:rPr>
        <w:t>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아이디만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해당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번호만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보내줌</w:t>
      </w:r>
    </w:p>
    <w:p w14:paraId="7B08145E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</w:p>
    <w:p w14:paraId="0002576F" w14:textId="77777777" w:rsidR="00810F92" w:rsidRDefault="00810F92">
      <w:pPr>
        <w:rPr>
          <w:lang w:eastAsia="ko-KR"/>
        </w:rPr>
      </w:pPr>
    </w:p>
    <w:p w14:paraId="74E0E568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* </w:t>
      </w:r>
      <w:r>
        <w:rPr>
          <w:rFonts w:ascii="Apple SD Gothic Neo" w:hAnsi="Apple SD Gothic Neo"/>
          <w:lang w:eastAsia="ko-KR"/>
        </w:rPr>
        <w:t>문자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메시지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내용</w:t>
      </w:r>
    </w:p>
    <w:p w14:paraId="72CDCDCD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</w:p>
    <w:p w14:paraId="5C5D2563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7C7020CD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B41EA2B" wp14:editId="2AC179F8">
            <wp:extent cx="6858000" cy="5143500"/>
            <wp:effectExtent l="0" t="0" r="0" b="0"/>
            <wp:docPr id="7" name="AX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5081" w14:textId="77777777" w:rsidR="00810F92" w:rsidRDefault="008F3BF2">
      <w:pPr>
        <w:pStyle w:val="Heading3"/>
      </w:pPr>
      <w:r>
        <w:lastRenderedPageBreak/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1193"/>
      </w:tblGrid>
      <w:tr w:rsidR="00810F92" w14:paraId="7824A602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1C864C4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FCE8F71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0261AC89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239E2997" w14:textId="77777777" w:rsidTr="00810F92">
        <w:tc>
          <w:tcPr>
            <w:tcW w:w="0" w:type="auto"/>
          </w:tcPr>
          <w:p w14:paraId="31019B4F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25AFE491" w14:textId="77777777" w:rsidR="00810F92" w:rsidRDefault="008F3BF2">
            <w:pPr>
              <w:pStyle w:val="AxureTableNormalText"/>
            </w:pPr>
            <w:r>
              <w:t>Text</w:t>
            </w:r>
          </w:p>
        </w:tc>
        <w:tc>
          <w:tcPr>
            <w:tcW w:w="0" w:type="auto"/>
          </w:tcPr>
          <w:p w14:paraId="67E0515C" w14:textId="77777777" w:rsidR="00810F92" w:rsidRDefault="008F3BF2">
            <w:pPr>
              <w:pStyle w:val="AxureTableNormalText"/>
            </w:pPr>
            <w:r>
              <w:rPr>
                <w:rFonts w:ascii="Apple SD Gothic Neo" w:hAnsi="Apple SD Gothic Neo"/>
              </w:rPr>
              <w:t>문구</w:t>
            </w:r>
            <w:r>
              <w:t xml:space="preserve"> </w:t>
            </w:r>
            <w:r>
              <w:rPr>
                <w:rFonts w:ascii="Apple SD Gothic Neo" w:hAnsi="Apple SD Gothic Neo"/>
              </w:rPr>
              <w:t>확정</w:t>
            </w:r>
            <w:r>
              <w:t xml:space="preserve"> </w:t>
            </w:r>
            <w:r>
              <w:rPr>
                <w:rFonts w:ascii="Apple SD Gothic Neo" w:hAnsi="Apple SD Gothic Neo"/>
              </w:rPr>
              <w:t>필요</w:t>
            </w:r>
          </w:p>
        </w:tc>
      </w:tr>
      <w:tr w:rsidR="00810F92" w14:paraId="7F26E51D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5AE404E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08E59787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AF2C971" w14:textId="77777777" w:rsidR="00810F92" w:rsidRDefault="00810F92">
            <w:pPr>
              <w:pStyle w:val="AxureTableNormalText"/>
            </w:pPr>
          </w:p>
        </w:tc>
      </w:tr>
    </w:tbl>
    <w:p w14:paraId="12308D7D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1E362DBA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BB0A2F0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267C9AB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12B0A853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2C534279" w14:textId="77777777" w:rsidTr="00810F92">
        <w:tc>
          <w:tcPr>
            <w:tcW w:w="0" w:type="auto"/>
          </w:tcPr>
          <w:p w14:paraId="1F850D8B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4E654039" w14:textId="77777777" w:rsidR="00810F92" w:rsidRDefault="008F3BF2">
            <w:pPr>
              <w:pStyle w:val="AxureTableNormalText"/>
            </w:pPr>
            <w:r>
              <w:t>Text</w:t>
            </w:r>
          </w:p>
        </w:tc>
        <w:tc>
          <w:tcPr>
            <w:tcW w:w="0" w:type="auto"/>
          </w:tcPr>
          <w:p w14:paraId="1D5DA36D" w14:textId="77777777" w:rsidR="00810F92" w:rsidRDefault="00810F92">
            <w:pPr>
              <w:pStyle w:val="AxureTableNormalText"/>
            </w:pPr>
          </w:p>
        </w:tc>
      </w:tr>
      <w:tr w:rsidR="00810F92" w14:paraId="770E2F04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129E670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0F7A1F4C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B0F5A75" w14:textId="77777777" w:rsidR="00810F92" w:rsidRDefault="00810F92">
            <w:pPr>
              <w:pStyle w:val="AxureTableNormalText"/>
            </w:pPr>
          </w:p>
        </w:tc>
      </w:tr>
    </w:tbl>
    <w:p w14:paraId="762E9799" w14:textId="77777777" w:rsidR="00810F92" w:rsidRDefault="008F3BF2">
      <w:pPr>
        <w:pStyle w:val="Heading2"/>
      </w:pPr>
      <w:r>
        <w:br w:type="page"/>
      </w:r>
      <w:r>
        <w:lastRenderedPageBreak/>
        <w:t>비빌번호</w:t>
      </w:r>
      <w:r>
        <w:t xml:space="preserve"> </w:t>
      </w:r>
      <w:r>
        <w:t>찾기</w:t>
      </w:r>
    </w:p>
    <w:p w14:paraId="747ABF31" w14:textId="77777777" w:rsidR="00810F92" w:rsidRDefault="008F3BF2">
      <w:pPr>
        <w:pStyle w:val="Heading5"/>
      </w:pPr>
      <w:r>
        <w:t>Description</w:t>
      </w:r>
    </w:p>
    <w:p w14:paraId="2405A952" w14:textId="77777777" w:rsidR="00810F92" w:rsidRDefault="008F3BF2">
      <w:r>
        <w:t xml:space="preserve">* </w:t>
      </w:r>
      <w:r>
        <w:rPr>
          <w:rFonts w:ascii="Apple SD Gothic Neo" w:hAnsi="Apple SD Gothic Neo"/>
        </w:rPr>
        <w:t>개요</w:t>
      </w:r>
    </w:p>
    <w:p w14:paraId="083D85A2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 - </w:t>
      </w:r>
      <w:r>
        <w:rPr>
          <w:rFonts w:ascii="Apple SD Gothic Neo" w:hAnsi="Apple SD Gothic Neo"/>
          <w:lang w:eastAsia="ko-KR"/>
        </w:rPr>
        <w:t>관리자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비밀번호가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기억나지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않을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경우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리셋하기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위해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제공하는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페이지</w:t>
      </w:r>
    </w:p>
    <w:p w14:paraId="3B3C5F55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162224A9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B70ECCB" wp14:editId="16390F73">
            <wp:extent cx="6858000" cy="5143500"/>
            <wp:effectExtent l="0" t="0" r="0" b="0"/>
            <wp:docPr id="8" name="AX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26A3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053F29CB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007FA62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1D1D39CD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539CB046" w14:textId="77777777" w:rsidTr="00810F92">
        <w:tc>
          <w:tcPr>
            <w:tcW w:w="0" w:type="auto"/>
          </w:tcPr>
          <w:p w14:paraId="63330CB0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87AA1C4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3D233FA0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1AD8718B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0C4CC0EF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7924233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41029344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1F9ACE0D" w14:textId="77777777" w:rsidTr="00810F92">
        <w:tc>
          <w:tcPr>
            <w:tcW w:w="0" w:type="auto"/>
          </w:tcPr>
          <w:p w14:paraId="7C88B32A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234E5203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EAD0B65" w14:textId="77777777" w:rsidR="00810F92" w:rsidRDefault="00810F92">
            <w:pPr>
              <w:pStyle w:val="AxureTableNormalText"/>
            </w:pPr>
          </w:p>
        </w:tc>
      </w:tr>
    </w:tbl>
    <w:p w14:paraId="10DF9095" w14:textId="77777777" w:rsidR="00810F92" w:rsidRDefault="008F3BF2">
      <w:pPr>
        <w:pStyle w:val="Heading2"/>
      </w:pPr>
      <w:r>
        <w:br w:type="page"/>
      </w:r>
      <w:r>
        <w:lastRenderedPageBreak/>
        <w:t>DashBoard_Home</w:t>
      </w:r>
    </w:p>
    <w:p w14:paraId="6BBA5F05" w14:textId="77777777" w:rsidR="00810F92" w:rsidRDefault="008F3BF2">
      <w:pPr>
        <w:pStyle w:val="Heading5"/>
      </w:pPr>
      <w:r>
        <w:t>Description</w:t>
      </w:r>
    </w:p>
    <w:p w14:paraId="67DC3A2D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어플리케이션의</w:t>
      </w:r>
      <w:r>
        <w:rPr>
          <w:rFonts w:ascii="Apple SD Gothic Neo" w:hAnsi="Apple SD Gothic Neo"/>
          <w:lang w:eastAsia="ko-KR"/>
        </w:rPr>
        <w:t xml:space="preserve"> Home </w:t>
      </w:r>
      <w:r>
        <w:rPr>
          <w:rFonts w:ascii="Apple SD Gothic Neo" w:hAnsi="Apple SD Gothic Neo"/>
          <w:lang w:eastAsia="ko-KR"/>
        </w:rPr>
        <w:t>역할을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화면</w:t>
      </w:r>
    </w:p>
    <w:p w14:paraId="06B0B7D4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매일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영업을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시작하는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단계에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접하게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화면</w:t>
      </w:r>
    </w:p>
    <w:p w14:paraId="4488ED92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영업을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개시하고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마감을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시작하는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페이지</w:t>
      </w:r>
    </w:p>
    <w:p w14:paraId="540EE4A9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proofErr w:type="spellStart"/>
      <w:r>
        <w:rPr>
          <w:rFonts w:ascii="Apple SD Gothic Neo" w:hAnsi="Apple SD Gothic Neo"/>
          <w:lang w:eastAsia="ko-KR"/>
        </w:rPr>
        <w:t>메인에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배치할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버튼은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사용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기능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또는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사용자에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따라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편집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가능하도록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열어둠</w:t>
      </w:r>
      <w:proofErr w:type="spellEnd"/>
      <w:r>
        <w:rPr>
          <w:rFonts w:ascii="Apple SD Gothic Neo" w:hAnsi="Apple SD Gothic Neo"/>
          <w:lang w:eastAsia="ko-KR"/>
        </w:rPr>
        <w:t>?</w:t>
      </w:r>
    </w:p>
    <w:p w14:paraId="5A671371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현재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매장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상황을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조망할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대시보드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역할</w:t>
      </w:r>
    </w:p>
    <w:p w14:paraId="3F61AD0B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그래픽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디자인적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고려사항</w:t>
      </w:r>
    </w:p>
    <w:p w14:paraId="2138546B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* </w:t>
      </w:r>
      <w:r>
        <w:rPr>
          <w:rFonts w:ascii="Apple SD Gothic Neo" w:hAnsi="Apple SD Gothic Neo"/>
          <w:lang w:eastAsia="ko-KR"/>
        </w:rPr>
        <w:t>자주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쓰는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버튼</w:t>
      </w:r>
      <w:r>
        <w:rPr>
          <w:rFonts w:ascii="Apple SD Gothic Neo" w:hAnsi="Apple SD Gothic Neo"/>
          <w:lang w:eastAsia="ko-KR"/>
        </w:rPr>
        <w:t xml:space="preserve">, </w:t>
      </w:r>
      <w:r>
        <w:rPr>
          <w:rFonts w:ascii="Apple SD Gothic Neo" w:hAnsi="Apple SD Gothic Neo"/>
          <w:lang w:eastAsia="ko-KR"/>
        </w:rPr>
        <w:t>중요한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버튼을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강조</w:t>
      </w:r>
    </w:p>
    <w:p w14:paraId="090B430C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* </w:t>
      </w:r>
      <w:r>
        <w:rPr>
          <w:rFonts w:ascii="Apple SD Gothic Neo" w:hAnsi="Apple SD Gothic Neo"/>
          <w:lang w:eastAsia="ko-KR"/>
        </w:rPr>
        <w:t>아이콘</w:t>
      </w:r>
      <w:r>
        <w:rPr>
          <w:rFonts w:ascii="Apple SD Gothic Neo" w:hAnsi="Apple SD Gothic Neo"/>
          <w:lang w:eastAsia="ko-KR"/>
        </w:rPr>
        <w:t xml:space="preserve">, </w:t>
      </w:r>
      <w:r>
        <w:rPr>
          <w:rFonts w:ascii="Apple SD Gothic Neo" w:hAnsi="Apple SD Gothic Neo"/>
          <w:lang w:eastAsia="ko-KR"/>
        </w:rPr>
        <w:t>색상을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통해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익숙해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졌을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때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바로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접근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가능하도록</w:t>
      </w:r>
    </w:p>
    <w:p w14:paraId="1017E35A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7F79ABD0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79C14CA3" w14:textId="77777777" w:rsidR="00810F92" w:rsidRDefault="008F3BF2">
      <w:pPr>
        <w:pStyle w:val="Heading3"/>
      </w:pPr>
      <w:proofErr w:type="spellStart"/>
      <w:r>
        <w:lastRenderedPageBreak/>
        <w:t>흐름도</w:t>
      </w:r>
      <w:proofErr w:type="spellEnd"/>
      <w:r>
        <w:t xml:space="preserve"> / UI</w:t>
      </w:r>
    </w:p>
    <w:p w14:paraId="07A5EFA5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2612713E" wp14:editId="2C8F0F6C">
            <wp:extent cx="6858000" cy="5172075"/>
            <wp:effectExtent l="0" t="0" r="0" b="0"/>
            <wp:docPr id="9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4C1C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353"/>
        <w:gridCol w:w="1711"/>
      </w:tblGrid>
      <w:tr w:rsidR="00810F92" w14:paraId="2FEE309E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B5F865E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AB2A6D3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32B6F553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33A3982E" w14:textId="77777777" w:rsidTr="00810F92">
        <w:tc>
          <w:tcPr>
            <w:tcW w:w="0" w:type="auto"/>
          </w:tcPr>
          <w:p w14:paraId="5FCBF177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2DFB5ACB" w14:textId="77777777" w:rsidR="00810F92" w:rsidRDefault="008F3BF2">
            <w:pPr>
              <w:pStyle w:val="AxureTableNormalText"/>
            </w:pPr>
            <w:r>
              <w:t>메뉴</w:t>
            </w:r>
            <w:r>
              <w:t xml:space="preserve"> </w:t>
            </w:r>
            <w:r>
              <w:t>보기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ED6DB31" w14:textId="77777777" w:rsidR="00810F92" w:rsidRDefault="008F3BF2">
            <w:pPr>
              <w:pStyle w:val="AxureTableNormalText"/>
            </w:pPr>
            <w:r>
              <w:rPr>
                <w:rFonts w:ascii="Apple SD Gothic Neo" w:hAnsi="Apple SD Gothic Neo"/>
              </w:rPr>
              <w:t>메인</w:t>
            </w:r>
            <w:r>
              <w:rPr>
                <w:rFonts w:ascii="Apple SD Gothic Neo" w:hAnsi="Apple SD Gothic Neo"/>
              </w:rPr>
              <w:t xml:space="preserve"> </w:t>
            </w:r>
            <w:r>
              <w:rPr>
                <w:rFonts w:ascii="Apple SD Gothic Neo" w:hAnsi="Apple SD Gothic Neo"/>
              </w:rPr>
              <w:t>메뉴</w:t>
            </w:r>
            <w:r>
              <w:rPr>
                <w:rFonts w:ascii="Apple SD Gothic Neo" w:hAnsi="Apple SD Gothic Neo"/>
              </w:rPr>
              <w:t xml:space="preserve"> </w:t>
            </w:r>
            <w:r>
              <w:rPr>
                <w:rFonts w:ascii="Apple SD Gothic Neo" w:hAnsi="Apple SD Gothic Neo"/>
              </w:rPr>
              <w:t>보기</w:t>
            </w:r>
            <w:r>
              <w:rPr>
                <w:rFonts w:ascii="Apple SD Gothic Neo" w:hAnsi="Apple SD Gothic Neo"/>
              </w:rPr>
              <w:t xml:space="preserve"> </w:t>
            </w:r>
            <w:r>
              <w:rPr>
                <w:rFonts w:ascii="Apple SD Gothic Neo" w:hAnsi="Apple SD Gothic Neo"/>
              </w:rPr>
              <w:t>버튼</w:t>
            </w:r>
          </w:p>
        </w:tc>
      </w:tr>
      <w:tr w:rsidR="00810F92" w14:paraId="76C04554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611EB16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187484AF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4912F14F" w14:textId="77777777" w:rsidR="00810F92" w:rsidRDefault="008F3BF2">
            <w:pPr>
              <w:pStyle w:val="AxureTableNormalText"/>
            </w:pPr>
            <w:r>
              <w:t xml:space="preserve">* </w:t>
            </w:r>
            <w:r>
              <w:rPr>
                <w:rFonts w:ascii="Apple SD Gothic Neo" w:hAnsi="Apple SD Gothic Neo"/>
              </w:rPr>
              <w:t>상단</w:t>
            </w:r>
            <w:r>
              <w:t xml:space="preserve"> </w:t>
            </w:r>
            <w:r>
              <w:rPr>
                <w:rFonts w:ascii="Apple SD Gothic Neo" w:hAnsi="Apple SD Gothic Neo"/>
              </w:rPr>
              <w:t>고정</w:t>
            </w:r>
            <w:r>
              <w:t xml:space="preserve"> </w:t>
            </w:r>
            <w:r>
              <w:rPr>
                <w:rFonts w:ascii="Apple SD Gothic Neo" w:hAnsi="Apple SD Gothic Neo"/>
              </w:rPr>
              <w:t>메뉴</w:t>
            </w:r>
          </w:p>
        </w:tc>
      </w:tr>
      <w:tr w:rsidR="00810F92" w14:paraId="602D6484" w14:textId="77777777" w:rsidTr="00810F92">
        <w:tc>
          <w:tcPr>
            <w:tcW w:w="0" w:type="auto"/>
          </w:tcPr>
          <w:p w14:paraId="49309B5B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68C4C501" w14:textId="77777777" w:rsidR="00810F92" w:rsidRDefault="008F3BF2">
            <w:pPr>
              <w:pStyle w:val="AxureTableNormalText"/>
            </w:pPr>
            <w:r>
              <w:t>메뉴</w:t>
            </w:r>
            <w:r>
              <w:t xml:space="preserve"> </w:t>
            </w:r>
            <w:r>
              <w:t>감추기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FC6941F" w14:textId="77777777" w:rsidR="00810F92" w:rsidRDefault="008F3BF2">
            <w:pPr>
              <w:pStyle w:val="AxureTableNormalText"/>
            </w:pPr>
            <w:r>
              <w:rPr>
                <w:rFonts w:ascii="Apple SD Gothic Neo" w:hAnsi="Apple SD Gothic Neo"/>
              </w:rPr>
              <w:t>메인</w:t>
            </w:r>
            <w:r>
              <w:rPr>
                <w:rFonts w:ascii="Apple SD Gothic Neo" w:hAnsi="Apple SD Gothic Neo"/>
              </w:rPr>
              <w:t xml:space="preserve"> </w:t>
            </w:r>
            <w:r>
              <w:rPr>
                <w:rFonts w:ascii="Apple SD Gothic Neo" w:hAnsi="Apple SD Gothic Neo"/>
              </w:rPr>
              <w:t>메뉴</w:t>
            </w:r>
            <w:r>
              <w:rPr>
                <w:rFonts w:ascii="Apple SD Gothic Neo" w:hAnsi="Apple SD Gothic Neo"/>
              </w:rPr>
              <w:t xml:space="preserve"> </w:t>
            </w:r>
            <w:r>
              <w:rPr>
                <w:rFonts w:ascii="Apple SD Gothic Neo" w:hAnsi="Apple SD Gothic Neo"/>
              </w:rPr>
              <w:t>감추기</w:t>
            </w:r>
            <w:r>
              <w:rPr>
                <w:rFonts w:ascii="Apple SD Gothic Neo" w:hAnsi="Apple SD Gothic Neo"/>
              </w:rPr>
              <w:t xml:space="preserve"> </w:t>
            </w:r>
            <w:r>
              <w:rPr>
                <w:rFonts w:ascii="Apple SD Gothic Neo" w:hAnsi="Apple SD Gothic Neo"/>
              </w:rPr>
              <w:t>버튼</w:t>
            </w:r>
          </w:p>
        </w:tc>
      </w:tr>
      <w:tr w:rsidR="00810F92" w14:paraId="47BEC3A5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8761470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74FAE985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8DD958A" w14:textId="77777777" w:rsidR="00810F92" w:rsidRDefault="00810F92">
            <w:pPr>
              <w:pStyle w:val="AxureTableNormalText"/>
            </w:pPr>
          </w:p>
        </w:tc>
      </w:tr>
      <w:tr w:rsidR="00810F92" w14:paraId="1446D038" w14:textId="77777777" w:rsidTr="00810F92">
        <w:tc>
          <w:tcPr>
            <w:tcW w:w="0" w:type="auto"/>
          </w:tcPr>
          <w:p w14:paraId="7C647C16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35F94E74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84398B9" w14:textId="77777777" w:rsidR="00810F92" w:rsidRDefault="00810F92">
            <w:pPr>
              <w:pStyle w:val="AxureTableNormalText"/>
            </w:pPr>
          </w:p>
        </w:tc>
      </w:tr>
    </w:tbl>
    <w:p w14:paraId="7BAEB41B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353"/>
        <w:gridCol w:w="464"/>
      </w:tblGrid>
      <w:tr w:rsidR="00810F92" w14:paraId="0E4A7B50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8405FC0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58A630F9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7AB1B3C5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3B2919F6" w14:textId="77777777" w:rsidTr="00810F92">
        <w:tc>
          <w:tcPr>
            <w:tcW w:w="0" w:type="auto"/>
          </w:tcPr>
          <w:p w14:paraId="5A697185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1A34E3C5" w14:textId="77777777" w:rsidR="00810F92" w:rsidRDefault="008F3BF2">
            <w:pPr>
              <w:pStyle w:val="AxureTableNormalText"/>
            </w:pPr>
            <w:r>
              <w:t>메뉴</w:t>
            </w:r>
            <w:r>
              <w:t xml:space="preserve"> </w:t>
            </w:r>
            <w:r>
              <w:t>보기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A12B7FB" w14:textId="77777777" w:rsidR="00810F92" w:rsidRDefault="00810F92">
            <w:pPr>
              <w:pStyle w:val="AxureTableNormalText"/>
            </w:pPr>
          </w:p>
        </w:tc>
      </w:tr>
      <w:tr w:rsidR="00810F92" w14:paraId="06C2B746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2D5BCEC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4CBD794F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1BE3A1CB" w14:textId="77777777" w:rsidR="00810F92" w:rsidRDefault="00810F92">
            <w:pPr>
              <w:pStyle w:val="AxureTableNormalText"/>
            </w:pPr>
          </w:p>
        </w:tc>
      </w:tr>
      <w:tr w:rsidR="00810F92" w14:paraId="46863C42" w14:textId="77777777" w:rsidTr="00810F92">
        <w:tc>
          <w:tcPr>
            <w:tcW w:w="0" w:type="auto"/>
          </w:tcPr>
          <w:p w14:paraId="76FDB9B0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7EC99D27" w14:textId="77777777" w:rsidR="00810F92" w:rsidRDefault="008F3BF2">
            <w:pPr>
              <w:pStyle w:val="AxureTableNormalText"/>
            </w:pPr>
            <w:r>
              <w:t>메뉴</w:t>
            </w:r>
            <w:r>
              <w:t xml:space="preserve"> </w:t>
            </w:r>
            <w:r>
              <w:t>감추기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79EEA11" w14:textId="77777777" w:rsidR="00810F92" w:rsidRDefault="00810F92">
            <w:pPr>
              <w:pStyle w:val="AxureTableNormalText"/>
            </w:pPr>
          </w:p>
        </w:tc>
      </w:tr>
      <w:tr w:rsidR="00810F92" w14:paraId="0B7D8679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6C27EA7" w14:textId="77777777" w:rsidR="00810F92" w:rsidRDefault="008F3BF2">
            <w:pPr>
              <w:pStyle w:val="AxureTableNormalText"/>
            </w:pPr>
            <w:r>
              <w:lastRenderedPageBreak/>
              <w:t>4</w:t>
            </w:r>
          </w:p>
        </w:tc>
        <w:tc>
          <w:tcPr>
            <w:tcW w:w="0" w:type="auto"/>
          </w:tcPr>
          <w:p w14:paraId="0E819BDF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D456D44" w14:textId="77777777" w:rsidR="00810F92" w:rsidRDefault="00810F92">
            <w:pPr>
              <w:pStyle w:val="AxureTableNormalText"/>
            </w:pPr>
          </w:p>
        </w:tc>
      </w:tr>
      <w:tr w:rsidR="00810F92" w14:paraId="41CD5502" w14:textId="77777777" w:rsidTr="00810F92">
        <w:tc>
          <w:tcPr>
            <w:tcW w:w="0" w:type="auto"/>
          </w:tcPr>
          <w:p w14:paraId="699C8F58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3634166F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74D76A5" w14:textId="77777777" w:rsidR="00810F92" w:rsidRDefault="00810F92">
            <w:pPr>
              <w:pStyle w:val="AxureTableNormalText"/>
            </w:pPr>
          </w:p>
        </w:tc>
      </w:tr>
    </w:tbl>
    <w:p w14:paraId="7D4308FC" w14:textId="77777777" w:rsidR="00810F92" w:rsidRDefault="008F3BF2">
      <w:pPr>
        <w:pStyle w:val="Heading2"/>
      </w:pPr>
      <w:r>
        <w:br w:type="page"/>
      </w:r>
      <w:r>
        <w:lastRenderedPageBreak/>
        <w:t>DashBoard_Home_nodata_tutorial</w:t>
      </w:r>
    </w:p>
    <w:p w14:paraId="0FBCB4E5" w14:textId="77777777" w:rsidR="00810F92" w:rsidRDefault="008F3BF2">
      <w:pPr>
        <w:pStyle w:val="Heading5"/>
      </w:pPr>
      <w:r>
        <w:t>Description</w:t>
      </w:r>
    </w:p>
    <w:p w14:paraId="557466B8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어플리케이션의</w:t>
      </w:r>
      <w:r>
        <w:rPr>
          <w:rFonts w:ascii="Apple SD Gothic Neo" w:hAnsi="Apple SD Gothic Neo"/>
          <w:lang w:eastAsia="ko-KR"/>
        </w:rPr>
        <w:t xml:space="preserve"> Home </w:t>
      </w:r>
      <w:r>
        <w:rPr>
          <w:rFonts w:ascii="Apple SD Gothic Neo" w:hAnsi="Apple SD Gothic Neo"/>
          <w:lang w:eastAsia="ko-KR"/>
        </w:rPr>
        <w:t>역할을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화면</w:t>
      </w:r>
    </w:p>
    <w:p w14:paraId="6D957D27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매일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영업을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시작하는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단계에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접하게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화면</w:t>
      </w:r>
    </w:p>
    <w:p w14:paraId="1AEF38FB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영업을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개시하고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마감을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시작하는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페이지</w:t>
      </w:r>
    </w:p>
    <w:p w14:paraId="6669B9BE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proofErr w:type="spellStart"/>
      <w:r>
        <w:rPr>
          <w:rFonts w:ascii="Apple SD Gothic Neo" w:hAnsi="Apple SD Gothic Neo"/>
          <w:lang w:eastAsia="ko-KR"/>
        </w:rPr>
        <w:t>메인에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배치할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버튼은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사용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기능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또는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사용자에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따라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편집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가능하도록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열어둠</w:t>
      </w:r>
      <w:proofErr w:type="spellEnd"/>
      <w:r>
        <w:rPr>
          <w:rFonts w:ascii="Apple SD Gothic Neo" w:hAnsi="Apple SD Gothic Neo"/>
          <w:lang w:eastAsia="ko-KR"/>
        </w:rPr>
        <w:t>?</w:t>
      </w:r>
    </w:p>
    <w:p w14:paraId="01078F96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현재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매장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상황을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조망할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대시보드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역할</w:t>
      </w:r>
    </w:p>
    <w:p w14:paraId="1A1C0DA4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그래픽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디자인적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고려사항</w:t>
      </w:r>
    </w:p>
    <w:p w14:paraId="4143FD22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* </w:t>
      </w:r>
      <w:r>
        <w:rPr>
          <w:rFonts w:ascii="Apple SD Gothic Neo" w:hAnsi="Apple SD Gothic Neo"/>
          <w:lang w:eastAsia="ko-KR"/>
        </w:rPr>
        <w:t>자주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쓰는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버튼</w:t>
      </w:r>
      <w:r>
        <w:rPr>
          <w:rFonts w:ascii="Apple SD Gothic Neo" w:hAnsi="Apple SD Gothic Neo"/>
          <w:lang w:eastAsia="ko-KR"/>
        </w:rPr>
        <w:t xml:space="preserve">, </w:t>
      </w:r>
      <w:r>
        <w:rPr>
          <w:rFonts w:ascii="Apple SD Gothic Neo" w:hAnsi="Apple SD Gothic Neo"/>
          <w:lang w:eastAsia="ko-KR"/>
        </w:rPr>
        <w:t>중요한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버튼을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강조</w:t>
      </w:r>
    </w:p>
    <w:p w14:paraId="6852DB4D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* </w:t>
      </w:r>
      <w:r>
        <w:rPr>
          <w:rFonts w:ascii="Apple SD Gothic Neo" w:hAnsi="Apple SD Gothic Neo"/>
          <w:lang w:eastAsia="ko-KR"/>
        </w:rPr>
        <w:t>아이콘</w:t>
      </w:r>
      <w:r>
        <w:rPr>
          <w:rFonts w:ascii="Apple SD Gothic Neo" w:hAnsi="Apple SD Gothic Neo"/>
          <w:lang w:eastAsia="ko-KR"/>
        </w:rPr>
        <w:t xml:space="preserve">, </w:t>
      </w:r>
      <w:r>
        <w:rPr>
          <w:rFonts w:ascii="Apple SD Gothic Neo" w:hAnsi="Apple SD Gothic Neo"/>
          <w:lang w:eastAsia="ko-KR"/>
        </w:rPr>
        <w:t>색상을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통해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익숙해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졌을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때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바로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접근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가능하도록</w:t>
      </w:r>
    </w:p>
    <w:p w14:paraId="4DB40851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0EAFE21F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0C8278CF" w14:textId="77777777" w:rsidR="00810F92" w:rsidRDefault="008F3BF2">
      <w:pPr>
        <w:pStyle w:val="Heading3"/>
      </w:pPr>
      <w:proofErr w:type="spellStart"/>
      <w:r>
        <w:lastRenderedPageBreak/>
        <w:t>흐름도</w:t>
      </w:r>
      <w:proofErr w:type="spellEnd"/>
      <w:r>
        <w:t xml:space="preserve"> / UI</w:t>
      </w:r>
    </w:p>
    <w:p w14:paraId="046163DC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074F690C" wp14:editId="0C7D976D">
            <wp:extent cx="6858000" cy="5172075"/>
            <wp:effectExtent l="0" t="0" r="0" b="0"/>
            <wp:docPr id="10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AD6A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20342567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4981B6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5A022AE3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58FE1AE9" w14:textId="77777777" w:rsidTr="00810F92">
        <w:tc>
          <w:tcPr>
            <w:tcW w:w="0" w:type="auto"/>
          </w:tcPr>
          <w:p w14:paraId="0B8B9938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581A0AF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  <w:tr w:rsidR="00810F92" w14:paraId="4D329A5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75B4579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7384EADA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  <w:tr w:rsidR="00810F92" w14:paraId="4B4324FB" w14:textId="77777777" w:rsidTr="00810F92">
        <w:tc>
          <w:tcPr>
            <w:tcW w:w="0" w:type="auto"/>
          </w:tcPr>
          <w:p w14:paraId="2958D4A7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4FE2CF9A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69EE8972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7E918DD8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F1BD990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6A7672E1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5D220E75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501AD355" w14:textId="77777777" w:rsidTr="00810F92">
        <w:tc>
          <w:tcPr>
            <w:tcW w:w="0" w:type="auto"/>
          </w:tcPr>
          <w:p w14:paraId="30FB9486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E7DB8AA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8221F61" w14:textId="77777777" w:rsidR="00810F92" w:rsidRDefault="00810F92">
            <w:pPr>
              <w:pStyle w:val="AxureTableNormalText"/>
            </w:pPr>
          </w:p>
        </w:tc>
      </w:tr>
      <w:tr w:rsidR="00810F92" w14:paraId="1230641B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02A50E7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626E6C68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141BE5A" w14:textId="77777777" w:rsidR="00810F92" w:rsidRDefault="00810F92">
            <w:pPr>
              <w:pStyle w:val="AxureTableNormalText"/>
            </w:pPr>
          </w:p>
        </w:tc>
      </w:tr>
      <w:tr w:rsidR="00810F92" w14:paraId="3A1FF1D1" w14:textId="77777777" w:rsidTr="00810F92">
        <w:tc>
          <w:tcPr>
            <w:tcW w:w="0" w:type="auto"/>
          </w:tcPr>
          <w:p w14:paraId="657D1861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0B1D2067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770B6C1" w14:textId="77777777" w:rsidR="00810F92" w:rsidRDefault="00810F92">
            <w:pPr>
              <w:pStyle w:val="AxureTableNormalText"/>
            </w:pPr>
          </w:p>
        </w:tc>
      </w:tr>
    </w:tbl>
    <w:p w14:paraId="768CA162" w14:textId="77777777" w:rsidR="00810F92" w:rsidRDefault="008F3BF2">
      <w:pPr>
        <w:pStyle w:val="Heading2"/>
      </w:pPr>
      <w:r>
        <w:br w:type="page"/>
      </w:r>
      <w:r>
        <w:lastRenderedPageBreak/>
        <w:t>error_db</w:t>
      </w:r>
    </w:p>
    <w:p w14:paraId="0C18313A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17254508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926EE90" wp14:editId="759AEC77">
            <wp:extent cx="6858000" cy="5143500"/>
            <wp:effectExtent l="0" t="0" r="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F7E9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브랜드</w:t>
      </w:r>
    </w:p>
    <w:p w14:paraId="2A945B5F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서브메뉴</w:t>
      </w:r>
      <w:proofErr w:type="spellEnd"/>
    </w:p>
    <w:p w14:paraId="1882080E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4F7BD1EF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5C31974A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7585C713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283311E6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36E8F7C" wp14:editId="5383646F">
            <wp:extent cx="6858000" cy="5172075"/>
            <wp:effectExtent l="0" t="0" r="0" b="0"/>
            <wp:docPr id="12" name="AX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70E8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718"/>
        <w:gridCol w:w="6351"/>
      </w:tblGrid>
      <w:tr w:rsidR="00810F92" w14:paraId="4F8393AE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1F251A4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832E6DA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53CF3726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669E1561" w14:textId="77777777" w:rsidTr="00810F92">
        <w:tc>
          <w:tcPr>
            <w:tcW w:w="0" w:type="auto"/>
          </w:tcPr>
          <w:p w14:paraId="05C5631D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0780E67" w14:textId="77777777" w:rsidR="00810F92" w:rsidRDefault="008F3BF2">
            <w:pPr>
              <w:pStyle w:val="AxureTableNormalText"/>
            </w:pPr>
            <w:r>
              <w:t>로고</w:t>
            </w:r>
            <w:r>
              <w:t xml:space="preserve"> </w:t>
            </w:r>
            <w:r>
              <w:t>이미지</w:t>
            </w:r>
            <w:r>
              <w:t xml:space="preserve"> </w:t>
            </w:r>
            <w:r>
              <w:t>변경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8CD481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클릭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파일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창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띄워줌</w:t>
            </w:r>
            <w:proofErr w:type="spellEnd"/>
          </w:p>
          <w:p w14:paraId="1654009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이미지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</w:t>
            </w:r>
            <w:r>
              <w:rPr>
                <w:lang w:eastAsia="ko-KR"/>
              </w:rPr>
              <w:t xml:space="preserve"> Crop &amp; </w:t>
            </w:r>
            <w:r>
              <w:rPr>
                <w:rFonts w:ascii="Apple SD Gothic Neo" w:hAnsi="Apple SD Gothic Neo"/>
                <w:lang w:eastAsia="ko-KR"/>
              </w:rPr>
              <w:t>이동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하는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창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띄워줌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(</w:t>
            </w:r>
            <w:r>
              <w:rPr>
                <w:rFonts w:ascii="Apple SD Gothic Neo" w:hAnsi="Apple SD Gothic Neo"/>
                <w:lang w:eastAsia="ko-KR"/>
              </w:rPr>
              <w:t>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기획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부분</w:t>
            </w:r>
            <w:r>
              <w:rPr>
                <w:rFonts w:ascii="Apple SD Gothic Neo" w:hAnsi="Apple SD Gothic Neo"/>
                <w:lang w:eastAsia="ko-KR"/>
              </w:rPr>
              <w:t>)</w:t>
            </w:r>
          </w:p>
          <w:p w14:paraId="2FA84CFB" w14:textId="77777777" w:rsidR="00810F92" w:rsidRDefault="008F3BF2">
            <w:pPr>
              <w:pStyle w:val="AxureTableNormalText"/>
            </w:pPr>
            <w:r>
              <w:rPr>
                <w:rFonts w:ascii="Apple SD Gothic Neo" w:hAnsi="Apple SD Gothic Neo"/>
              </w:rPr>
              <w:t xml:space="preserve">* </w:t>
            </w:r>
          </w:p>
        </w:tc>
      </w:tr>
      <w:tr w:rsidR="00810F92" w14:paraId="0EB1ECF6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9A72AC7" w14:textId="77777777" w:rsidR="00810F92" w:rsidRDefault="008F3BF2">
            <w:pPr>
              <w:pStyle w:val="AxureTableNormalText"/>
            </w:pPr>
            <w:r>
              <w:lastRenderedPageBreak/>
              <w:t>2</w:t>
            </w:r>
          </w:p>
        </w:tc>
        <w:tc>
          <w:tcPr>
            <w:tcW w:w="0" w:type="auto"/>
          </w:tcPr>
          <w:p w14:paraId="7D20F21A" w14:textId="77777777" w:rsidR="00810F92" w:rsidRDefault="008F3BF2">
            <w:pPr>
              <w:pStyle w:val="AxureTableNormalText"/>
            </w:pPr>
            <w:r>
              <w:t>저장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3F4B92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초기값은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비활성화</w:t>
            </w:r>
          </w:p>
          <w:p w14:paraId="0E708BD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입력란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이상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6E356D6B" w14:textId="77777777" w:rsidTr="00810F92">
        <w:tc>
          <w:tcPr>
            <w:tcW w:w="0" w:type="auto"/>
          </w:tcPr>
          <w:p w14:paraId="5ADC46C6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4F93F69E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A68D95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초기값은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비활성화</w:t>
            </w:r>
          </w:p>
          <w:p w14:paraId="23661B6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입력란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이상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1F35CE3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취소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이전으로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되돌리기</w:t>
            </w:r>
          </w:p>
        </w:tc>
      </w:tr>
      <w:tr w:rsidR="00810F92" w14:paraId="23FE002A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2B3A6B9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110FBCA2" w14:textId="77777777" w:rsidR="00810F92" w:rsidRDefault="008F3BF2">
            <w:pPr>
              <w:pStyle w:val="AxureTableNormalText"/>
            </w:pPr>
            <w:r>
              <w:t>로고</w:t>
            </w:r>
            <w:r>
              <w:t xml:space="preserve"> </w:t>
            </w:r>
            <w:r>
              <w:t>이미지</w:t>
            </w:r>
            <w:r>
              <w:t xml:space="preserve"> </w:t>
            </w:r>
            <w:r>
              <w:t>변경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3C459E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클릭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파일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창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띄워줌</w:t>
            </w:r>
            <w:proofErr w:type="spellEnd"/>
          </w:p>
          <w:p w14:paraId="3EB9146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이미지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</w:t>
            </w:r>
            <w:r>
              <w:rPr>
                <w:lang w:eastAsia="ko-KR"/>
              </w:rPr>
              <w:t xml:space="preserve"> Crop &amp; </w:t>
            </w:r>
            <w:r>
              <w:rPr>
                <w:rFonts w:ascii="Apple SD Gothic Neo" w:hAnsi="Apple SD Gothic Neo"/>
                <w:lang w:eastAsia="ko-KR"/>
              </w:rPr>
              <w:t>이동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하는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창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띄워줌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(</w:t>
            </w:r>
            <w:r>
              <w:rPr>
                <w:rFonts w:ascii="Apple SD Gothic Neo" w:hAnsi="Apple SD Gothic Neo"/>
                <w:lang w:eastAsia="ko-KR"/>
              </w:rPr>
              <w:t>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기획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부분</w:t>
            </w:r>
            <w:r>
              <w:rPr>
                <w:rFonts w:ascii="Apple SD Gothic Neo" w:hAnsi="Apple SD Gothic Neo"/>
                <w:lang w:eastAsia="ko-KR"/>
              </w:rPr>
              <w:t>)</w:t>
            </w:r>
          </w:p>
          <w:p w14:paraId="5D51BE4A" w14:textId="77777777" w:rsidR="00810F92" w:rsidRDefault="008F3BF2">
            <w:pPr>
              <w:pStyle w:val="AxureTableNormalText"/>
            </w:pPr>
            <w:r>
              <w:rPr>
                <w:rFonts w:ascii="Apple SD Gothic Neo" w:hAnsi="Apple SD Gothic Neo"/>
              </w:rPr>
              <w:t xml:space="preserve">* </w:t>
            </w:r>
          </w:p>
        </w:tc>
      </w:tr>
      <w:tr w:rsidR="00810F92" w14:paraId="7DBC287B" w14:textId="77777777" w:rsidTr="00810F92">
        <w:tc>
          <w:tcPr>
            <w:tcW w:w="0" w:type="auto"/>
          </w:tcPr>
          <w:p w14:paraId="62591895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0F10F75B" w14:textId="77777777" w:rsidR="00810F92" w:rsidRDefault="008F3BF2">
            <w:pPr>
              <w:pStyle w:val="AxureTableNormalText"/>
            </w:pPr>
            <w:r>
              <w:t>서브메뉴</w:t>
            </w:r>
            <w:r>
              <w:t xml:space="preserve"> </w:t>
            </w:r>
            <w:r>
              <w:t>패널</w:t>
            </w:r>
          </w:p>
        </w:tc>
        <w:tc>
          <w:tcPr>
            <w:tcW w:w="0" w:type="auto"/>
          </w:tcPr>
          <w:p w14:paraId="18EE0EC4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기본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값은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하위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메뉴가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다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열려</w:t>
            </w:r>
            <w:r>
              <w:rPr>
                <w:rFonts w:ascii="Apple SD Gothic Neo" w:hAnsi="Apple SD Gothic Neo"/>
                <w:lang w:eastAsia="ko-KR"/>
              </w:rPr>
              <w:t xml:space="preserve"> (expand)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있는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상태</w:t>
            </w:r>
          </w:p>
          <w:p w14:paraId="7FB92B3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사용자가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메뉴를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닫은</w:t>
            </w:r>
            <w:r>
              <w:rPr>
                <w:rFonts w:ascii="Apple SD Gothic Neo" w:hAnsi="Apple SD Gothic Neo"/>
                <w:lang w:eastAsia="ko-KR"/>
              </w:rPr>
              <w:t xml:space="preserve">(collapse) </w:t>
            </w:r>
            <w:r>
              <w:rPr>
                <w:rFonts w:ascii="Apple SD Gothic Neo" w:hAnsi="Apple SD Gothic Neo"/>
                <w:lang w:eastAsia="ko-KR"/>
              </w:rPr>
              <w:t>경우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다른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페이지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이동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후에도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닫혀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유지</w:t>
            </w:r>
          </w:p>
        </w:tc>
      </w:tr>
    </w:tbl>
    <w:p w14:paraId="366A03C6" w14:textId="77777777" w:rsidR="00810F92" w:rsidRDefault="008F3BF2">
      <w:pPr>
        <w:pStyle w:val="Heading3"/>
      </w:pPr>
      <w:proofErr w:type="spellStart"/>
      <w:r>
        <w:t>구성요소</w:t>
      </w:r>
      <w:proofErr w:type="spellEnd"/>
      <w:r>
        <w:t xml:space="preserve"> </w:t>
      </w:r>
      <w:proofErr w:type="spellStart"/>
      <w:r>
        <w:t>기능</w:t>
      </w:r>
      <w:proofErr w:type="spellEnd"/>
      <w:r>
        <w:t xml:space="preserve"> </w:t>
      </w:r>
      <w:proofErr w:type="spellStart"/>
      <w:r>
        <w:t>로직</w:t>
      </w:r>
      <w:proofErr w:type="spellEnd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718"/>
        <w:gridCol w:w="464"/>
      </w:tblGrid>
      <w:tr w:rsidR="00810F92" w14:paraId="3C6936B1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C1F9DF8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3FC012C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75C5B2CC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0A63A357" w14:textId="77777777" w:rsidTr="00810F92">
        <w:tc>
          <w:tcPr>
            <w:tcW w:w="0" w:type="auto"/>
          </w:tcPr>
          <w:p w14:paraId="2B64046F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70AF1E3" w14:textId="77777777" w:rsidR="00810F92" w:rsidRDefault="008F3BF2">
            <w:pPr>
              <w:pStyle w:val="AxureTableNormalText"/>
            </w:pPr>
            <w:r>
              <w:t>로고</w:t>
            </w:r>
            <w:r>
              <w:t xml:space="preserve"> </w:t>
            </w:r>
            <w:r>
              <w:t>이미지</w:t>
            </w:r>
            <w:r>
              <w:t xml:space="preserve"> </w:t>
            </w:r>
            <w:r>
              <w:t>변경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9EE69F5" w14:textId="77777777" w:rsidR="00810F92" w:rsidRDefault="00810F92">
            <w:pPr>
              <w:pStyle w:val="AxureTableNormalText"/>
            </w:pPr>
          </w:p>
        </w:tc>
      </w:tr>
      <w:tr w:rsidR="00810F92" w14:paraId="3BB5DFE6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B7DF116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1996A07A" w14:textId="77777777" w:rsidR="00810F92" w:rsidRDefault="008F3BF2">
            <w:pPr>
              <w:pStyle w:val="AxureTableNormalText"/>
            </w:pPr>
            <w:r>
              <w:t>저장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29726BC" w14:textId="77777777" w:rsidR="00810F92" w:rsidRDefault="00810F92">
            <w:pPr>
              <w:pStyle w:val="AxureTableNormalText"/>
            </w:pPr>
          </w:p>
        </w:tc>
      </w:tr>
      <w:tr w:rsidR="00810F92" w14:paraId="76A4A934" w14:textId="77777777" w:rsidTr="00810F92">
        <w:tc>
          <w:tcPr>
            <w:tcW w:w="0" w:type="auto"/>
          </w:tcPr>
          <w:p w14:paraId="4B5B6015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0B81E431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11BE81F" w14:textId="77777777" w:rsidR="00810F92" w:rsidRDefault="00810F92">
            <w:pPr>
              <w:pStyle w:val="AxureTableNormalText"/>
            </w:pPr>
          </w:p>
        </w:tc>
      </w:tr>
      <w:tr w:rsidR="00810F92" w14:paraId="42CD0E96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5FC15B8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52DA07FD" w14:textId="77777777" w:rsidR="00810F92" w:rsidRDefault="008F3BF2">
            <w:pPr>
              <w:pStyle w:val="AxureTableNormalText"/>
            </w:pPr>
            <w:r>
              <w:t>로고</w:t>
            </w:r>
            <w:r>
              <w:t xml:space="preserve"> </w:t>
            </w:r>
            <w:r>
              <w:t>이미지</w:t>
            </w:r>
            <w:r>
              <w:t xml:space="preserve"> </w:t>
            </w:r>
            <w:r>
              <w:t>변경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1714E14" w14:textId="77777777" w:rsidR="00810F92" w:rsidRDefault="00810F92">
            <w:pPr>
              <w:pStyle w:val="AxureTableNormalText"/>
            </w:pPr>
          </w:p>
        </w:tc>
      </w:tr>
      <w:tr w:rsidR="00810F92" w14:paraId="73FE82BE" w14:textId="77777777" w:rsidTr="00810F92">
        <w:tc>
          <w:tcPr>
            <w:tcW w:w="0" w:type="auto"/>
          </w:tcPr>
          <w:p w14:paraId="4FB5689B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7D7AF386" w14:textId="77777777" w:rsidR="00810F92" w:rsidRDefault="008F3BF2">
            <w:pPr>
              <w:pStyle w:val="AxureTableNormalText"/>
            </w:pPr>
            <w:r>
              <w:t>서브메뉴</w:t>
            </w:r>
            <w:r>
              <w:t xml:space="preserve"> </w:t>
            </w:r>
            <w:r>
              <w:t>패널</w:t>
            </w:r>
          </w:p>
        </w:tc>
        <w:tc>
          <w:tcPr>
            <w:tcW w:w="0" w:type="auto"/>
          </w:tcPr>
          <w:p w14:paraId="70DD4720" w14:textId="77777777" w:rsidR="00810F92" w:rsidRDefault="00810F92">
            <w:pPr>
              <w:pStyle w:val="AxureTableNormalText"/>
            </w:pPr>
          </w:p>
        </w:tc>
      </w:tr>
    </w:tbl>
    <w:p w14:paraId="05EAB76D" w14:textId="77777777" w:rsidR="00810F92" w:rsidRDefault="008F3BF2">
      <w:pPr>
        <w:pStyle w:val="Heading2"/>
      </w:pPr>
      <w:r>
        <w:br w:type="page"/>
      </w:r>
      <w:r>
        <w:lastRenderedPageBreak/>
        <w:t>매장</w:t>
      </w:r>
      <w:r>
        <w:t xml:space="preserve"> </w:t>
      </w:r>
      <w:r>
        <w:t>목록</w:t>
      </w:r>
    </w:p>
    <w:p w14:paraId="188B8294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서브메뉴</w:t>
      </w:r>
      <w:proofErr w:type="spellEnd"/>
    </w:p>
    <w:p w14:paraId="3B1D2129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678E00FA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4DC863EA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2B0CEBD" wp14:editId="03F80F64">
            <wp:extent cx="6858000" cy="5172075"/>
            <wp:effectExtent l="0" t="0" r="0" b="0"/>
            <wp:docPr id="13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F3D5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353"/>
        <w:gridCol w:w="2132"/>
      </w:tblGrid>
      <w:tr w:rsidR="00810F92" w14:paraId="6594C849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B6FF476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11025B04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226A5D94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7155E5E2" w14:textId="77777777" w:rsidTr="00810F92">
        <w:tc>
          <w:tcPr>
            <w:tcW w:w="0" w:type="auto"/>
          </w:tcPr>
          <w:p w14:paraId="17D48A57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4FCBDBB5" w14:textId="77777777" w:rsidR="00810F92" w:rsidRDefault="008F3BF2">
            <w:pPr>
              <w:pStyle w:val="AxureTableNormalText"/>
            </w:pPr>
            <w:r>
              <w:t>매장</w:t>
            </w:r>
            <w:r>
              <w:t xml:space="preserve"> </w:t>
            </w:r>
            <w:r>
              <w:t>찾기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5AB8A01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타이핑과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동시에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필터링됨</w:t>
            </w:r>
            <w:proofErr w:type="spellEnd"/>
          </w:p>
          <w:p w14:paraId="77E3984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자모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분리로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필터링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선호됨</w:t>
            </w:r>
          </w:p>
        </w:tc>
      </w:tr>
    </w:tbl>
    <w:p w14:paraId="07610651" w14:textId="77777777" w:rsidR="00810F92" w:rsidRDefault="008F3BF2">
      <w:pPr>
        <w:pStyle w:val="Heading3"/>
      </w:pPr>
      <w:proofErr w:type="spellStart"/>
      <w:r>
        <w:t>구성요소</w:t>
      </w:r>
      <w:proofErr w:type="spellEnd"/>
      <w:r>
        <w:t xml:space="preserve"> </w:t>
      </w:r>
      <w:proofErr w:type="spellStart"/>
      <w:r>
        <w:t>기능</w:t>
      </w:r>
      <w:proofErr w:type="spellEnd"/>
      <w:r>
        <w:t xml:space="preserve"> </w:t>
      </w:r>
      <w:proofErr w:type="spellStart"/>
      <w:r>
        <w:t>로직</w:t>
      </w:r>
      <w:proofErr w:type="spellEnd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353"/>
        <w:gridCol w:w="464"/>
      </w:tblGrid>
      <w:tr w:rsidR="00810F92" w14:paraId="7C618B4C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03C049A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989641C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76D249AE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08E793B5" w14:textId="77777777" w:rsidTr="00810F92">
        <w:tc>
          <w:tcPr>
            <w:tcW w:w="0" w:type="auto"/>
          </w:tcPr>
          <w:p w14:paraId="4529E2D0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72EF174E" w14:textId="77777777" w:rsidR="00810F92" w:rsidRDefault="008F3BF2">
            <w:pPr>
              <w:pStyle w:val="AxureTableNormalText"/>
            </w:pPr>
            <w:r>
              <w:t>매장</w:t>
            </w:r>
            <w:r>
              <w:t xml:space="preserve"> </w:t>
            </w:r>
            <w:r>
              <w:t>찾기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595E120E" w14:textId="77777777" w:rsidR="00810F92" w:rsidRDefault="00810F92">
            <w:pPr>
              <w:pStyle w:val="AxureTableNormalText"/>
            </w:pPr>
          </w:p>
        </w:tc>
      </w:tr>
    </w:tbl>
    <w:p w14:paraId="371A3A75" w14:textId="77777777" w:rsidR="00810F92" w:rsidRDefault="008F3BF2">
      <w:pPr>
        <w:pStyle w:val="Heading2"/>
      </w:pPr>
      <w:r>
        <w:br w:type="page"/>
      </w:r>
      <w:r>
        <w:lastRenderedPageBreak/>
        <w:t>매장</w:t>
      </w:r>
      <w:r>
        <w:t xml:space="preserve"> </w:t>
      </w:r>
      <w:r>
        <w:t>편집</w:t>
      </w:r>
    </w:p>
    <w:p w14:paraId="04415AB9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서브메뉴</w:t>
      </w:r>
      <w:proofErr w:type="spellEnd"/>
    </w:p>
    <w:p w14:paraId="5A4211DE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33B4675D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2AEE1BF9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E732400" wp14:editId="02390871">
            <wp:extent cx="6858000" cy="5172075"/>
            <wp:effectExtent l="0" t="0" r="0" b="0"/>
            <wp:docPr id="14" name="AXU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FA59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629"/>
        <w:gridCol w:w="5971"/>
      </w:tblGrid>
      <w:tr w:rsidR="00810F92" w14:paraId="63DC30E9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297E879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68BE3003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6344DCEC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1A3E01E1" w14:textId="77777777" w:rsidTr="00810F92">
        <w:tc>
          <w:tcPr>
            <w:tcW w:w="0" w:type="auto"/>
          </w:tcPr>
          <w:p w14:paraId="114D390F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A92A2D4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467D899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proofErr w:type="gramStart"/>
            <w:r>
              <w:rPr>
                <w:rFonts w:ascii="Apple SD Gothic Neo" w:hAnsi="Apple SD Gothic Neo"/>
                <w:color w:val="808080"/>
                <w:lang w:eastAsia="ko-KR"/>
              </w:rPr>
              <w:t>필수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  <w:proofErr w:type="gram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X</w:t>
            </w:r>
          </w:p>
          <w:p w14:paraId="59133E64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524D5D7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대표전화번호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포매팅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gramStart"/>
            <w:r>
              <w:rPr>
                <w:rFonts w:ascii="Apple SD Gothic Neo" w:hAnsi="Apple SD Gothic Neo"/>
                <w:color w:val="808080"/>
                <w:lang w:eastAsia="ko-KR"/>
              </w:rPr>
              <w:t>요구사항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  <w:proofErr w:type="gramEnd"/>
          </w:p>
          <w:p w14:paraId="7D068D1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'-'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없다가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자리수에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맞추어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자동으로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그려준다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7F5FB1C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삭제시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직전의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1533F40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0525E7E5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국내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포맷을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지원한다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</w:tc>
      </w:tr>
      <w:tr w:rsidR="00810F92" w14:paraId="196D0F3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7DAC55E" w14:textId="77777777" w:rsidR="00810F92" w:rsidRDefault="008F3BF2">
            <w:pPr>
              <w:pStyle w:val="AxureTableNormalText"/>
            </w:pPr>
            <w:r>
              <w:lastRenderedPageBreak/>
              <w:t>2</w:t>
            </w:r>
          </w:p>
        </w:tc>
        <w:tc>
          <w:tcPr>
            <w:tcW w:w="0" w:type="auto"/>
          </w:tcPr>
          <w:p w14:paraId="7ED27C90" w14:textId="77777777" w:rsidR="00810F92" w:rsidRDefault="008F3BF2">
            <w:pPr>
              <w:pStyle w:val="AxureTableNormalText"/>
            </w:pPr>
            <w:r>
              <w:t>저장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C01A33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초기값은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비활성화</w:t>
            </w:r>
          </w:p>
          <w:p w14:paraId="15DF350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입력란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이상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2F02CC8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클릭시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저장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목록으로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돌아가기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수행</w:t>
            </w:r>
          </w:p>
        </w:tc>
      </w:tr>
      <w:tr w:rsidR="00810F92" w14:paraId="7D396909" w14:textId="77777777" w:rsidTr="00810F92">
        <w:tc>
          <w:tcPr>
            <w:tcW w:w="0" w:type="auto"/>
          </w:tcPr>
          <w:p w14:paraId="07EE79D8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62C50F69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CED14F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초기값은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비활성화</w:t>
            </w:r>
          </w:p>
          <w:p w14:paraId="6E4A688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입력란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이상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3798D53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클릭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변경사항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저장하지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않고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목록으로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돌아가기</w:t>
            </w:r>
            <w:r>
              <w:rPr>
                <w:rFonts w:ascii="Apple SD Gothic Neo" w:hAnsi="Apple SD Gothic Neo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수행</w:t>
            </w:r>
          </w:p>
        </w:tc>
      </w:tr>
      <w:tr w:rsidR="00810F92" w14:paraId="49949925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E7F8358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1CDE913A" w14:textId="77777777" w:rsidR="00810F92" w:rsidRDefault="008F3BF2">
            <w:pPr>
              <w:pStyle w:val="AxureTableNormalText"/>
            </w:pPr>
            <w:r>
              <w:t>주소검색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17611C6" w14:textId="77777777" w:rsidR="00810F92" w:rsidRDefault="00810F92">
            <w:pPr>
              <w:pStyle w:val="AxureTableNormalText"/>
            </w:pPr>
          </w:p>
        </w:tc>
      </w:tr>
      <w:tr w:rsidR="00810F92" w14:paraId="5EE7CC55" w14:textId="77777777" w:rsidTr="00810F92">
        <w:tc>
          <w:tcPr>
            <w:tcW w:w="0" w:type="auto"/>
          </w:tcPr>
          <w:p w14:paraId="64C3ED77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4B79E3F1" w14:textId="77777777" w:rsidR="00810F92" w:rsidRDefault="008F3BF2">
            <w:pPr>
              <w:pStyle w:val="AxureTableNormalText"/>
            </w:pPr>
            <w:r>
              <w:t>주소검색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E2A7C1B" w14:textId="77777777" w:rsidR="00810F92" w:rsidRDefault="00810F92">
            <w:pPr>
              <w:pStyle w:val="AxureTableNormalText"/>
            </w:pPr>
          </w:p>
        </w:tc>
      </w:tr>
      <w:tr w:rsidR="00810F92" w14:paraId="20CA4B56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D96BF61" w14:textId="77777777" w:rsidR="00810F92" w:rsidRDefault="008F3BF2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14:paraId="1B38D8A9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EDC9EF0" w14:textId="77777777" w:rsidR="00810F92" w:rsidRDefault="00810F92">
            <w:pPr>
              <w:pStyle w:val="AxureTableNormalText"/>
            </w:pPr>
          </w:p>
        </w:tc>
      </w:tr>
      <w:tr w:rsidR="00810F92" w14:paraId="58CBA9D1" w14:textId="77777777" w:rsidTr="00810F92">
        <w:tc>
          <w:tcPr>
            <w:tcW w:w="0" w:type="auto"/>
          </w:tcPr>
          <w:p w14:paraId="0BB8D652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4D02C47B" w14:textId="77777777" w:rsidR="00810F92" w:rsidRDefault="008F3BF2">
            <w:pPr>
              <w:pStyle w:val="AxureTableNormalText"/>
            </w:pPr>
            <w:r>
              <w:t>주소검색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E388177" w14:textId="77777777" w:rsidR="00810F92" w:rsidRDefault="00810F92">
            <w:pPr>
              <w:pStyle w:val="AxureTableNormalText"/>
            </w:pPr>
          </w:p>
        </w:tc>
      </w:tr>
    </w:tbl>
    <w:p w14:paraId="183E8CDF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629"/>
        <w:gridCol w:w="464"/>
      </w:tblGrid>
      <w:tr w:rsidR="00810F92" w14:paraId="197B9B87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2AF079A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FC36872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068AE4E3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14CE8235" w14:textId="77777777" w:rsidTr="00810F92">
        <w:tc>
          <w:tcPr>
            <w:tcW w:w="0" w:type="auto"/>
          </w:tcPr>
          <w:p w14:paraId="360A5353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452B635B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2C8F697C" w14:textId="77777777" w:rsidR="00810F92" w:rsidRDefault="00810F92">
            <w:pPr>
              <w:pStyle w:val="AxureTableNormalText"/>
            </w:pPr>
          </w:p>
        </w:tc>
      </w:tr>
      <w:tr w:rsidR="00810F92" w14:paraId="5414D4F0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165DBA8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4BA8A2E8" w14:textId="77777777" w:rsidR="00810F92" w:rsidRDefault="008F3BF2">
            <w:pPr>
              <w:pStyle w:val="AxureTableNormalText"/>
            </w:pPr>
            <w:r>
              <w:t>저장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F7E872F" w14:textId="77777777" w:rsidR="00810F92" w:rsidRDefault="00810F92">
            <w:pPr>
              <w:pStyle w:val="AxureTableNormalText"/>
            </w:pPr>
          </w:p>
        </w:tc>
      </w:tr>
      <w:tr w:rsidR="00810F92" w14:paraId="420475E6" w14:textId="77777777" w:rsidTr="00810F92">
        <w:tc>
          <w:tcPr>
            <w:tcW w:w="0" w:type="auto"/>
          </w:tcPr>
          <w:p w14:paraId="3E39E43D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4DF5C4F6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891F22C" w14:textId="77777777" w:rsidR="00810F92" w:rsidRDefault="00810F92">
            <w:pPr>
              <w:pStyle w:val="AxureTableNormalText"/>
            </w:pPr>
          </w:p>
        </w:tc>
      </w:tr>
      <w:tr w:rsidR="00810F92" w14:paraId="7559EF5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02BD252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6C305E7D" w14:textId="77777777" w:rsidR="00810F92" w:rsidRDefault="008F3BF2">
            <w:pPr>
              <w:pStyle w:val="AxureTableNormalText"/>
            </w:pPr>
            <w:r>
              <w:t>주소검색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6A5E549" w14:textId="77777777" w:rsidR="00810F92" w:rsidRDefault="00810F92">
            <w:pPr>
              <w:pStyle w:val="AxureTableNormalText"/>
            </w:pPr>
          </w:p>
        </w:tc>
      </w:tr>
      <w:tr w:rsidR="00810F92" w14:paraId="1472C18D" w14:textId="77777777" w:rsidTr="00810F92">
        <w:tc>
          <w:tcPr>
            <w:tcW w:w="0" w:type="auto"/>
          </w:tcPr>
          <w:p w14:paraId="1640DECA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51AFA5C0" w14:textId="77777777" w:rsidR="00810F92" w:rsidRDefault="008F3BF2">
            <w:pPr>
              <w:pStyle w:val="AxureTableNormalText"/>
            </w:pPr>
            <w:r>
              <w:t>주소검색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A76A3B2" w14:textId="77777777" w:rsidR="00810F92" w:rsidRDefault="00810F92">
            <w:pPr>
              <w:pStyle w:val="AxureTableNormalText"/>
            </w:pPr>
          </w:p>
        </w:tc>
      </w:tr>
      <w:tr w:rsidR="00810F92" w14:paraId="6ACD59F0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178088E" w14:textId="77777777" w:rsidR="00810F92" w:rsidRDefault="008F3BF2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14:paraId="44ECEA41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FE3A212" w14:textId="77777777" w:rsidR="00810F92" w:rsidRDefault="00810F92">
            <w:pPr>
              <w:pStyle w:val="AxureTableNormalText"/>
            </w:pPr>
          </w:p>
        </w:tc>
      </w:tr>
      <w:tr w:rsidR="00810F92" w14:paraId="3E8A43A3" w14:textId="77777777" w:rsidTr="00810F92">
        <w:tc>
          <w:tcPr>
            <w:tcW w:w="0" w:type="auto"/>
          </w:tcPr>
          <w:p w14:paraId="63003E60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1B65E230" w14:textId="77777777" w:rsidR="00810F92" w:rsidRDefault="008F3BF2">
            <w:pPr>
              <w:pStyle w:val="AxureTableNormalText"/>
            </w:pPr>
            <w:r>
              <w:t>주소검색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EA301D6" w14:textId="77777777" w:rsidR="00810F92" w:rsidRDefault="00810F92">
            <w:pPr>
              <w:pStyle w:val="AxureTableNormalText"/>
            </w:pPr>
          </w:p>
        </w:tc>
      </w:tr>
    </w:tbl>
    <w:p w14:paraId="59519656" w14:textId="77777777" w:rsidR="00810F92" w:rsidRDefault="008F3BF2">
      <w:pPr>
        <w:pStyle w:val="Heading2"/>
      </w:pPr>
      <w:r>
        <w:br w:type="page"/>
      </w:r>
      <w:r>
        <w:lastRenderedPageBreak/>
        <w:t>계정</w:t>
      </w:r>
      <w:r>
        <w:t xml:space="preserve"> </w:t>
      </w:r>
      <w:r>
        <w:t>정보</w:t>
      </w:r>
    </w:p>
    <w:p w14:paraId="2A013E14" w14:textId="77777777" w:rsidR="00810F92" w:rsidRDefault="008F3BF2">
      <w:pPr>
        <w:pStyle w:val="Heading5"/>
      </w:pPr>
      <w:r>
        <w:t>Description</w:t>
      </w:r>
    </w:p>
    <w:p w14:paraId="0CB76122" w14:textId="77777777" w:rsidR="00810F92" w:rsidRDefault="008F3BF2">
      <w:r>
        <w:t xml:space="preserve">* </w:t>
      </w:r>
      <w:r>
        <w:rPr>
          <w:rFonts w:ascii="Apple SD Gothic Neo" w:hAnsi="Apple SD Gothic Neo"/>
        </w:rPr>
        <w:t>개요</w:t>
      </w:r>
    </w:p>
    <w:p w14:paraId="7215FCFC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 - </w:t>
      </w:r>
      <w:r>
        <w:rPr>
          <w:rFonts w:ascii="Apple SD Gothic Neo" w:hAnsi="Apple SD Gothic Neo"/>
          <w:lang w:eastAsia="ko-KR"/>
        </w:rPr>
        <w:t>관리자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계정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정보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수정을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페이지</w:t>
      </w:r>
    </w:p>
    <w:p w14:paraId="5097531F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- </w:t>
      </w:r>
      <w:r>
        <w:rPr>
          <w:rFonts w:ascii="Apple SD Gothic Neo" w:hAnsi="Apple SD Gothic Neo"/>
          <w:lang w:eastAsia="ko-KR"/>
        </w:rPr>
        <w:t>비밀번호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변경을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페이지</w:t>
      </w:r>
    </w:p>
    <w:p w14:paraId="585CA49A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* </w:t>
      </w:r>
      <w:r>
        <w:rPr>
          <w:rFonts w:ascii="Apple SD Gothic Neo" w:hAnsi="Apple SD Gothic Neo"/>
          <w:lang w:eastAsia="ko-KR"/>
        </w:rPr>
        <w:t>특이사항</w:t>
      </w:r>
    </w:p>
    <w:p w14:paraId="752387B3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- </w:t>
      </w:r>
      <w:r>
        <w:rPr>
          <w:rFonts w:ascii="Apple SD Gothic Neo" w:hAnsi="Apple SD Gothic Neo"/>
          <w:lang w:eastAsia="ko-KR"/>
        </w:rPr>
        <w:t>아이디는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변경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불가</w:t>
      </w:r>
    </w:p>
    <w:p w14:paraId="6F19E379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설정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서브메뉴</w:t>
      </w:r>
      <w:proofErr w:type="spellEnd"/>
    </w:p>
    <w:p w14:paraId="4F388621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467E6C7D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7B14E2B4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610594DD" wp14:editId="2E2CDCDF">
            <wp:extent cx="6858000" cy="5172075"/>
            <wp:effectExtent l="0" t="0" r="0" b="0"/>
            <wp:docPr id="15" name="AXU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17C9" w14:textId="77777777" w:rsidR="00810F92" w:rsidRDefault="008F3BF2">
      <w:pPr>
        <w:pStyle w:val="Heading3"/>
      </w:pPr>
      <w:r>
        <w:lastRenderedPageBreak/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673"/>
        <w:gridCol w:w="7417"/>
      </w:tblGrid>
      <w:tr w:rsidR="00810F92" w14:paraId="69724CB2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47F78BA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947310A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3B3132B0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000F3FA5" w14:textId="77777777" w:rsidTr="00810F92">
        <w:tc>
          <w:tcPr>
            <w:tcW w:w="0" w:type="auto"/>
          </w:tcPr>
          <w:p w14:paraId="60F542CC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C1068CC" w14:textId="77777777" w:rsidR="00810F92" w:rsidRDefault="008F3BF2">
            <w:pPr>
              <w:pStyle w:val="AxureTableNormalText"/>
            </w:pPr>
            <w:r>
              <w:t>핸드폰번호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5C91280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proofErr w:type="gramStart"/>
            <w:r>
              <w:rPr>
                <w:rFonts w:ascii="Apple SD Gothic Neo" w:hAnsi="Apple SD Gothic Neo"/>
                <w:color w:val="808080"/>
                <w:lang w:eastAsia="ko-KR"/>
              </w:rPr>
              <w:t>필수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  <w:proofErr w:type="gram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O</w:t>
            </w:r>
          </w:p>
          <w:p w14:paraId="47B9B783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3AC1F90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초기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비활성화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,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오른쪽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누르면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활성화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</w:p>
          <w:p w14:paraId="3E7C471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>*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누르면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</w:p>
          <w:p w14:paraId="40C0B96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활성화</w:t>
            </w:r>
          </w:p>
          <w:p w14:paraId="3C95F2D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저장된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같으면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취소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버튼으로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</w:p>
          <w:p w14:paraId="5F92326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저장된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다르면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받기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버튼으로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</w:p>
          <w:p w14:paraId="06A5069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받기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클릭하면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입력란에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하단에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뜨고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인증하기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생성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</w:p>
          <w:p w14:paraId="03F9BE6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포매팅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gramStart"/>
            <w:r>
              <w:rPr>
                <w:rFonts w:ascii="Apple SD Gothic Neo" w:hAnsi="Apple SD Gothic Neo"/>
                <w:color w:val="808080"/>
                <w:lang w:eastAsia="ko-KR"/>
              </w:rPr>
              <w:t>요구사항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  <w:proofErr w:type="gramEnd"/>
          </w:p>
          <w:p w14:paraId="1F09FAB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'-'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없다가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자리수에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맞추어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자동으로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그려준다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5CE4FA8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삭제시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직전의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576BED0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6270F32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'-'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포함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12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자리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까지만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222D995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[01N-NNN-NNNN]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형식만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허용</w:t>
            </w:r>
          </w:p>
          <w:p w14:paraId="4A60FEA4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0615B77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인증에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관한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이슈</w:t>
            </w:r>
          </w:p>
          <w:p w14:paraId="0A2C1A9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중복되게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등록될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있으나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최종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인증자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유효화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하고</w:t>
            </w:r>
          </w:p>
          <w:p w14:paraId="5903C0F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다른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동일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gramStart"/>
            <w:r>
              <w:rPr>
                <w:rFonts w:ascii="Apple SD Gothic Neo" w:hAnsi="Apple SD Gothic Neo"/>
                <w:color w:val="808080"/>
                <w:lang w:eastAsia="ko-KR"/>
              </w:rPr>
              <w:t>무효화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(</w:t>
            </w:r>
            <w:proofErr w:type="spellStart"/>
            <w:proofErr w:type="gramEnd"/>
            <w:r>
              <w:rPr>
                <w:rFonts w:ascii="Apple SD Gothic Neo" w:hAnsi="Apple SD Gothic Neo"/>
                <w:color w:val="808080"/>
                <w:lang w:eastAsia="ko-KR"/>
              </w:rPr>
              <w:t>재인증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필요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)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정책이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좋을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것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같음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</w:tc>
      </w:tr>
      <w:tr w:rsidR="00810F92" w14:paraId="3BEF8C7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40943FA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5281C003" w14:textId="77777777" w:rsidR="00810F92" w:rsidRDefault="008F3BF2">
            <w:pPr>
              <w:pStyle w:val="AxureTableNormalText"/>
            </w:pPr>
            <w:r>
              <w:t>핸드폰번호</w:t>
            </w:r>
            <w:r>
              <w:t xml:space="preserve"> </w:t>
            </w:r>
            <w:r>
              <w:t>변경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6B013A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*</w:t>
            </w:r>
            <w:r>
              <w:rPr>
                <w:rFonts w:ascii="Apple SD Gothic Neo" w:hAnsi="Apple SD Gothic Neo"/>
                <w:lang w:eastAsia="ko-KR"/>
              </w:rPr>
              <w:t>핸드폰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번호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누르면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</w:p>
        </w:tc>
      </w:tr>
      <w:tr w:rsidR="00810F92" w14:paraId="497FDA28" w14:textId="77777777" w:rsidTr="00810F92">
        <w:tc>
          <w:tcPr>
            <w:tcW w:w="0" w:type="auto"/>
          </w:tcPr>
          <w:p w14:paraId="6FEDA3E6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0AB59E80" w14:textId="77777777" w:rsidR="00810F92" w:rsidRDefault="008F3BF2">
            <w:pPr>
              <w:pStyle w:val="AxureTableNormalText"/>
            </w:pPr>
            <w:r>
              <w:t>계정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저장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48E565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초기값은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비활성화</w:t>
            </w:r>
          </w:p>
          <w:p w14:paraId="1393FAA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입력란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이상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2F040D5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클릭시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저장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목록으로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돌아가기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수행</w:t>
            </w:r>
          </w:p>
        </w:tc>
      </w:tr>
      <w:tr w:rsidR="00810F92" w14:paraId="38D108C3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8E1026D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7B26FDE4" w14:textId="77777777" w:rsidR="00810F92" w:rsidRDefault="008F3BF2">
            <w:pPr>
              <w:pStyle w:val="AxureTableNormalText"/>
            </w:pPr>
            <w:r>
              <w:t>계정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1E6FC0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초기값은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비활성화</w:t>
            </w:r>
          </w:p>
          <w:p w14:paraId="3560720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입력란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이상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5003B20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클릭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변경사항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저장하지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않고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목록으로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돌아가기</w:t>
            </w:r>
            <w:r>
              <w:rPr>
                <w:rFonts w:ascii="Apple SD Gothic Neo" w:hAnsi="Apple SD Gothic Neo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수행</w:t>
            </w:r>
          </w:p>
        </w:tc>
      </w:tr>
      <w:tr w:rsidR="00810F92" w14:paraId="5FD00A1E" w14:textId="77777777" w:rsidTr="00810F92">
        <w:tc>
          <w:tcPr>
            <w:tcW w:w="0" w:type="auto"/>
          </w:tcPr>
          <w:p w14:paraId="4649FB5A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1F3C95B9" w14:textId="77777777" w:rsidR="00810F92" w:rsidRDefault="008F3BF2">
            <w:pPr>
              <w:pStyle w:val="AxureTableNormalText"/>
            </w:pPr>
            <w:r>
              <w:t>저장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2488E8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초기값은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비활성화</w:t>
            </w:r>
          </w:p>
          <w:p w14:paraId="648FE2D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입력란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이상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7EFD8B25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클릭시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저장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목록으로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돌아가기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수행</w:t>
            </w:r>
          </w:p>
        </w:tc>
      </w:tr>
      <w:tr w:rsidR="00810F92" w14:paraId="35F1E15B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B210E85" w14:textId="77777777" w:rsidR="00810F92" w:rsidRDefault="008F3BF2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14:paraId="4E36D430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877276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초기값은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비활성화</w:t>
            </w:r>
          </w:p>
          <w:p w14:paraId="7E2F7ED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입력란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이상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7F21276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클릭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변경사항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저장하지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않고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목록으로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돌아가기</w:t>
            </w:r>
            <w:r>
              <w:rPr>
                <w:rFonts w:ascii="Apple SD Gothic Neo" w:hAnsi="Apple SD Gothic Neo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수행</w:t>
            </w:r>
          </w:p>
        </w:tc>
      </w:tr>
      <w:tr w:rsidR="00810F92" w14:paraId="6B92267C" w14:textId="77777777" w:rsidTr="00810F92">
        <w:tc>
          <w:tcPr>
            <w:tcW w:w="0" w:type="auto"/>
          </w:tcPr>
          <w:p w14:paraId="1B5F1D6D" w14:textId="77777777" w:rsidR="00810F92" w:rsidRDefault="008F3BF2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14:paraId="2AF8AF5F" w14:textId="77777777" w:rsidR="00810F92" w:rsidRDefault="008F3BF2">
            <w:pPr>
              <w:pStyle w:val="AxureTableNormalText"/>
            </w:pPr>
            <w:r>
              <w:t>계정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저장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16CA20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초기값은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비활성화</w:t>
            </w:r>
          </w:p>
          <w:p w14:paraId="5F90000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입력란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이상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325E6D4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클릭시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저장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목록으로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돌아가기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수행</w:t>
            </w:r>
          </w:p>
        </w:tc>
      </w:tr>
    </w:tbl>
    <w:p w14:paraId="60DB5503" w14:textId="77777777" w:rsidR="00810F92" w:rsidRDefault="008F3BF2">
      <w:pPr>
        <w:pStyle w:val="Heading3"/>
      </w:pPr>
      <w:proofErr w:type="spellStart"/>
      <w:r>
        <w:t>구성요소</w:t>
      </w:r>
      <w:proofErr w:type="spellEnd"/>
      <w:r>
        <w:t xml:space="preserve"> </w:t>
      </w:r>
      <w:proofErr w:type="spellStart"/>
      <w:r>
        <w:t>기능</w:t>
      </w:r>
      <w:proofErr w:type="spellEnd"/>
      <w:r>
        <w:t xml:space="preserve"> </w:t>
      </w:r>
      <w:proofErr w:type="spellStart"/>
      <w:r>
        <w:t>로직</w:t>
      </w:r>
      <w:proofErr w:type="spellEnd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673"/>
        <w:gridCol w:w="464"/>
      </w:tblGrid>
      <w:tr w:rsidR="00810F92" w14:paraId="184B8E0B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9593891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EDC02C5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69630F37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6B1F4F02" w14:textId="77777777" w:rsidTr="00810F92">
        <w:tc>
          <w:tcPr>
            <w:tcW w:w="0" w:type="auto"/>
          </w:tcPr>
          <w:p w14:paraId="25950667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61235F0E" w14:textId="77777777" w:rsidR="00810F92" w:rsidRDefault="008F3BF2">
            <w:pPr>
              <w:pStyle w:val="AxureTableNormalText"/>
            </w:pPr>
            <w:r>
              <w:t>핸드폰번호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25027A6C" w14:textId="77777777" w:rsidR="00810F92" w:rsidRDefault="00810F92">
            <w:pPr>
              <w:pStyle w:val="AxureTableNormalText"/>
            </w:pPr>
          </w:p>
        </w:tc>
      </w:tr>
      <w:tr w:rsidR="00810F92" w14:paraId="299145B2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B26EE66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0F947D79" w14:textId="77777777" w:rsidR="00810F92" w:rsidRDefault="008F3BF2">
            <w:pPr>
              <w:pStyle w:val="AxureTableNormalText"/>
            </w:pPr>
            <w:r>
              <w:t>핸드폰번호</w:t>
            </w:r>
            <w:r>
              <w:t xml:space="preserve"> </w:t>
            </w:r>
            <w:r>
              <w:t>변경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E9E4A32" w14:textId="77777777" w:rsidR="00810F92" w:rsidRDefault="00810F92">
            <w:pPr>
              <w:pStyle w:val="AxureTableNormalText"/>
            </w:pPr>
          </w:p>
        </w:tc>
      </w:tr>
      <w:tr w:rsidR="00810F92" w14:paraId="60DE4E13" w14:textId="77777777" w:rsidTr="00810F92">
        <w:tc>
          <w:tcPr>
            <w:tcW w:w="0" w:type="auto"/>
          </w:tcPr>
          <w:p w14:paraId="452B75DC" w14:textId="77777777" w:rsidR="00810F92" w:rsidRDefault="008F3BF2">
            <w:pPr>
              <w:pStyle w:val="AxureTableNormalText"/>
            </w:pPr>
            <w:r>
              <w:lastRenderedPageBreak/>
              <w:t>3</w:t>
            </w:r>
          </w:p>
        </w:tc>
        <w:tc>
          <w:tcPr>
            <w:tcW w:w="0" w:type="auto"/>
          </w:tcPr>
          <w:p w14:paraId="2F555B9B" w14:textId="77777777" w:rsidR="00810F92" w:rsidRDefault="008F3BF2">
            <w:pPr>
              <w:pStyle w:val="AxureTableNormalText"/>
            </w:pPr>
            <w:r>
              <w:t>계정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저장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8A80540" w14:textId="77777777" w:rsidR="00810F92" w:rsidRDefault="00810F92">
            <w:pPr>
              <w:pStyle w:val="AxureTableNormalText"/>
            </w:pPr>
          </w:p>
        </w:tc>
      </w:tr>
      <w:tr w:rsidR="00810F92" w14:paraId="40926FB8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B662969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294F7A50" w14:textId="77777777" w:rsidR="00810F92" w:rsidRDefault="008F3BF2">
            <w:pPr>
              <w:pStyle w:val="AxureTableNormalText"/>
            </w:pPr>
            <w:r>
              <w:t>계정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9140861" w14:textId="77777777" w:rsidR="00810F92" w:rsidRDefault="00810F92">
            <w:pPr>
              <w:pStyle w:val="AxureTableNormalText"/>
            </w:pPr>
          </w:p>
        </w:tc>
      </w:tr>
      <w:tr w:rsidR="00810F92" w14:paraId="29B40977" w14:textId="77777777" w:rsidTr="00810F92">
        <w:tc>
          <w:tcPr>
            <w:tcW w:w="0" w:type="auto"/>
          </w:tcPr>
          <w:p w14:paraId="4CD4B0B2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168B881D" w14:textId="77777777" w:rsidR="00810F92" w:rsidRDefault="008F3BF2">
            <w:pPr>
              <w:pStyle w:val="AxureTableNormalText"/>
            </w:pPr>
            <w:r>
              <w:t>저장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1F18626" w14:textId="77777777" w:rsidR="00810F92" w:rsidRDefault="00810F92">
            <w:pPr>
              <w:pStyle w:val="AxureTableNormalText"/>
            </w:pPr>
          </w:p>
        </w:tc>
      </w:tr>
      <w:tr w:rsidR="00810F92" w14:paraId="473FAB72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ADBF3C5" w14:textId="77777777" w:rsidR="00810F92" w:rsidRDefault="008F3BF2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14:paraId="6323BFBB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D7F49D0" w14:textId="77777777" w:rsidR="00810F92" w:rsidRDefault="00810F92">
            <w:pPr>
              <w:pStyle w:val="AxureTableNormalText"/>
            </w:pPr>
          </w:p>
        </w:tc>
      </w:tr>
      <w:tr w:rsidR="00810F92" w14:paraId="6F5C7F54" w14:textId="77777777" w:rsidTr="00810F92">
        <w:tc>
          <w:tcPr>
            <w:tcW w:w="0" w:type="auto"/>
          </w:tcPr>
          <w:p w14:paraId="70A10A0E" w14:textId="77777777" w:rsidR="00810F92" w:rsidRDefault="008F3BF2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14:paraId="6D0BAC86" w14:textId="77777777" w:rsidR="00810F92" w:rsidRDefault="008F3BF2">
            <w:pPr>
              <w:pStyle w:val="AxureTableNormalText"/>
            </w:pPr>
            <w:r>
              <w:t>계정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저장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3E6912E" w14:textId="77777777" w:rsidR="00810F92" w:rsidRDefault="00810F92">
            <w:pPr>
              <w:pStyle w:val="AxureTableNormalText"/>
            </w:pPr>
          </w:p>
        </w:tc>
      </w:tr>
    </w:tbl>
    <w:p w14:paraId="4A8DAFD4" w14:textId="77777777" w:rsidR="00810F92" w:rsidRDefault="008F3BF2">
      <w:pPr>
        <w:pStyle w:val="Heading2"/>
      </w:pPr>
      <w:r>
        <w:br w:type="page"/>
      </w:r>
      <w:r>
        <w:lastRenderedPageBreak/>
        <w:t>메뉴관리</w:t>
      </w:r>
      <w:r>
        <w:t xml:space="preserve"> </w:t>
      </w:r>
      <w:r>
        <w:t>리스트뷰</w:t>
      </w:r>
    </w:p>
    <w:p w14:paraId="389F2AAA" w14:textId="77777777" w:rsidR="00810F92" w:rsidRDefault="008F3BF2">
      <w:pPr>
        <w:pStyle w:val="Heading5"/>
      </w:pPr>
      <w:r>
        <w:t>Description</w:t>
      </w:r>
    </w:p>
    <w:p w14:paraId="4D347CA5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* </w:t>
      </w:r>
      <w:r>
        <w:rPr>
          <w:rFonts w:ascii="Apple SD Gothic Neo" w:hAnsi="Apple SD Gothic Neo"/>
          <w:lang w:eastAsia="ko-KR"/>
        </w:rPr>
        <w:t>상품을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단위로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관리하는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페이지</w:t>
      </w:r>
    </w:p>
    <w:p w14:paraId="719EAB51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* </w:t>
      </w:r>
      <w:r>
        <w:rPr>
          <w:rFonts w:ascii="Apple SD Gothic Neo" w:hAnsi="Apple SD Gothic Neo"/>
          <w:lang w:eastAsia="ko-KR"/>
        </w:rPr>
        <w:t>메뉴는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그룹</w:t>
      </w:r>
      <w:r>
        <w:rPr>
          <w:rFonts w:ascii="Apple SD Gothic Neo" w:hAnsi="Apple SD Gothic Neo"/>
          <w:lang w:eastAsia="ko-KR"/>
        </w:rPr>
        <w:t>(</w:t>
      </w:r>
      <w:r>
        <w:rPr>
          <w:rFonts w:ascii="Apple SD Gothic Neo" w:hAnsi="Apple SD Gothic Neo"/>
          <w:lang w:eastAsia="ko-KR"/>
        </w:rPr>
        <w:t>탭</w:t>
      </w:r>
      <w:r>
        <w:rPr>
          <w:rFonts w:ascii="Apple SD Gothic Neo" w:hAnsi="Apple SD Gothic Neo"/>
          <w:lang w:eastAsia="ko-KR"/>
        </w:rPr>
        <w:t xml:space="preserve">) </w:t>
      </w:r>
      <w:r>
        <w:rPr>
          <w:rFonts w:ascii="Apple SD Gothic Neo" w:hAnsi="Apple SD Gothic Neo"/>
          <w:lang w:eastAsia="ko-KR"/>
        </w:rPr>
        <w:t>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그에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포함된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상품</w:t>
      </w:r>
      <w:r>
        <w:rPr>
          <w:rFonts w:ascii="Apple SD Gothic Neo" w:hAnsi="Apple SD Gothic Neo"/>
          <w:lang w:eastAsia="ko-KR"/>
        </w:rPr>
        <w:t>(</w:t>
      </w:r>
      <w:r>
        <w:rPr>
          <w:rFonts w:ascii="Apple SD Gothic Neo" w:hAnsi="Apple SD Gothic Neo"/>
          <w:lang w:eastAsia="ko-KR"/>
        </w:rPr>
        <w:t>버튼</w:t>
      </w:r>
      <w:r>
        <w:rPr>
          <w:rFonts w:ascii="Apple SD Gothic Neo" w:hAnsi="Apple SD Gothic Neo"/>
          <w:lang w:eastAsia="ko-KR"/>
        </w:rPr>
        <w:t xml:space="preserve">) </w:t>
      </w:r>
      <w:r>
        <w:rPr>
          <w:rFonts w:ascii="Apple SD Gothic Neo" w:hAnsi="Apple SD Gothic Neo"/>
          <w:lang w:eastAsia="ko-KR"/>
        </w:rPr>
        <w:t>그리고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배치의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개념으로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구성됨</w:t>
      </w:r>
    </w:p>
    <w:p w14:paraId="6F1F3969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* </w:t>
      </w: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관리에서는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목록으로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실제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터치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화면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버튼의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배치로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있고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토글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가능함</w:t>
      </w:r>
    </w:p>
    <w:p w14:paraId="1BEA5C12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* </w:t>
      </w: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목록의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순서는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버튼배치의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순서와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무관함</w:t>
      </w:r>
    </w:p>
    <w:p w14:paraId="08DAD9D0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- </w:t>
      </w:r>
      <w:r>
        <w:rPr>
          <w:rFonts w:ascii="Apple SD Gothic Neo" w:hAnsi="Apple SD Gothic Neo"/>
          <w:lang w:eastAsia="ko-KR"/>
        </w:rPr>
        <w:t>단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버튼배치를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일괄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정렬할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때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목록의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순서로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정렬할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기능이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있음</w:t>
      </w:r>
      <w:r>
        <w:rPr>
          <w:rFonts w:ascii="Apple SD Gothic Neo" w:hAnsi="Apple SD Gothic Neo"/>
          <w:lang w:eastAsia="ko-KR"/>
        </w:rPr>
        <w:t>.</w:t>
      </w:r>
    </w:p>
    <w:p w14:paraId="4EE2A7AD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* Pagination</w:t>
      </w:r>
      <w:r>
        <w:rPr>
          <w:rFonts w:ascii="Apple SD Gothic Neo" w:hAnsi="Apple SD Gothic Neo"/>
          <w:lang w:eastAsia="ko-KR"/>
        </w:rPr>
        <w:t>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없고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스크롤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뷰임</w:t>
      </w:r>
      <w:r>
        <w:rPr>
          <w:rFonts w:ascii="Apple SD Gothic Neo" w:hAnsi="Apple SD Gothic Neo"/>
          <w:lang w:eastAsia="ko-KR"/>
        </w:rPr>
        <w:t>.</w:t>
      </w:r>
    </w:p>
    <w:p w14:paraId="68476AA4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- </w:t>
      </w:r>
      <w:proofErr w:type="spellStart"/>
      <w:r>
        <w:rPr>
          <w:rFonts w:ascii="Apple SD Gothic Neo" w:hAnsi="Apple SD Gothic Neo"/>
          <w:lang w:eastAsia="ko-KR"/>
        </w:rPr>
        <w:t>스크롤바를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어디에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위치시켜야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지는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미정</w:t>
      </w:r>
    </w:p>
    <w:p w14:paraId="16D30AC5" w14:textId="77777777" w:rsidR="00810F92" w:rsidRDefault="00810F92">
      <w:pPr>
        <w:rPr>
          <w:lang w:eastAsia="ko-KR"/>
        </w:rPr>
      </w:pPr>
    </w:p>
    <w:p w14:paraId="3950DE57" w14:textId="77777777" w:rsidR="00810F92" w:rsidRDefault="008F3BF2">
      <w:pPr>
        <w:pStyle w:val="Heading5"/>
        <w:rPr>
          <w:lang w:eastAsia="ko-KR"/>
        </w:rPr>
      </w:pPr>
      <w:proofErr w:type="spellStart"/>
      <w:r>
        <w:rPr>
          <w:lang w:eastAsia="ko-KR"/>
        </w:rPr>
        <w:t>상품생성</w:t>
      </w:r>
      <w:proofErr w:type="spellEnd"/>
      <w:r>
        <w:rPr>
          <w:lang w:eastAsia="ko-KR"/>
        </w:rPr>
        <w:t>_</w:t>
      </w:r>
      <w:r>
        <w:rPr>
          <w:lang w:eastAsia="ko-KR"/>
        </w:rPr>
        <w:t>수정</w:t>
      </w:r>
    </w:p>
    <w:p w14:paraId="6E6E80FA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* </w:t>
      </w:r>
      <w:proofErr w:type="spellStart"/>
      <w:r>
        <w:rPr>
          <w:rFonts w:ascii="Apple SD Gothic Neo" w:hAnsi="Apple SD Gothic Neo"/>
          <w:lang w:eastAsia="ko-KR"/>
        </w:rPr>
        <w:t>벨리데이션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규칙</w:t>
      </w:r>
    </w:p>
    <w:p w14:paraId="2056DAB4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 1. </w:t>
      </w:r>
      <w:r>
        <w:rPr>
          <w:rFonts w:ascii="Apple SD Gothic Neo" w:hAnsi="Apple SD Gothic Neo"/>
          <w:lang w:eastAsia="ko-KR"/>
        </w:rPr>
        <w:t>레이블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타이틀</w:t>
      </w:r>
      <w:r>
        <w:rPr>
          <w:rFonts w:ascii="Apple SD Gothic Neo" w:hAnsi="Apple SD Gothic Neo"/>
          <w:lang w:eastAsia="ko-KR"/>
        </w:rPr>
        <w:t xml:space="preserve"> </w:t>
      </w:r>
      <w:proofErr w:type="gramStart"/>
      <w:r>
        <w:rPr>
          <w:rFonts w:ascii="Apple SD Gothic Neo" w:hAnsi="Apple SD Gothic Neo"/>
          <w:lang w:eastAsia="ko-KR"/>
        </w:rPr>
        <w:t>백그라운드</w:t>
      </w:r>
      <w:r>
        <w:rPr>
          <w:rFonts w:ascii="Apple SD Gothic Neo" w:hAnsi="Apple SD Gothic Neo"/>
          <w:lang w:eastAsia="ko-KR"/>
        </w:rPr>
        <w:t>(</w:t>
      </w:r>
      <w:proofErr w:type="gramEnd"/>
      <w:r>
        <w:rPr>
          <w:rFonts w:ascii="Apple SD Gothic Neo" w:hAnsi="Apple SD Gothic Neo"/>
          <w:lang w:eastAsia="ko-KR"/>
        </w:rPr>
        <w:t>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회색</w:t>
      </w:r>
      <w:r>
        <w:rPr>
          <w:rFonts w:ascii="Apple SD Gothic Neo" w:hAnsi="Apple SD Gothic Neo"/>
          <w:lang w:eastAsia="ko-KR"/>
        </w:rPr>
        <w:t>)</w:t>
      </w:r>
      <w:r>
        <w:rPr>
          <w:rFonts w:ascii="Apple SD Gothic Neo" w:hAnsi="Apple SD Gothic Neo"/>
          <w:lang w:eastAsia="ko-KR"/>
        </w:rPr>
        <w:t>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하단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라인을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빨간색으로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표시한다</w:t>
      </w:r>
      <w:r>
        <w:rPr>
          <w:rFonts w:ascii="Apple SD Gothic Neo" w:hAnsi="Apple SD Gothic Neo"/>
          <w:lang w:eastAsia="ko-KR"/>
        </w:rPr>
        <w:t>.</w:t>
      </w:r>
    </w:p>
    <w:p w14:paraId="3F10E3D0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2. </w:t>
      </w:r>
      <w:r>
        <w:rPr>
          <w:rFonts w:ascii="Apple SD Gothic Neo" w:hAnsi="Apple SD Gothic Neo"/>
          <w:lang w:eastAsia="ko-KR"/>
        </w:rPr>
        <w:t>제일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상단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벨리데이션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패스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못한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입력란으로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스크롤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해준다</w:t>
      </w:r>
      <w:r>
        <w:rPr>
          <w:rFonts w:ascii="Apple SD Gothic Neo" w:hAnsi="Apple SD Gothic Neo"/>
          <w:lang w:eastAsia="ko-KR"/>
        </w:rPr>
        <w:t>. (</w:t>
      </w:r>
      <w:r>
        <w:rPr>
          <w:rFonts w:ascii="Apple SD Gothic Neo" w:hAnsi="Apple SD Gothic Neo"/>
          <w:lang w:eastAsia="ko-KR"/>
        </w:rPr>
        <w:t>어디가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실패했는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있도록</w:t>
      </w:r>
      <w:r>
        <w:rPr>
          <w:rFonts w:ascii="Apple SD Gothic Neo" w:hAnsi="Apple SD Gothic Neo"/>
          <w:lang w:eastAsia="ko-KR"/>
        </w:rPr>
        <w:t>)</w:t>
      </w:r>
    </w:p>
    <w:p w14:paraId="060073CA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3. </w:t>
      </w:r>
      <w:r>
        <w:rPr>
          <w:rFonts w:ascii="Apple SD Gothic Neo" w:hAnsi="Apple SD Gothic Neo"/>
          <w:lang w:eastAsia="ko-KR"/>
        </w:rPr>
        <w:t>실패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메시지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표시방법은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제일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상단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패스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실패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메시지를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토스트로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띄워준다</w:t>
      </w:r>
      <w:r>
        <w:rPr>
          <w:rFonts w:ascii="Apple SD Gothic Neo" w:hAnsi="Apple SD Gothic Neo"/>
          <w:lang w:eastAsia="ko-KR"/>
        </w:rPr>
        <w:t>. (</w:t>
      </w:r>
      <w:r>
        <w:rPr>
          <w:rFonts w:ascii="Apple SD Gothic Neo" w:hAnsi="Apple SD Gothic Neo"/>
          <w:lang w:eastAsia="ko-KR"/>
        </w:rPr>
        <w:t>좌</w:t>
      </w:r>
      <w:r>
        <w:rPr>
          <w:rFonts w:ascii="Apple SD Gothic Neo" w:hAnsi="Apple SD Gothic Neo"/>
          <w:lang w:eastAsia="ko-KR"/>
        </w:rPr>
        <w:t>-</w:t>
      </w:r>
      <w:r>
        <w:rPr>
          <w:rFonts w:ascii="Apple SD Gothic Neo" w:hAnsi="Apple SD Gothic Neo"/>
          <w:lang w:eastAsia="ko-KR"/>
        </w:rPr>
        <w:t>하단</w:t>
      </w:r>
      <w:r>
        <w:rPr>
          <w:rFonts w:ascii="Apple SD Gothic Neo" w:hAnsi="Apple SD Gothic Neo"/>
          <w:lang w:eastAsia="ko-KR"/>
        </w:rPr>
        <w:t>)</w:t>
      </w:r>
    </w:p>
    <w:p w14:paraId="5A66BBF6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proofErr w:type="spellStart"/>
      <w:r>
        <w:rPr>
          <w:lang w:eastAsia="ko-KR"/>
        </w:rPr>
        <w:t>싱글탑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proofErr w:type="spellStart"/>
      <w:r>
        <w:rPr>
          <w:lang w:eastAsia="ko-KR"/>
        </w:rPr>
        <w:t>서브메뉴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3245B352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>: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36FD1A4B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26E6905B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763CB61E" w14:textId="77777777" w:rsidR="00810F92" w:rsidRDefault="008F3BF2">
      <w:pPr>
        <w:pStyle w:val="Heading3"/>
      </w:pPr>
      <w:proofErr w:type="spellStart"/>
      <w:r>
        <w:lastRenderedPageBreak/>
        <w:t>흐름도</w:t>
      </w:r>
      <w:proofErr w:type="spellEnd"/>
      <w:r>
        <w:t xml:space="preserve"> / UI</w:t>
      </w:r>
    </w:p>
    <w:p w14:paraId="12238C8B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0A2227CA" wp14:editId="5B5D1C84">
            <wp:extent cx="6858000" cy="5172075"/>
            <wp:effectExtent l="0" t="0" r="0" b="0"/>
            <wp:docPr id="16" name="AX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7CD8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814"/>
        <w:gridCol w:w="5728"/>
        <w:gridCol w:w="2938"/>
      </w:tblGrid>
      <w:tr w:rsidR="00810F92" w14:paraId="0DEFC3DF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4696E31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3BB5343A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31A17A86" w14:textId="77777777" w:rsidR="00810F92" w:rsidRDefault="008F3BF2">
            <w:pPr>
              <w:pStyle w:val="AxureTableHeaderText"/>
            </w:pPr>
            <w:r>
              <w:t>Description</w:t>
            </w:r>
          </w:p>
        </w:tc>
        <w:tc>
          <w:tcPr>
            <w:tcW w:w="0" w:type="auto"/>
          </w:tcPr>
          <w:p w14:paraId="1AE63E46" w14:textId="77777777" w:rsidR="00810F92" w:rsidRDefault="008F3BF2">
            <w:pPr>
              <w:pStyle w:val="AxureTableHeaderText"/>
            </w:pPr>
            <w:r>
              <w:t>Note</w:t>
            </w:r>
          </w:p>
        </w:tc>
      </w:tr>
      <w:tr w:rsidR="00810F92" w14:paraId="7565E099" w14:textId="77777777" w:rsidTr="00810F92">
        <w:tc>
          <w:tcPr>
            <w:tcW w:w="0" w:type="auto"/>
          </w:tcPr>
          <w:p w14:paraId="4239FD94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45C2001D" w14:textId="77777777" w:rsidR="00810F92" w:rsidRDefault="008F3BF2">
            <w:pPr>
              <w:pStyle w:val="AxureTableNormalText"/>
            </w:pPr>
            <w:r>
              <w:t>그리드로</w:t>
            </w:r>
            <w:r>
              <w:t xml:space="preserve"> </w:t>
            </w:r>
            <w:r>
              <w:t>보기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E8B413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lang w:eastAsia="ko-KR"/>
              </w:rPr>
              <w:t>실제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화면에서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메뉴를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어떻게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보여주는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지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미리보기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>'</w:t>
            </w:r>
            <w:r>
              <w:rPr>
                <w:rFonts w:ascii="Apple SD Gothic Neo" w:hAnsi="Apple SD Gothic Neo"/>
                <w:lang w:eastAsia="ko-KR"/>
              </w:rPr>
              <w:t>형식으로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보여주고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인터렉션도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가능한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화면을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보여준다</w:t>
            </w:r>
          </w:p>
        </w:tc>
        <w:tc>
          <w:tcPr>
            <w:tcW w:w="0" w:type="auto"/>
          </w:tcPr>
          <w:p w14:paraId="7F5184F0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0057490D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0663FB2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4DA68214" w14:textId="77777777" w:rsidR="00810F92" w:rsidRDefault="008F3BF2">
            <w:pPr>
              <w:pStyle w:val="AxureTableNormalText"/>
            </w:pPr>
            <w:r>
              <w:t>상품</w:t>
            </w:r>
            <w:r>
              <w:t xml:space="preserve"> </w:t>
            </w:r>
            <w:r>
              <w:t>추가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7D9211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상품을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특정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그룹에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바로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있도록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각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메뉴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그룹의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제일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하단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상품추가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입력란으로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포커싱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시키고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스크롤링한다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2FD84C4C" w14:textId="77777777" w:rsidR="00810F92" w:rsidRDefault="008F3BF2">
            <w:pPr>
              <w:pStyle w:val="AxureTableNormalText"/>
            </w:pPr>
            <w:r>
              <w:rPr>
                <w:rFonts w:ascii="Apple SD Gothic Neo" w:hAnsi="Apple SD Gothic Neo"/>
              </w:rPr>
              <w:t xml:space="preserve">* </w:t>
            </w:r>
          </w:p>
        </w:tc>
        <w:tc>
          <w:tcPr>
            <w:tcW w:w="0" w:type="auto"/>
          </w:tcPr>
          <w:p w14:paraId="17F3D5A1" w14:textId="77777777" w:rsidR="00810F92" w:rsidRDefault="00810F92">
            <w:pPr>
              <w:pStyle w:val="AxureTableNormalText"/>
            </w:pPr>
          </w:p>
        </w:tc>
      </w:tr>
      <w:tr w:rsidR="00810F92" w14:paraId="5A681B7D" w14:textId="77777777" w:rsidTr="00810F92">
        <w:tc>
          <w:tcPr>
            <w:tcW w:w="0" w:type="auto"/>
          </w:tcPr>
          <w:p w14:paraId="2F9A16BF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45675882" w14:textId="77777777" w:rsidR="00810F92" w:rsidRDefault="008F3BF2">
            <w:pPr>
              <w:pStyle w:val="AxureTableNormalText"/>
            </w:pPr>
            <w:r>
              <w:t>메뉴그룹</w:t>
            </w:r>
            <w:r>
              <w:t xml:space="preserve"> </w:t>
            </w:r>
            <w:r>
              <w:t>검색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28BB412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* Placeholde</w:t>
            </w:r>
            <w:r>
              <w:rPr>
                <w:rFonts w:ascii="Apple SD Gothic Neo" w:hAnsi="Apple SD Gothic Neo"/>
                <w:lang w:eastAsia="ko-KR"/>
              </w:rPr>
              <w:t>r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텍스트</w:t>
            </w:r>
          </w:p>
          <w:p w14:paraId="32BF4B6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메뉴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그룹에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하나도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없을</w:t>
            </w:r>
            <w:r>
              <w:rPr>
                <w:lang w:eastAsia="ko-KR"/>
              </w:rPr>
              <w:t xml:space="preserve"> </w:t>
            </w:r>
            <w:proofErr w:type="gramStart"/>
            <w:r>
              <w:rPr>
                <w:rFonts w:ascii="Apple SD Gothic Neo" w:hAnsi="Apple SD Gothic Neo"/>
                <w:lang w:eastAsia="ko-KR"/>
              </w:rPr>
              <w:t>경우</w:t>
            </w:r>
            <w:r>
              <w:rPr>
                <w:lang w:eastAsia="ko-KR"/>
              </w:rPr>
              <w:t xml:space="preserve"> :</w:t>
            </w:r>
            <w:proofErr w:type="gramEnd"/>
            <w:r>
              <w:rPr>
                <w:lang w:eastAsia="ko-KR"/>
              </w:rPr>
              <w:t xml:space="preserve"> '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메뉴그룹을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먼저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만들어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주세요</w:t>
            </w:r>
            <w:r>
              <w:rPr>
                <w:rFonts w:ascii="Apple SD Gothic Neo" w:hAnsi="Apple SD Gothic Neo"/>
                <w:lang w:eastAsia="ko-KR"/>
              </w:rPr>
              <w:t>'</w:t>
            </w:r>
          </w:p>
          <w:p w14:paraId="6FBCD79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메뉴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그룹이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이상일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gramStart"/>
            <w:r>
              <w:rPr>
                <w:rFonts w:ascii="Apple SD Gothic Neo" w:hAnsi="Apple SD Gothic Neo"/>
                <w:lang w:eastAsia="ko-KR"/>
              </w:rPr>
              <w:t>경우</w:t>
            </w:r>
            <w:r>
              <w:rPr>
                <w:rFonts w:ascii="Apple SD Gothic Neo" w:hAnsi="Apple SD Gothic Neo"/>
                <w:lang w:eastAsia="ko-KR"/>
              </w:rPr>
              <w:t xml:space="preserve"> :</w:t>
            </w:r>
            <w:proofErr w:type="gramEnd"/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메뉴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그룹명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>'</w:t>
            </w:r>
          </w:p>
          <w:p w14:paraId="3AA834B1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  <w:tc>
          <w:tcPr>
            <w:tcW w:w="0" w:type="auto"/>
          </w:tcPr>
          <w:p w14:paraId="61FA4CFB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375243EC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6F3703C" w14:textId="77777777" w:rsidR="00810F92" w:rsidRDefault="008F3BF2">
            <w:pPr>
              <w:pStyle w:val="AxureTableNormalText"/>
            </w:pPr>
            <w:r>
              <w:lastRenderedPageBreak/>
              <w:t>4</w:t>
            </w:r>
          </w:p>
        </w:tc>
        <w:tc>
          <w:tcPr>
            <w:tcW w:w="0" w:type="auto"/>
          </w:tcPr>
          <w:p w14:paraId="2425A83B" w14:textId="77777777" w:rsidR="00810F92" w:rsidRDefault="008F3BF2">
            <w:pPr>
              <w:pStyle w:val="AxureTableNormalText"/>
            </w:pPr>
            <w:r>
              <w:t>메뉴그룹</w:t>
            </w:r>
            <w:r>
              <w:t xml:space="preserve"> </w:t>
            </w:r>
            <w:r>
              <w:t>생성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3B3B1A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메뉴그룹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행을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새로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생성하고</w:t>
            </w:r>
          </w:p>
          <w:p w14:paraId="2FB2514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메뉴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그룹명을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편집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가능한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상태로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포커싱</w:t>
            </w:r>
            <w:proofErr w:type="spellEnd"/>
          </w:p>
          <w:p w14:paraId="66E581F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엔터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입력으로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생성</w:t>
            </w:r>
            <w:r>
              <w:rPr>
                <w:rFonts w:ascii="Apple SD Gothic Neo" w:hAnsi="Apple SD Gothic Neo"/>
                <w:lang w:eastAsia="ko-KR"/>
              </w:rPr>
              <w:t>'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완료</w:t>
            </w:r>
          </w:p>
          <w:p w14:paraId="0DB8954A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7D43EB35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----</w:t>
            </w:r>
          </w:p>
          <w:p w14:paraId="31A33A5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메뉴그룹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생성시</w:t>
            </w:r>
          </w:p>
          <w:p w14:paraId="5E02705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버튼을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누르면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Row</w:t>
            </w:r>
            <w:r>
              <w:rPr>
                <w:rFonts w:ascii="Apple SD Gothic Neo" w:hAnsi="Apple SD Gothic Neo"/>
                <w:lang w:eastAsia="ko-KR"/>
              </w:rPr>
              <w:t>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임시로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생성되고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메뉴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그룹명에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포커싱된다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1E9C13F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아무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것도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안하고</w:t>
            </w:r>
            <w:r>
              <w:rPr>
                <w:rFonts w:ascii="Apple SD Gothic Neo" w:hAnsi="Apple SD Gothic Neo"/>
                <w:lang w:eastAsia="ko-KR"/>
              </w:rPr>
              <w:t xml:space="preserve"> Focus out </w:t>
            </w:r>
            <w:r>
              <w:rPr>
                <w:rFonts w:ascii="Apple SD Gothic Neo" w:hAnsi="Apple SD Gothic Neo"/>
                <w:lang w:eastAsia="ko-KR"/>
              </w:rPr>
              <w:t>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취소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</w:p>
          <w:p w14:paraId="64B7CA1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입력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</w:t>
            </w:r>
            <w:r>
              <w:rPr>
                <w:rFonts w:ascii="Apple SD Gothic Neo" w:hAnsi="Apple SD Gothic Neo"/>
                <w:lang w:eastAsia="ko-KR"/>
              </w:rPr>
              <w:t xml:space="preserve"> focus out</w:t>
            </w:r>
            <w:r>
              <w:rPr>
                <w:rFonts w:ascii="Apple SD Gothic Neo" w:hAnsi="Apple SD Gothic Neo"/>
                <w:lang w:eastAsia="ko-KR"/>
              </w:rPr>
              <w:t>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저장됨</w:t>
            </w:r>
          </w:p>
        </w:tc>
        <w:tc>
          <w:tcPr>
            <w:tcW w:w="0" w:type="auto"/>
          </w:tcPr>
          <w:p w14:paraId="79CFE35C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6A74A1A5" w14:textId="77777777" w:rsidTr="00810F92">
        <w:tc>
          <w:tcPr>
            <w:tcW w:w="0" w:type="auto"/>
          </w:tcPr>
          <w:p w14:paraId="6A04862E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4A9C7D8F" w14:textId="77777777" w:rsidR="00810F92" w:rsidRDefault="008F3BF2">
            <w:pPr>
              <w:pStyle w:val="AxureTableNormalText"/>
            </w:pPr>
            <w:r>
              <w:t>메뉴</w:t>
            </w:r>
            <w:r>
              <w:t xml:space="preserve"> </w:t>
            </w:r>
            <w:r>
              <w:t>그룹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상자</w:t>
            </w:r>
          </w:p>
        </w:tc>
        <w:tc>
          <w:tcPr>
            <w:tcW w:w="0" w:type="auto"/>
          </w:tcPr>
          <w:p w14:paraId="7089B18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* ... '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메뉴그룹명</w:t>
            </w:r>
            <w:proofErr w:type="spellEnd"/>
            <w:r>
              <w:rPr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에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추가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텍스트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보여주기</w:t>
            </w:r>
          </w:p>
          <w:p w14:paraId="6D6CC5C2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  <w:tc>
          <w:tcPr>
            <w:tcW w:w="0" w:type="auto"/>
          </w:tcPr>
          <w:p w14:paraId="00EBA063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02AA8F60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76A332D" w14:textId="77777777" w:rsidR="00810F92" w:rsidRDefault="008F3BF2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14:paraId="603A0A6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메뉴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있을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경우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개발용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토글</w:t>
            </w:r>
            <w:proofErr w:type="spellEnd"/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버튼</w:t>
            </w:r>
          </w:p>
        </w:tc>
        <w:tc>
          <w:tcPr>
            <w:tcW w:w="0" w:type="auto"/>
          </w:tcPr>
          <w:p w14:paraId="2DAF09E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메뉴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싶으면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누르세요</w:t>
            </w:r>
          </w:p>
        </w:tc>
        <w:tc>
          <w:tcPr>
            <w:tcW w:w="0" w:type="auto"/>
          </w:tcPr>
          <w:p w14:paraId="2F1CE5D9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1359E9E1" w14:textId="77777777" w:rsidTr="00810F92">
        <w:tc>
          <w:tcPr>
            <w:tcW w:w="0" w:type="auto"/>
          </w:tcPr>
          <w:p w14:paraId="644B0BAC" w14:textId="77777777" w:rsidR="00810F92" w:rsidRDefault="008F3BF2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14:paraId="2E0BAF5D" w14:textId="77777777" w:rsidR="00810F92" w:rsidRDefault="008F3BF2">
            <w:pPr>
              <w:pStyle w:val="AxureTableNormalText"/>
            </w:pPr>
            <w:r>
              <w:t>상품</w:t>
            </w:r>
            <w:r>
              <w:t xml:space="preserve"> </w:t>
            </w:r>
            <w:r>
              <w:t>추가</w:t>
            </w:r>
            <w:r>
              <w:t xml:space="preserve"> </w:t>
            </w:r>
            <w:r>
              <w:t>셀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1153402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기본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상태에서는</w:t>
            </w:r>
            <w:r>
              <w:rPr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상품</w:t>
            </w:r>
            <w:r>
              <w:rPr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목록에서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상품을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검색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및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선택하는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기능을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수행한다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41D0E8F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글자가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해당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글자로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시작하는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메뉴를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상품</w:t>
            </w:r>
            <w:r>
              <w:rPr>
                <w:rFonts w:ascii="Apple SD Gothic Neo" w:hAnsi="Apple SD Gothic Neo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목록에서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가져와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필터링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하여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보여준다</w:t>
            </w:r>
            <w:r>
              <w:rPr>
                <w:rFonts w:ascii="Apple SD Gothic Neo" w:hAnsi="Apple SD Gothic Neo"/>
                <w:lang w:eastAsia="ko-KR"/>
              </w:rPr>
              <w:t xml:space="preserve"> (</w:t>
            </w:r>
            <w:r>
              <w:rPr>
                <w:rFonts w:ascii="Apple SD Gothic Neo" w:hAnsi="Apple SD Gothic Neo"/>
                <w:lang w:eastAsia="ko-KR"/>
              </w:rPr>
              <w:t>자동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완성</w:t>
            </w:r>
            <w:r>
              <w:rPr>
                <w:rFonts w:ascii="Apple SD Gothic Neo" w:hAnsi="Apple SD Gothic Neo"/>
                <w:lang w:eastAsia="ko-KR"/>
              </w:rPr>
              <w:t>)</w:t>
            </w:r>
          </w:p>
          <w:p w14:paraId="0685380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리스트에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보여주는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목록의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최대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숫자는</w:t>
            </w:r>
            <w:r>
              <w:rPr>
                <w:rFonts w:ascii="Apple SD Gothic Neo" w:hAnsi="Apple SD Gothic Neo"/>
                <w:lang w:eastAsia="ko-KR"/>
              </w:rPr>
              <w:t xml:space="preserve"> 50</w:t>
            </w:r>
            <w:r>
              <w:rPr>
                <w:rFonts w:ascii="Apple SD Gothic Neo" w:hAnsi="Apple SD Gothic Neo"/>
                <w:lang w:eastAsia="ko-KR"/>
              </w:rPr>
              <w:t>개다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3FC3FDA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키보드의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커서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키로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아래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위로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움직일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5CE79D1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키보드의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엔터키로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아이템을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적용할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3C82E4AF" w14:textId="77777777" w:rsidR="00810F92" w:rsidRDefault="008F3BF2">
            <w:pPr>
              <w:pStyle w:val="AxureTableNormalText"/>
            </w:pPr>
            <w:r>
              <w:rPr>
                <w:rFonts w:ascii="Apple SD Gothic Neo" w:hAnsi="Apple SD Gothic Neo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</w:rPr>
              <w:t>필수값</w:t>
            </w:r>
            <w:proofErr w:type="spellEnd"/>
            <w:r>
              <w:rPr>
                <w:rFonts w:ascii="Apple SD Gothic Neo" w:hAnsi="Apple SD Gothic Neo"/>
              </w:rPr>
              <w:t>: true</w:t>
            </w:r>
          </w:p>
        </w:tc>
        <w:tc>
          <w:tcPr>
            <w:tcW w:w="0" w:type="auto"/>
          </w:tcPr>
          <w:p w14:paraId="048BD92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리스트에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없는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텍스트가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입력된경우</w:t>
            </w:r>
            <w:proofErr w:type="spellEnd"/>
          </w:p>
          <w:p w14:paraId="041777C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'</w:t>
            </w:r>
            <w:proofErr w:type="spellStart"/>
            <w:proofErr w:type="gramStart"/>
            <w:r>
              <w:rPr>
                <w:rFonts w:ascii="Apple SD Gothic Neo" w:hAnsi="Apple SD Gothic Neo"/>
                <w:lang w:eastAsia="ko-KR"/>
              </w:rPr>
              <w:t>입력된텍스트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rFonts w:ascii="Apple SD Gothic Neo" w:hAnsi="Apple SD Gothic Neo"/>
                <w:lang w:eastAsia="ko-KR"/>
              </w:rPr>
              <w:t>생성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</w:t>
            </w:r>
            <w:r>
              <w:rPr>
                <w:rFonts w:ascii="Apple SD Gothic Neo" w:hAnsi="Apple SD Gothic Neo"/>
                <w:lang w:eastAsia="ko-KR"/>
              </w:rPr>
              <w:t xml:space="preserve">)' </w:t>
            </w:r>
            <w:r>
              <w:rPr>
                <w:rFonts w:ascii="Apple SD Gothic Neo" w:hAnsi="Apple SD Gothic Neo"/>
                <w:lang w:eastAsia="ko-KR"/>
              </w:rPr>
              <w:t>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선택항목에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추가한다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7C625879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B6E0A24" w14:textId="77777777" w:rsidR="00810F92" w:rsidRDefault="008F3BF2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14:paraId="47880A21" w14:textId="77777777" w:rsidR="00810F92" w:rsidRDefault="008F3BF2">
            <w:pPr>
              <w:pStyle w:val="AxureTableNormalText"/>
            </w:pPr>
            <w:r>
              <w:t>상품</w:t>
            </w:r>
            <w:r>
              <w:t xml:space="preserve"> </w:t>
            </w:r>
            <w:r>
              <w:t>가격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48F961F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필수값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>: true</w:t>
            </w:r>
          </w:p>
          <w:p w14:paraId="2231042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proofErr w:type="gramStart"/>
            <w:r>
              <w:rPr>
                <w:rFonts w:ascii="Apple SD Gothic Neo" w:hAnsi="Apple SD Gothic Neo"/>
                <w:lang w:eastAsia="ko-KR"/>
              </w:rPr>
              <w:t>포매팅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:</w:t>
            </w:r>
            <w:proofErr w:type="gram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천단위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콤마</w:t>
            </w:r>
            <w:r>
              <w:rPr>
                <w:rFonts w:ascii="Apple SD Gothic Neo" w:hAnsi="Apple SD Gothic Neo"/>
                <w:lang w:eastAsia="ko-KR"/>
              </w:rPr>
              <w:t xml:space="preserve"> + ' </w:t>
            </w:r>
            <w:r>
              <w:rPr>
                <w:rFonts w:ascii="Apple SD Gothic Neo" w:hAnsi="Apple SD Gothic Neo"/>
                <w:lang w:eastAsia="ko-KR"/>
              </w:rPr>
              <w:t>원</w:t>
            </w:r>
            <w:r>
              <w:rPr>
                <w:rFonts w:ascii="Apple SD Gothic Neo" w:hAnsi="Apple SD Gothic Neo"/>
                <w:lang w:eastAsia="ko-KR"/>
              </w:rPr>
              <w:t xml:space="preserve">' (ex : 34,000 </w:t>
            </w:r>
            <w:r>
              <w:rPr>
                <w:rFonts w:ascii="Apple SD Gothic Neo" w:hAnsi="Apple SD Gothic Neo"/>
                <w:lang w:eastAsia="ko-KR"/>
              </w:rPr>
              <w:t>원</w:t>
            </w:r>
            <w:r>
              <w:rPr>
                <w:rFonts w:ascii="Apple SD Gothic Neo" w:hAnsi="Apple SD Gothic Neo"/>
                <w:lang w:eastAsia="ko-KR"/>
              </w:rPr>
              <w:t>)</w:t>
            </w:r>
          </w:p>
        </w:tc>
        <w:tc>
          <w:tcPr>
            <w:tcW w:w="0" w:type="auto"/>
          </w:tcPr>
          <w:p w14:paraId="4D77F19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리스트에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없는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텍스트가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입력된경우</w:t>
            </w:r>
            <w:proofErr w:type="spellEnd"/>
          </w:p>
          <w:p w14:paraId="0D7C80B5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'</w:t>
            </w:r>
            <w:proofErr w:type="spellStart"/>
            <w:proofErr w:type="gramStart"/>
            <w:r>
              <w:rPr>
                <w:rFonts w:ascii="Apple SD Gothic Neo" w:hAnsi="Apple SD Gothic Neo"/>
                <w:lang w:eastAsia="ko-KR"/>
              </w:rPr>
              <w:t>입력된텍스트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rFonts w:ascii="Apple SD Gothic Neo" w:hAnsi="Apple SD Gothic Neo"/>
                <w:lang w:eastAsia="ko-KR"/>
              </w:rPr>
              <w:t>생성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</w:t>
            </w:r>
            <w:r>
              <w:rPr>
                <w:rFonts w:ascii="Apple SD Gothic Neo" w:hAnsi="Apple SD Gothic Neo"/>
                <w:lang w:eastAsia="ko-KR"/>
              </w:rPr>
              <w:t xml:space="preserve">)' </w:t>
            </w:r>
            <w:r>
              <w:rPr>
                <w:rFonts w:ascii="Apple SD Gothic Neo" w:hAnsi="Apple SD Gothic Neo"/>
                <w:lang w:eastAsia="ko-KR"/>
              </w:rPr>
              <w:t>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선택항목에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추가한다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129861D2" w14:textId="77777777" w:rsidTr="00810F92">
        <w:tc>
          <w:tcPr>
            <w:tcW w:w="0" w:type="auto"/>
          </w:tcPr>
          <w:p w14:paraId="63E9070D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7DC0698B" w14:textId="77777777" w:rsidR="00810F92" w:rsidRDefault="008F3BF2">
            <w:pPr>
              <w:pStyle w:val="AxureTableNormalText"/>
            </w:pPr>
            <w:r>
              <w:t>이미지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버튼</w:t>
            </w:r>
            <w:r>
              <w:t>(</w:t>
            </w:r>
            <w:r>
              <w:t>상자</w:t>
            </w:r>
            <w:r>
              <w:t>)</w:t>
            </w:r>
          </w:p>
        </w:tc>
        <w:tc>
          <w:tcPr>
            <w:tcW w:w="0" w:type="auto"/>
          </w:tcPr>
          <w:p w14:paraId="599DE1F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영역이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클릭되면</w:t>
            </w:r>
            <w:proofErr w:type="spellEnd"/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PC</w:t>
            </w:r>
            <w:r>
              <w:rPr>
                <w:rFonts w:ascii="Apple SD Gothic Neo" w:hAnsi="Apple SD Gothic Neo"/>
                <w:lang w:eastAsia="ko-KR"/>
              </w:rPr>
              <w:t>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저장된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사진을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불러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올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내장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파일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선택창이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뜬다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  <w:tc>
          <w:tcPr>
            <w:tcW w:w="0" w:type="auto"/>
          </w:tcPr>
          <w:p w14:paraId="18F1E2D9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7C345CC6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AED7799" w14:textId="77777777" w:rsidR="00810F92" w:rsidRDefault="008F3BF2">
            <w:pPr>
              <w:pStyle w:val="AxureTableNormalText"/>
            </w:pPr>
            <w:r>
              <w:t>A2</w:t>
            </w:r>
          </w:p>
        </w:tc>
        <w:tc>
          <w:tcPr>
            <w:tcW w:w="0" w:type="auto"/>
          </w:tcPr>
          <w:p w14:paraId="03121F46" w14:textId="77777777" w:rsidR="00810F92" w:rsidRDefault="008F3BF2">
            <w:pPr>
              <w:pStyle w:val="AxureTableNormalText"/>
            </w:pPr>
            <w:r>
              <w:t>닫기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946691D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4D3B6F94" w14:textId="77777777" w:rsidR="00810F92" w:rsidRDefault="00810F92">
            <w:pPr>
              <w:pStyle w:val="AxureTableNormalText"/>
            </w:pPr>
          </w:p>
        </w:tc>
      </w:tr>
      <w:tr w:rsidR="00810F92" w14:paraId="61DFF907" w14:textId="77777777" w:rsidTr="00810F92">
        <w:tc>
          <w:tcPr>
            <w:tcW w:w="0" w:type="auto"/>
          </w:tcPr>
          <w:p w14:paraId="7FD81A3A" w14:textId="77777777" w:rsidR="00810F92" w:rsidRDefault="008F3BF2">
            <w:pPr>
              <w:pStyle w:val="AxureTableNormalText"/>
            </w:pPr>
            <w:r>
              <w:t>A3</w:t>
            </w:r>
          </w:p>
        </w:tc>
        <w:tc>
          <w:tcPr>
            <w:tcW w:w="0" w:type="auto"/>
          </w:tcPr>
          <w:p w14:paraId="20731E7B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B650E73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6EE853B3" w14:textId="77777777" w:rsidR="00810F92" w:rsidRDefault="00810F92">
            <w:pPr>
              <w:pStyle w:val="AxureTableNormalText"/>
            </w:pPr>
          </w:p>
        </w:tc>
      </w:tr>
      <w:tr w:rsidR="00810F92" w14:paraId="04D37A71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8617D3F" w14:textId="77777777" w:rsidR="00810F92" w:rsidRDefault="008F3BF2">
            <w:pPr>
              <w:pStyle w:val="AxureTableNormalText"/>
            </w:pPr>
            <w:r>
              <w:t>B1</w:t>
            </w:r>
          </w:p>
        </w:tc>
        <w:tc>
          <w:tcPr>
            <w:tcW w:w="0" w:type="auto"/>
          </w:tcPr>
          <w:p w14:paraId="7F0ED5D1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72D9D65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2BFC303E" w14:textId="77777777" w:rsidR="00810F92" w:rsidRDefault="00810F92">
            <w:pPr>
              <w:pStyle w:val="AxureTableNormalText"/>
            </w:pPr>
          </w:p>
        </w:tc>
      </w:tr>
      <w:tr w:rsidR="00810F92" w14:paraId="50302D79" w14:textId="77777777" w:rsidTr="00810F92">
        <w:tc>
          <w:tcPr>
            <w:tcW w:w="0" w:type="auto"/>
          </w:tcPr>
          <w:p w14:paraId="400CF234" w14:textId="77777777" w:rsidR="00810F92" w:rsidRDefault="008F3BF2">
            <w:pPr>
              <w:pStyle w:val="AxureTableNormalText"/>
            </w:pPr>
            <w:r>
              <w:t>B2</w:t>
            </w:r>
          </w:p>
        </w:tc>
        <w:tc>
          <w:tcPr>
            <w:tcW w:w="0" w:type="auto"/>
          </w:tcPr>
          <w:p w14:paraId="4BB494B9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9BA634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수정일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버튼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보여줌</w:t>
            </w:r>
          </w:p>
        </w:tc>
        <w:tc>
          <w:tcPr>
            <w:tcW w:w="0" w:type="auto"/>
          </w:tcPr>
          <w:p w14:paraId="2E7EC3F4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44111FDB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34D5FE2" w14:textId="77777777" w:rsidR="00810F92" w:rsidRDefault="008F3BF2">
            <w:pPr>
              <w:pStyle w:val="AxureTableNormalText"/>
            </w:pPr>
            <w:r>
              <w:t>B3</w:t>
            </w:r>
          </w:p>
        </w:tc>
        <w:tc>
          <w:tcPr>
            <w:tcW w:w="0" w:type="auto"/>
          </w:tcPr>
          <w:p w14:paraId="2A6454A5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생성후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적용상품</w:t>
            </w:r>
            <w:proofErr w:type="spellEnd"/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선택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버튼</w:t>
            </w:r>
          </w:p>
        </w:tc>
        <w:tc>
          <w:tcPr>
            <w:tcW w:w="0" w:type="auto"/>
          </w:tcPr>
          <w:p w14:paraId="660FF4D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'</w:t>
            </w:r>
            <w:r>
              <w:rPr>
                <w:rFonts w:ascii="Apple SD Gothic Neo" w:hAnsi="Apple SD Gothic Neo"/>
                <w:lang w:eastAsia="ko-KR"/>
              </w:rPr>
              <w:t>신규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생성</w:t>
            </w:r>
            <w:r>
              <w:rPr>
                <w:rFonts w:ascii="Apple SD Gothic Neo" w:hAnsi="Apple SD Gothic Neo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버튼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보여줌</w:t>
            </w:r>
          </w:p>
        </w:tc>
        <w:tc>
          <w:tcPr>
            <w:tcW w:w="0" w:type="auto"/>
          </w:tcPr>
          <w:p w14:paraId="0D31A199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7A1012A5" w14:textId="77777777" w:rsidTr="00810F92">
        <w:tc>
          <w:tcPr>
            <w:tcW w:w="0" w:type="auto"/>
          </w:tcPr>
          <w:p w14:paraId="5FFFF404" w14:textId="77777777" w:rsidR="00810F92" w:rsidRDefault="008F3BF2">
            <w:pPr>
              <w:pStyle w:val="AxureTableNormalText"/>
            </w:pPr>
            <w:r>
              <w:t>C1</w:t>
            </w:r>
          </w:p>
        </w:tc>
        <w:tc>
          <w:tcPr>
            <w:tcW w:w="0" w:type="auto"/>
          </w:tcPr>
          <w:p w14:paraId="79412706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3830EC2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65DA12CC" w14:textId="77777777" w:rsidR="00810F92" w:rsidRDefault="00810F92">
            <w:pPr>
              <w:pStyle w:val="AxureTableNormalText"/>
            </w:pPr>
          </w:p>
        </w:tc>
      </w:tr>
    </w:tbl>
    <w:p w14:paraId="55A82B6B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2447"/>
        <w:gridCol w:w="464"/>
        <w:gridCol w:w="3918"/>
      </w:tblGrid>
      <w:tr w:rsidR="00810F92" w14:paraId="2522CF81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F967BDE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3B1ABEE1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0C197F4E" w14:textId="77777777" w:rsidR="00810F92" w:rsidRDefault="008F3BF2">
            <w:pPr>
              <w:pStyle w:val="AxureTableHeaderText"/>
            </w:pPr>
            <w:r>
              <w:t>기능</w:t>
            </w:r>
          </w:p>
        </w:tc>
        <w:tc>
          <w:tcPr>
            <w:tcW w:w="0" w:type="auto"/>
          </w:tcPr>
          <w:p w14:paraId="49358457" w14:textId="77777777" w:rsidR="00810F92" w:rsidRDefault="008F3BF2">
            <w:pPr>
              <w:pStyle w:val="AxureTableHeaderText"/>
            </w:pPr>
            <w:r>
              <w:t>Note</w:t>
            </w:r>
          </w:p>
        </w:tc>
      </w:tr>
      <w:tr w:rsidR="00810F92" w14:paraId="3BF96D76" w14:textId="77777777" w:rsidTr="00810F92">
        <w:tc>
          <w:tcPr>
            <w:tcW w:w="0" w:type="auto"/>
          </w:tcPr>
          <w:p w14:paraId="437F4FCB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62506FA" w14:textId="77777777" w:rsidR="00810F92" w:rsidRDefault="008F3BF2">
            <w:pPr>
              <w:pStyle w:val="AxureTableNormalText"/>
            </w:pPr>
            <w:r>
              <w:t>그리드로</w:t>
            </w:r>
            <w:r>
              <w:t xml:space="preserve"> </w:t>
            </w:r>
            <w:r>
              <w:t>보기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5894B55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0F1BE3A8" w14:textId="77777777" w:rsidR="00810F92" w:rsidRDefault="00810F92">
            <w:pPr>
              <w:pStyle w:val="AxureTableNormalText"/>
            </w:pPr>
          </w:p>
        </w:tc>
      </w:tr>
      <w:tr w:rsidR="00810F92" w14:paraId="3568D7BA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AE92201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0CCA6DE9" w14:textId="77777777" w:rsidR="00810F92" w:rsidRDefault="008F3BF2">
            <w:pPr>
              <w:pStyle w:val="AxureTableNormalText"/>
            </w:pPr>
            <w:r>
              <w:t>상품</w:t>
            </w:r>
            <w:r>
              <w:t xml:space="preserve"> </w:t>
            </w:r>
            <w:r>
              <w:t>추가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CE74CB3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60764CB0" w14:textId="77777777" w:rsidR="00810F92" w:rsidRDefault="00810F92">
            <w:pPr>
              <w:pStyle w:val="AxureTableNormalText"/>
            </w:pPr>
          </w:p>
        </w:tc>
      </w:tr>
      <w:tr w:rsidR="00810F92" w14:paraId="7B0CCDCD" w14:textId="77777777" w:rsidTr="00810F92">
        <w:tc>
          <w:tcPr>
            <w:tcW w:w="0" w:type="auto"/>
          </w:tcPr>
          <w:p w14:paraId="1228C19B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40981247" w14:textId="77777777" w:rsidR="00810F92" w:rsidRDefault="008F3BF2">
            <w:pPr>
              <w:pStyle w:val="AxureTableNormalText"/>
            </w:pPr>
            <w:r>
              <w:t>메뉴그룹</w:t>
            </w:r>
            <w:r>
              <w:t xml:space="preserve"> </w:t>
            </w:r>
            <w:r>
              <w:t>검색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250205C3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59A3C6C1" w14:textId="77777777" w:rsidR="00810F92" w:rsidRDefault="00810F92">
            <w:pPr>
              <w:pStyle w:val="AxureTableNormalText"/>
            </w:pPr>
          </w:p>
        </w:tc>
      </w:tr>
      <w:tr w:rsidR="00810F92" w14:paraId="753FF88F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5401CB2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7799AFCD" w14:textId="77777777" w:rsidR="00810F92" w:rsidRDefault="008F3BF2">
            <w:pPr>
              <w:pStyle w:val="AxureTableNormalText"/>
            </w:pPr>
            <w:r>
              <w:t>메뉴그룹</w:t>
            </w:r>
            <w:r>
              <w:t xml:space="preserve"> </w:t>
            </w:r>
            <w:r>
              <w:t>생성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DFA5530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67A30D3E" w14:textId="77777777" w:rsidR="00810F92" w:rsidRDefault="00810F92">
            <w:pPr>
              <w:pStyle w:val="AxureTableNormalText"/>
            </w:pPr>
          </w:p>
        </w:tc>
      </w:tr>
      <w:tr w:rsidR="00810F92" w14:paraId="0E8F5F59" w14:textId="77777777" w:rsidTr="00810F92">
        <w:tc>
          <w:tcPr>
            <w:tcW w:w="0" w:type="auto"/>
          </w:tcPr>
          <w:p w14:paraId="322F7B83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62A22A47" w14:textId="77777777" w:rsidR="00810F92" w:rsidRDefault="008F3BF2">
            <w:pPr>
              <w:pStyle w:val="AxureTableNormalText"/>
            </w:pPr>
            <w:r>
              <w:t>메뉴</w:t>
            </w:r>
            <w:r>
              <w:t xml:space="preserve"> </w:t>
            </w:r>
            <w:r>
              <w:t>그룹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상자</w:t>
            </w:r>
          </w:p>
        </w:tc>
        <w:tc>
          <w:tcPr>
            <w:tcW w:w="0" w:type="auto"/>
          </w:tcPr>
          <w:p w14:paraId="023CCFE5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72003F75" w14:textId="77777777" w:rsidR="00810F92" w:rsidRDefault="00810F92">
            <w:pPr>
              <w:pStyle w:val="AxureTableNormalText"/>
            </w:pPr>
          </w:p>
        </w:tc>
      </w:tr>
      <w:tr w:rsidR="00810F92" w14:paraId="24DE759B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D499CD8" w14:textId="77777777" w:rsidR="00810F92" w:rsidRDefault="008F3BF2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14:paraId="7C12D73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메뉴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있을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경우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개발용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토글</w:t>
            </w:r>
            <w:proofErr w:type="spellEnd"/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버튼</w:t>
            </w:r>
          </w:p>
        </w:tc>
        <w:tc>
          <w:tcPr>
            <w:tcW w:w="0" w:type="auto"/>
          </w:tcPr>
          <w:p w14:paraId="79D67300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  <w:tc>
          <w:tcPr>
            <w:tcW w:w="0" w:type="auto"/>
          </w:tcPr>
          <w:p w14:paraId="3306BF1C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5F6F5D21" w14:textId="77777777" w:rsidTr="00810F92">
        <w:tc>
          <w:tcPr>
            <w:tcW w:w="0" w:type="auto"/>
          </w:tcPr>
          <w:p w14:paraId="05528C63" w14:textId="77777777" w:rsidR="00810F92" w:rsidRDefault="008F3BF2">
            <w:pPr>
              <w:pStyle w:val="AxureTableNormalText"/>
            </w:pPr>
            <w:r>
              <w:lastRenderedPageBreak/>
              <w:t>7</w:t>
            </w:r>
          </w:p>
        </w:tc>
        <w:tc>
          <w:tcPr>
            <w:tcW w:w="0" w:type="auto"/>
          </w:tcPr>
          <w:p w14:paraId="4AE0539B" w14:textId="77777777" w:rsidR="00810F92" w:rsidRDefault="008F3BF2">
            <w:pPr>
              <w:pStyle w:val="AxureTableNormalText"/>
            </w:pPr>
            <w:r>
              <w:t>상품</w:t>
            </w:r>
            <w:r>
              <w:t xml:space="preserve"> </w:t>
            </w:r>
            <w:r>
              <w:t>추가</w:t>
            </w:r>
            <w:r>
              <w:t xml:space="preserve"> </w:t>
            </w:r>
            <w:r>
              <w:t>셀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1AF45081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29C12D9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리스트에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없는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텍스트가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입력된경우</w:t>
            </w:r>
            <w:proofErr w:type="spellEnd"/>
          </w:p>
          <w:p w14:paraId="72FFEE8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'</w:t>
            </w:r>
            <w:proofErr w:type="spellStart"/>
            <w:proofErr w:type="gramStart"/>
            <w:r>
              <w:rPr>
                <w:rFonts w:ascii="Apple SD Gothic Neo" w:hAnsi="Apple SD Gothic Neo"/>
                <w:lang w:eastAsia="ko-KR"/>
              </w:rPr>
              <w:t>입력된텍스트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rFonts w:ascii="Apple SD Gothic Neo" w:hAnsi="Apple SD Gothic Neo"/>
                <w:lang w:eastAsia="ko-KR"/>
              </w:rPr>
              <w:t>생성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</w:t>
            </w:r>
            <w:r>
              <w:rPr>
                <w:rFonts w:ascii="Apple SD Gothic Neo" w:hAnsi="Apple SD Gothic Neo"/>
                <w:lang w:eastAsia="ko-KR"/>
              </w:rPr>
              <w:t xml:space="preserve">)' </w:t>
            </w:r>
            <w:r>
              <w:rPr>
                <w:rFonts w:ascii="Apple SD Gothic Neo" w:hAnsi="Apple SD Gothic Neo"/>
                <w:lang w:eastAsia="ko-KR"/>
              </w:rPr>
              <w:t>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선택항목에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추가한다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6BB8ACA0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E54A6F6" w14:textId="77777777" w:rsidR="00810F92" w:rsidRDefault="008F3BF2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14:paraId="2095FB65" w14:textId="77777777" w:rsidR="00810F92" w:rsidRDefault="008F3BF2">
            <w:pPr>
              <w:pStyle w:val="AxureTableNormalText"/>
            </w:pPr>
            <w:r>
              <w:t>상품</w:t>
            </w:r>
            <w:r>
              <w:t xml:space="preserve"> </w:t>
            </w:r>
            <w:r>
              <w:t>가격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34DA04DE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2AF994D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리스트에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없는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텍스트가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입력된경우</w:t>
            </w:r>
            <w:proofErr w:type="spellEnd"/>
          </w:p>
          <w:p w14:paraId="43CEB31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'</w:t>
            </w:r>
            <w:proofErr w:type="spellStart"/>
            <w:proofErr w:type="gramStart"/>
            <w:r>
              <w:rPr>
                <w:rFonts w:ascii="Apple SD Gothic Neo" w:hAnsi="Apple SD Gothic Neo"/>
                <w:lang w:eastAsia="ko-KR"/>
              </w:rPr>
              <w:t>입력된텍스트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rFonts w:ascii="Apple SD Gothic Neo" w:hAnsi="Apple SD Gothic Neo"/>
                <w:lang w:eastAsia="ko-KR"/>
              </w:rPr>
              <w:t>생성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</w:t>
            </w:r>
            <w:r>
              <w:rPr>
                <w:rFonts w:ascii="Apple SD Gothic Neo" w:hAnsi="Apple SD Gothic Neo"/>
                <w:lang w:eastAsia="ko-KR"/>
              </w:rPr>
              <w:t xml:space="preserve">)' </w:t>
            </w:r>
            <w:r>
              <w:rPr>
                <w:rFonts w:ascii="Apple SD Gothic Neo" w:hAnsi="Apple SD Gothic Neo"/>
                <w:lang w:eastAsia="ko-KR"/>
              </w:rPr>
              <w:t>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선택항목에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추가한다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4250057B" w14:textId="77777777" w:rsidTr="00810F92">
        <w:tc>
          <w:tcPr>
            <w:tcW w:w="0" w:type="auto"/>
          </w:tcPr>
          <w:p w14:paraId="26C37654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339F4643" w14:textId="77777777" w:rsidR="00810F92" w:rsidRDefault="008F3BF2">
            <w:pPr>
              <w:pStyle w:val="AxureTableNormalText"/>
            </w:pPr>
            <w:r>
              <w:t>이미지</w:t>
            </w:r>
            <w:r>
              <w:t xml:space="preserve"> </w:t>
            </w:r>
            <w:r>
              <w:t>등록</w:t>
            </w:r>
            <w:r>
              <w:t xml:space="preserve"> </w:t>
            </w:r>
            <w:r>
              <w:t>버튼</w:t>
            </w:r>
            <w:r>
              <w:t>(</w:t>
            </w:r>
            <w:r>
              <w:t>상자</w:t>
            </w:r>
            <w:r>
              <w:t>)</w:t>
            </w:r>
          </w:p>
        </w:tc>
        <w:tc>
          <w:tcPr>
            <w:tcW w:w="0" w:type="auto"/>
          </w:tcPr>
          <w:p w14:paraId="005758B4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31F29522" w14:textId="77777777" w:rsidR="00810F92" w:rsidRDefault="00810F92">
            <w:pPr>
              <w:pStyle w:val="AxureTableNormalText"/>
            </w:pPr>
          </w:p>
        </w:tc>
      </w:tr>
      <w:tr w:rsidR="00810F92" w14:paraId="436E4835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2EF1687" w14:textId="77777777" w:rsidR="00810F92" w:rsidRDefault="008F3BF2">
            <w:pPr>
              <w:pStyle w:val="AxureTableNormalText"/>
            </w:pPr>
            <w:r>
              <w:t>A2</w:t>
            </w:r>
          </w:p>
        </w:tc>
        <w:tc>
          <w:tcPr>
            <w:tcW w:w="0" w:type="auto"/>
          </w:tcPr>
          <w:p w14:paraId="79400085" w14:textId="77777777" w:rsidR="00810F92" w:rsidRDefault="008F3BF2">
            <w:pPr>
              <w:pStyle w:val="AxureTableNormalText"/>
            </w:pPr>
            <w:r>
              <w:t>닫기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760F976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4E4EE32E" w14:textId="77777777" w:rsidR="00810F92" w:rsidRDefault="00810F92">
            <w:pPr>
              <w:pStyle w:val="AxureTableNormalText"/>
            </w:pPr>
          </w:p>
        </w:tc>
      </w:tr>
      <w:tr w:rsidR="00810F92" w14:paraId="3490FC07" w14:textId="77777777" w:rsidTr="00810F92">
        <w:tc>
          <w:tcPr>
            <w:tcW w:w="0" w:type="auto"/>
          </w:tcPr>
          <w:p w14:paraId="78D4F3B0" w14:textId="77777777" w:rsidR="00810F92" w:rsidRDefault="008F3BF2">
            <w:pPr>
              <w:pStyle w:val="AxureTableNormalText"/>
            </w:pPr>
            <w:r>
              <w:t>A3</w:t>
            </w:r>
          </w:p>
        </w:tc>
        <w:tc>
          <w:tcPr>
            <w:tcW w:w="0" w:type="auto"/>
          </w:tcPr>
          <w:p w14:paraId="1C95B05C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59B71FE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2770FC6F" w14:textId="77777777" w:rsidR="00810F92" w:rsidRDefault="00810F92">
            <w:pPr>
              <w:pStyle w:val="AxureTableNormalText"/>
            </w:pPr>
          </w:p>
        </w:tc>
      </w:tr>
      <w:tr w:rsidR="00810F92" w14:paraId="6F75050B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92159E2" w14:textId="77777777" w:rsidR="00810F92" w:rsidRDefault="008F3BF2">
            <w:pPr>
              <w:pStyle w:val="AxureTableNormalText"/>
            </w:pPr>
            <w:r>
              <w:t>B1</w:t>
            </w:r>
          </w:p>
        </w:tc>
        <w:tc>
          <w:tcPr>
            <w:tcW w:w="0" w:type="auto"/>
          </w:tcPr>
          <w:p w14:paraId="4F81F590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7B67392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3D7C9536" w14:textId="77777777" w:rsidR="00810F92" w:rsidRDefault="00810F92">
            <w:pPr>
              <w:pStyle w:val="AxureTableNormalText"/>
            </w:pPr>
          </w:p>
        </w:tc>
      </w:tr>
      <w:tr w:rsidR="00810F92" w14:paraId="18E3E92A" w14:textId="77777777" w:rsidTr="00810F92">
        <w:tc>
          <w:tcPr>
            <w:tcW w:w="0" w:type="auto"/>
          </w:tcPr>
          <w:p w14:paraId="774F5B52" w14:textId="77777777" w:rsidR="00810F92" w:rsidRDefault="008F3BF2">
            <w:pPr>
              <w:pStyle w:val="AxureTableNormalText"/>
            </w:pPr>
            <w:r>
              <w:t>B2</w:t>
            </w:r>
          </w:p>
        </w:tc>
        <w:tc>
          <w:tcPr>
            <w:tcW w:w="0" w:type="auto"/>
          </w:tcPr>
          <w:p w14:paraId="3A6F6162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DF7CB89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064825EF" w14:textId="77777777" w:rsidR="00810F92" w:rsidRDefault="00810F92">
            <w:pPr>
              <w:pStyle w:val="AxureTableNormalText"/>
            </w:pPr>
          </w:p>
        </w:tc>
      </w:tr>
      <w:tr w:rsidR="00810F92" w14:paraId="3570AC57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A74B198" w14:textId="77777777" w:rsidR="00810F92" w:rsidRDefault="008F3BF2">
            <w:pPr>
              <w:pStyle w:val="AxureTableNormalText"/>
            </w:pPr>
            <w:r>
              <w:t>B3</w:t>
            </w:r>
          </w:p>
        </w:tc>
        <w:tc>
          <w:tcPr>
            <w:tcW w:w="0" w:type="auto"/>
          </w:tcPr>
          <w:p w14:paraId="69CDFD0B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생성후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적용상품</w:t>
            </w:r>
            <w:proofErr w:type="spellEnd"/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선택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버튼</w:t>
            </w:r>
          </w:p>
        </w:tc>
        <w:tc>
          <w:tcPr>
            <w:tcW w:w="0" w:type="auto"/>
          </w:tcPr>
          <w:p w14:paraId="1E716D55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  <w:tc>
          <w:tcPr>
            <w:tcW w:w="0" w:type="auto"/>
          </w:tcPr>
          <w:p w14:paraId="007C23A9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19E0475F" w14:textId="77777777" w:rsidTr="00810F92">
        <w:tc>
          <w:tcPr>
            <w:tcW w:w="0" w:type="auto"/>
          </w:tcPr>
          <w:p w14:paraId="3E9043F3" w14:textId="77777777" w:rsidR="00810F92" w:rsidRDefault="008F3BF2">
            <w:pPr>
              <w:pStyle w:val="AxureTableNormalText"/>
            </w:pPr>
            <w:r>
              <w:t>C1</w:t>
            </w:r>
          </w:p>
        </w:tc>
        <w:tc>
          <w:tcPr>
            <w:tcW w:w="0" w:type="auto"/>
          </w:tcPr>
          <w:p w14:paraId="3F8B8503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67AA5B8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0A3477B0" w14:textId="77777777" w:rsidR="00810F92" w:rsidRDefault="00810F92">
            <w:pPr>
              <w:pStyle w:val="AxureTableNormalText"/>
            </w:pPr>
          </w:p>
        </w:tc>
      </w:tr>
    </w:tbl>
    <w:p w14:paraId="4C1ED656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proofErr w:type="spellStart"/>
      <w:r>
        <w:rPr>
          <w:lang w:eastAsia="ko-KR"/>
        </w:rPr>
        <w:lastRenderedPageBreak/>
        <w:t>메뉴관리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그리드뷰</w:t>
      </w:r>
      <w:proofErr w:type="spellEnd"/>
      <w:r>
        <w:rPr>
          <w:lang w:eastAsia="ko-KR"/>
        </w:rPr>
        <w:t>_New</w:t>
      </w:r>
    </w:p>
    <w:p w14:paraId="56117E61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782A209B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0331E48E" w14:textId="77777777" w:rsidR="00810F92" w:rsidRDefault="008F3BF2">
      <w:pPr>
        <w:pStyle w:val="Heading5"/>
        <w:rPr>
          <w:lang w:eastAsia="ko-KR"/>
        </w:rPr>
      </w:pPr>
      <w:proofErr w:type="spellStart"/>
      <w:r>
        <w:rPr>
          <w:lang w:eastAsia="ko-KR"/>
        </w:rPr>
        <w:t>상품생성</w:t>
      </w:r>
      <w:proofErr w:type="spellEnd"/>
      <w:r>
        <w:rPr>
          <w:lang w:eastAsia="ko-KR"/>
        </w:rPr>
        <w:t>_</w:t>
      </w:r>
      <w:r>
        <w:rPr>
          <w:lang w:eastAsia="ko-KR"/>
        </w:rPr>
        <w:t>수정</w:t>
      </w:r>
    </w:p>
    <w:p w14:paraId="2C19D402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* </w:t>
      </w:r>
      <w:proofErr w:type="spellStart"/>
      <w:r>
        <w:rPr>
          <w:rFonts w:ascii="Apple SD Gothic Neo" w:hAnsi="Apple SD Gothic Neo"/>
          <w:lang w:eastAsia="ko-KR"/>
        </w:rPr>
        <w:t>벨리데이션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규칙</w:t>
      </w:r>
    </w:p>
    <w:p w14:paraId="75E721F3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 1. </w:t>
      </w:r>
      <w:r>
        <w:rPr>
          <w:rFonts w:ascii="Apple SD Gothic Neo" w:hAnsi="Apple SD Gothic Neo"/>
          <w:lang w:eastAsia="ko-KR"/>
        </w:rPr>
        <w:t>레이블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타이틀</w:t>
      </w:r>
      <w:r>
        <w:rPr>
          <w:rFonts w:ascii="Apple SD Gothic Neo" w:hAnsi="Apple SD Gothic Neo"/>
          <w:lang w:eastAsia="ko-KR"/>
        </w:rPr>
        <w:t xml:space="preserve"> </w:t>
      </w:r>
      <w:proofErr w:type="gramStart"/>
      <w:r>
        <w:rPr>
          <w:rFonts w:ascii="Apple SD Gothic Neo" w:hAnsi="Apple SD Gothic Neo"/>
          <w:lang w:eastAsia="ko-KR"/>
        </w:rPr>
        <w:t>백그라운드</w:t>
      </w:r>
      <w:r>
        <w:rPr>
          <w:rFonts w:ascii="Apple SD Gothic Neo" w:hAnsi="Apple SD Gothic Neo"/>
          <w:lang w:eastAsia="ko-KR"/>
        </w:rPr>
        <w:t>(</w:t>
      </w:r>
      <w:proofErr w:type="gramEnd"/>
      <w:r>
        <w:rPr>
          <w:rFonts w:ascii="Apple SD Gothic Neo" w:hAnsi="Apple SD Gothic Neo"/>
          <w:lang w:eastAsia="ko-KR"/>
        </w:rPr>
        <w:t>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회색</w:t>
      </w:r>
      <w:r>
        <w:rPr>
          <w:rFonts w:ascii="Apple SD Gothic Neo" w:hAnsi="Apple SD Gothic Neo"/>
          <w:lang w:eastAsia="ko-KR"/>
        </w:rPr>
        <w:t>)</w:t>
      </w:r>
      <w:r>
        <w:rPr>
          <w:rFonts w:ascii="Apple SD Gothic Neo" w:hAnsi="Apple SD Gothic Neo"/>
          <w:lang w:eastAsia="ko-KR"/>
        </w:rPr>
        <w:t>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하단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라인을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빨간색으로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표시한다</w:t>
      </w:r>
      <w:r>
        <w:rPr>
          <w:rFonts w:ascii="Apple SD Gothic Neo" w:hAnsi="Apple SD Gothic Neo"/>
          <w:lang w:eastAsia="ko-KR"/>
        </w:rPr>
        <w:t>.</w:t>
      </w:r>
    </w:p>
    <w:p w14:paraId="3F0E5439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2. </w:t>
      </w:r>
      <w:r>
        <w:rPr>
          <w:rFonts w:ascii="Apple SD Gothic Neo" w:hAnsi="Apple SD Gothic Neo"/>
          <w:lang w:eastAsia="ko-KR"/>
        </w:rPr>
        <w:t>제일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상단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벨리데이션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패스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못한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입력란으로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스크롤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해준다</w:t>
      </w:r>
      <w:r>
        <w:rPr>
          <w:rFonts w:ascii="Apple SD Gothic Neo" w:hAnsi="Apple SD Gothic Neo"/>
          <w:lang w:eastAsia="ko-KR"/>
        </w:rPr>
        <w:t>. (</w:t>
      </w:r>
      <w:r>
        <w:rPr>
          <w:rFonts w:ascii="Apple SD Gothic Neo" w:hAnsi="Apple SD Gothic Neo"/>
          <w:lang w:eastAsia="ko-KR"/>
        </w:rPr>
        <w:t>어디가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실패했는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있도록</w:t>
      </w:r>
      <w:r>
        <w:rPr>
          <w:rFonts w:ascii="Apple SD Gothic Neo" w:hAnsi="Apple SD Gothic Neo"/>
          <w:lang w:eastAsia="ko-KR"/>
        </w:rPr>
        <w:t>)</w:t>
      </w:r>
    </w:p>
    <w:p w14:paraId="23C1ECBE" w14:textId="77777777" w:rsidR="00810F92" w:rsidRDefault="008F3BF2">
      <w:r>
        <w:rPr>
          <w:rFonts w:ascii="Apple SD Gothic Neo" w:hAnsi="Apple SD Gothic Neo"/>
          <w:lang w:eastAsia="ko-KR"/>
        </w:rPr>
        <w:t xml:space="preserve"> 3. </w:t>
      </w:r>
      <w:r>
        <w:rPr>
          <w:rFonts w:ascii="Apple SD Gothic Neo" w:hAnsi="Apple SD Gothic Neo"/>
          <w:lang w:eastAsia="ko-KR"/>
        </w:rPr>
        <w:t>실패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메시지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표시방법은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제일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상단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패스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실패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메시지를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토스트로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띄워준다</w:t>
      </w:r>
      <w:r>
        <w:rPr>
          <w:rFonts w:ascii="Apple SD Gothic Neo" w:hAnsi="Apple SD Gothic Neo"/>
          <w:lang w:eastAsia="ko-KR"/>
        </w:rPr>
        <w:t xml:space="preserve">. </w:t>
      </w:r>
      <w:r>
        <w:rPr>
          <w:rFonts w:ascii="Apple SD Gothic Neo" w:hAnsi="Apple SD Gothic Neo"/>
        </w:rPr>
        <w:t>(</w:t>
      </w:r>
      <w:r>
        <w:rPr>
          <w:rFonts w:ascii="Apple SD Gothic Neo" w:hAnsi="Apple SD Gothic Neo"/>
        </w:rPr>
        <w:t>좌</w:t>
      </w:r>
      <w:r>
        <w:rPr>
          <w:rFonts w:ascii="Apple SD Gothic Neo" w:hAnsi="Apple SD Gothic Neo"/>
        </w:rPr>
        <w:t>-</w:t>
      </w:r>
      <w:proofErr w:type="spellStart"/>
      <w:r>
        <w:rPr>
          <w:rFonts w:ascii="Apple SD Gothic Neo" w:hAnsi="Apple SD Gothic Neo"/>
        </w:rPr>
        <w:t>하단</w:t>
      </w:r>
      <w:proofErr w:type="spellEnd"/>
      <w:r>
        <w:rPr>
          <w:rFonts w:ascii="Apple SD Gothic Neo" w:hAnsi="Apple SD Gothic Neo"/>
        </w:rPr>
        <w:t>)</w:t>
      </w:r>
    </w:p>
    <w:p w14:paraId="61A40D4A" w14:textId="77777777" w:rsidR="00810F92" w:rsidRDefault="008F3BF2">
      <w:pPr>
        <w:pStyle w:val="Heading3"/>
      </w:pPr>
      <w:r>
        <w:lastRenderedPageBreak/>
        <w:t>흐름도</w:t>
      </w:r>
      <w:r>
        <w:t xml:space="preserve"> / UI</w:t>
      </w:r>
    </w:p>
    <w:p w14:paraId="6D9EA8AC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1E1BCD45" wp14:editId="2B9E9753">
            <wp:extent cx="6029325" cy="7315200"/>
            <wp:effectExtent l="0" t="0" r="0" b="0"/>
            <wp:docPr id="17" name="AXU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B1B0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513"/>
        <w:gridCol w:w="7823"/>
      </w:tblGrid>
      <w:tr w:rsidR="00810F92" w14:paraId="2B4FB27A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0E299A9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502DB173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03FD6671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351F9D82" w14:textId="77777777" w:rsidTr="00810F92">
        <w:tc>
          <w:tcPr>
            <w:tcW w:w="0" w:type="auto"/>
          </w:tcPr>
          <w:p w14:paraId="2B7EB95B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7999307" w14:textId="77777777" w:rsidR="00810F92" w:rsidRDefault="008F3BF2">
            <w:pPr>
              <w:pStyle w:val="AxureTableNormalText"/>
            </w:pPr>
            <w:r>
              <w:t>목록으로</w:t>
            </w:r>
            <w:r>
              <w:t xml:space="preserve"> </w:t>
            </w:r>
            <w:r>
              <w:t>보기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9AA4B8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lang w:eastAsia="ko-KR"/>
              </w:rPr>
              <w:t>실제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화면에서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메뉴를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어떻게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보여주는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지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미리보기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>'</w:t>
            </w:r>
            <w:r>
              <w:rPr>
                <w:rFonts w:ascii="Apple SD Gothic Neo" w:hAnsi="Apple SD Gothic Neo"/>
                <w:lang w:eastAsia="ko-KR"/>
              </w:rPr>
              <w:t>형식으로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보여주고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인터렉션도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가능한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화면을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보여준다</w:t>
            </w:r>
          </w:p>
        </w:tc>
      </w:tr>
      <w:tr w:rsidR="00810F92" w14:paraId="19790839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8EA518E" w14:textId="77777777" w:rsidR="00810F92" w:rsidRDefault="008F3BF2">
            <w:pPr>
              <w:pStyle w:val="AxureTableNormalText"/>
            </w:pPr>
            <w:r>
              <w:lastRenderedPageBreak/>
              <w:t>2</w:t>
            </w:r>
          </w:p>
        </w:tc>
        <w:tc>
          <w:tcPr>
            <w:tcW w:w="0" w:type="auto"/>
          </w:tcPr>
          <w:p w14:paraId="70477971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10AE17C" w14:textId="77777777" w:rsidR="00810F92" w:rsidRDefault="00810F92">
            <w:pPr>
              <w:pStyle w:val="AxureTableNormalText"/>
            </w:pPr>
          </w:p>
        </w:tc>
      </w:tr>
      <w:tr w:rsidR="00810F92" w14:paraId="2EF2F289" w14:textId="77777777" w:rsidTr="00810F92">
        <w:tc>
          <w:tcPr>
            <w:tcW w:w="0" w:type="auto"/>
          </w:tcPr>
          <w:p w14:paraId="533D32B2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6DCEC0A6" w14:textId="77777777" w:rsidR="00810F92" w:rsidRDefault="008F3BF2">
            <w:pPr>
              <w:pStyle w:val="AxureTableNormalText"/>
            </w:pPr>
            <w:r>
              <w:t>닫기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FC18AB4" w14:textId="77777777" w:rsidR="00810F92" w:rsidRDefault="00810F92">
            <w:pPr>
              <w:pStyle w:val="AxureTableNormalText"/>
            </w:pPr>
          </w:p>
        </w:tc>
      </w:tr>
      <w:tr w:rsidR="00810F92" w14:paraId="139AF796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94F2EC3" w14:textId="77777777" w:rsidR="00810F92" w:rsidRDefault="008F3BF2">
            <w:pPr>
              <w:pStyle w:val="AxureTableNormalText"/>
            </w:pPr>
            <w:r>
              <w:t>B1</w:t>
            </w:r>
          </w:p>
        </w:tc>
        <w:tc>
          <w:tcPr>
            <w:tcW w:w="0" w:type="auto"/>
          </w:tcPr>
          <w:p w14:paraId="2DC1C323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D67D67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수정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모드일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보임</w:t>
            </w:r>
          </w:p>
        </w:tc>
      </w:tr>
      <w:tr w:rsidR="00810F92" w14:paraId="707FC602" w14:textId="77777777" w:rsidTr="00810F92">
        <w:tc>
          <w:tcPr>
            <w:tcW w:w="0" w:type="auto"/>
          </w:tcPr>
          <w:p w14:paraId="3B18E812" w14:textId="77777777" w:rsidR="00810F92" w:rsidRDefault="008F3BF2">
            <w:pPr>
              <w:pStyle w:val="AxureTableNormalText"/>
            </w:pPr>
            <w:r>
              <w:t>B2</w:t>
            </w:r>
          </w:p>
        </w:tc>
        <w:tc>
          <w:tcPr>
            <w:tcW w:w="0" w:type="auto"/>
          </w:tcPr>
          <w:p w14:paraId="458BC551" w14:textId="77777777" w:rsidR="00810F92" w:rsidRDefault="008F3BF2">
            <w:pPr>
              <w:pStyle w:val="AxureTableNormalText"/>
            </w:pPr>
            <w:r>
              <w:t>팝업</w:t>
            </w:r>
            <w:r>
              <w:t xml:space="preserve"> </w:t>
            </w:r>
            <w:r>
              <w:t>타이틀</w:t>
            </w:r>
            <w:r>
              <w:t xml:space="preserve"> </w:t>
            </w:r>
            <w:r>
              <w:t>라벨</w:t>
            </w:r>
          </w:p>
        </w:tc>
        <w:tc>
          <w:tcPr>
            <w:tcW w:w="0" w:type="auto"/>
          </w:tcPr>
          <w:p w14:paraId="1E1D98E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수정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모드일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경우는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메뉴그룹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수정</w:t>
            </w:r>
            <w:r>
              <w:rPr>
                <w:rFonts w:ascii="Apple SD Gothic Neo" w:hAnsi="Apple SD Gothic Neo"/>
                <w:lang w:eastAsia="ko-KR"/>
              </w:rPr>
              <w:t>'</w:t>
            </w:r>
          </w:p>
        </w:tc>
      </w:tr>
      <w:tr w:rsidR="00810F92" w14:paraId="006D0070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0DC30BC" w14:textId="77777777" w:rsidR="00810F92" w:rsidRDefault="008F3BF2">
            <w:pPr>
              <w:pStyle w:val="AxureTableNormalText"/>
            </w:pPr>
            <w:r>
              <w:t>B3</w:t>
            </w:r>
          </w:p>
        </w:tc>
        <w:tc>
          <w:tcPr>
            <w:tcW w:w="0" w:type="auto"/>
          </w:tcPr>
          <w:p w14:paraId="4A469FCC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26D268F" w14:textId="77777777" w:rsidR="00810F92" w:rsidRDefault="00810F92">
            <w:pPr>
              <w:pStyle w:val="AxureTableNormalText"/>
            </w:pPr>
          </w:p>
        </w:tc>
      </w:tr>
    </w:tbl>
    <w:p w14:paraId="70B67CE9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513"/>
        <w:gridCol w:w="464"/>
      </w:tblGrid>
      <w:tr w:rsidR="00810F92" w14:paraId="3428AFD7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3E2E7A4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52DD3A4C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0C124689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0848DC9B" w14:textId="77777777" w:rsidTr="00810F92">
        <w:tc>
          <w:tcPr>
            <w:tcW w:w="0" w:type="auto"/>
          </w:tcPr>
          <w:p w14:paraId="17EE9C2E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7EA58B8" w14:textId="77777777" w:rsidR="00810F92" w:rsidRDefault="008F3BF2">
            <w:pPr>
              <w:pStyle w:val="AxureTableNormalText"/>
            </w:pPr>
            <w:r>
              <w:t>목록으로</w:t>
            </w:r>
            <w:r>
              <w:t xml:space="preserve"> </w:t>
            </w:r>
            <w:r>
              <w:t>보기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45A53AD" w14:textId="77777777" w:rsidR="00810F92" w:rsidRDefault="00810F92">
            <w:pPr>
              <w:pStyle w:val="AxureTableNormalText"/>
            </w:pPr>
          </w:p>
        </w:tc>
      </w:tr>
      <w:tr w:rsidR="00810F92" w14:paraId="62433B20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E43E818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3E2BCCFE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163F1E2" w14:textId="77777777" w:rsidR="00810F92" w:rsidRDefault="00810F92">
            <w:pPr>
              <w:pStyle w:val="AxureTableNormalText"/>
            </w:pPr>
          </w:p>
        </w:tc>
      </w:tr>
      <w:tr w:rsidR="00810F92" w14:paraId="344E591D" w14:textId="77777777" w:rsidTr="00810F92">
        <w:tc>
          <w:tcPr>
            <w:tcW w:w="0" w:type="auto"/>
          </w:tcPr>
          <w:p w14:paraId="4840142A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5D526B6B" w14:textId="77777777" w:rsidR="00810F92" w:rsidRDefault="008F3BF2">
            <w:pPr>
              <w:pStyle w:val="AxureTableNormalText"/>
            </w:pPr>
            <w:r>
              <w:t>닫기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DEFD1BF" w14:textId="77777777" w:rsidR="00810F92" w:rsidRDefault="00810F92">
            <w:pPr>
              <w:pStyle w:val="AxureTableNormalText"/>
            </w:pPr>
          </w:p>
        </w:tc>
      </w:tr>
      <w:tr w:rsidR="00810F92" w14:paraId="2BC3E07A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CBD8760" w14:textId="77777777" w:rsidR="00810F92" w:rsidRDefault="008F3BF2">
            <w:pPr>
              <w:pStyle w:val="AxureTableNormalText"/>
            </w:pPr>
            <w:r>
              <w:t>B1</w:t>
            </w:r>
          </w:p>
        </w:tc>
        <w:tc>
          <w:tcPr>
            <w:tcW w:w="0" w:type="auto"/>
          </w:tcPr>
          <w:p w14:paraId="4DFF3F8C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435B73F" w14:textId="77777777" w:rsidR="00810F92" w:rsidRDefault="00810F92">
            <w:pPr>
              <w:pStyle w:val="AxureTableNormalText"/>
            </w:pPr>
          </w:p>
        </w:tc>
      </w:tr>
      <w:tr w:rsidR="00810F92" w14:paraId="6242E847" w14:textId="77777777" w:rsidTr="00810F92">
        <w:tc>
          <w:tcPr>
            <w:tcW w:w="0" w:type="auto"/>
          </w:tcPr>
          <w:p w14:paraId="14877413" w14:textId="77777777" w:rsidR="00810F92" w:rsidRDefault="008F3BF2">
            <w:pPr>
              <w:pStyle w:val="AxureTableNormalText"/>
            </w:pPr>
            <w:r>
              <w:t>B2</w:t>
            </w:r>
          </w:p>
        </w:tc>
        <w:tc>
          <w:tcPr>
            <w:tcW w:w="0" w:type="auto"/>
          </w:tcPr>
          <w:p w14:paraId="2B7CC8E2" w14:textId="77777777" w:rsidR="00810F92" w:rsidRDefault="008F3BF2">
            <w:pPr>
              <w:pStyle w:val="AxureTableNormalText"/>
            </w:pPr>
            <w:r>
              <w:t>팝업</w:t>
            </w:r>
            <w:r>
              <w:t xml:space="preserve"> </w:t>
            </w:r>
            <w:r>
              <w:t>타이틀</w:t>
            </w:r>
            <w:r>
              <w:t xml:space="preserve"> </w:t>
            </w:r>
            <w:r>
              <w:t>라벨</w:t>
            </w:r>
          </w:p>
        </w:tc>
        <w:tc>
          <w:tcPr>
            <w:tcW w:w="0" w:type="auto"/>
          </w:tcPr>
          <w:p w14:paraId="6D33409E" w14:textId="77777777" w:rsidR="00810F92" w:rsidRDefault="00810F92">
            <w:pPr>
              <w:pStyle w:val="AxureTableNormalText"/>
            </w:pPr>
          </w:p>
        </w:tc>
      </w:tr>
      <w:tr w:rsidR="00810F92" w14:paraId="60358439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BD5E7CD" w14:textId="77777777" w:rsidR="00810F92" w:rsidRDefault="008F3BF2">
            <w:pPr>
              <w:pStyle w:val="AxureTableNormalText"/>
            </w:pPr>
            <w:r>
              <w:t>B3</w:t>
            </w:r>
          </w:p>
        </w:tc>
        <w:tc>
          <w:tcPr>
            <w:tcW w:w="0" w:type="auto"/>
          </w:tcPr>
          <w:p w14:paraId="182A6E8E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EDFF137" w14:textId="77777777" w:rsidR="00810F92" w:rsidRDefault="00810F92">
            <w:pPr>
              <w:pStyle w:val="AxureTableNormalText"/>
            </w:pPr>
          </w:p>
        </w:tc>
      </w:tr>
    </w:tbl>
    <w:p w14:paraId="001E7639" w14:textId="77777777" w:rsidR="00810F92" w:rsidRDefault="008F3BF2">
      <w:pPr>
        <w:pStyle w:val="Heading2"/>
      </w:pPr>
      <w:r>
        <w:br w:type="page"/>
      </w:r>
      <w:r>
        <w:lastRenderedPageBreak/>
        <w:t>상품</w:t>
      </w:r>
    </w:p>
    <w:p w14:paraId="2BAA1152" w14:textId="77777777" w:rsidR="00810F92" w:rsidRDefault="008F3BF2">
      <w:pPr>
        <w:pStyle w:val="Heading5"/>
      </w:pPr>
      <w:r>
        <w:t>상품생성</w:t>
      </w:r>
      <w:r>
        <w:t>_</w:t>
      </w:r>
      <w:r>
        <w:t>수정</w:t>
      </w:r>
    </w:p>
    <w:p w14:paraId="36673B80" w14:textId="77777777" w:rsidR="00810F92" w:rsidRDefault="008F3BF2">
      <w:r>
        <w:t xml:space="preserve">* </w:t>
      </w:r>
      <w:r>
        <w:rPr>
          <w:rFonts w:ascii="Apple SD Gothic Neo" w:hAnsi="Apple SD Gothic Neo"/>
        </w:rPr>
        <w:t>벨리데이션</w:t>
      </w:r>
      <w:r>
        <w:t xml:space="preserve"> </w:t>
      </w:r>
      <w:r>
        <w:rPr>
          <w:rFonts w:ascii="Apple SD Gothic Neo" w:hAnsi="Apple SD Gothic Neo"/>
        </w:rPr>
        <w:t>규칙</w:t>
      </w:r>
    </w:p>
    <w:p w14:paraId="31627504" w14:textId="77777777" w:rsidR="00810F92" w:rsidRDefault="008F3BF2">
      <w:pPr>
        <w:rPr>
          <w:lang w:eastAsia="ko-KR"/>
        </w:rPr>
      </w:pPr>
      <w:r>
        <w:rPr>
          <w:lang w:eastAsia="ko-KR"/>
        </w:rPr>
        <w:t xml:space="preserve"> 1. </w:t>
      </w:r>
      <w:r>
        <w:rPr>
          <w:rFonts w:ascii="Apple SD Gothic Neo" w:hAnsi="Apple SD Gothic Neo"/>
          <w:lang w:eastAsia="ko-KR"/>
        </w:rPr>
        <w:t>레이블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타이틀</w:t>
      </w:r>
      <w:r>
        <w:rPr>
          <w:rFonts w:ascii="Apple SD Gothic Neo" w:hAnsi="Apple SD Gothic Neo"/>
          <w:lang w:eastAsia="ko-KR"/>
        </w:rPr>
        <w:t xml:space="preserve"> </w:t>
      </w:r>
      <w:proofErr w:type="gramStart"/>
      <w:r>
        <w:rPr>
          <w:rFonts w:ascii="Apple SD Gothic Neo" w:hAnsi="Apple SD Gothic Neo"/>
          <w:lang w:eastAsia="ko-KR"/>
        </w:rPr>
        <w:t>백그라운드</w:t>
      </w:r>
      <w:r>
        <w:rPr>
          <w:rFonts w:ascii="Apple SD Gothic Neo" w:hAnsi="Apple SD Gothic Neo"/>
          <w:lang w:eastAsia="ko-KR"/>
        </w:rPr>
        <w:t>(</w:t>
      </w:r>
      <w:proofErr w:type="gramEnd"/>
      <w:r>
        <w:rPr>
          <w:rFonts w:ascii="Apple SD Gothic Neo" w:hAnsi="Apple SD Gothic Neo"/>
          <w:lang w:eastAsia="ko-KR"/>
        </w:rPr>
        <w:t>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회색</w:t>
      </w:r>
      <w:r>
        <w:rPr>
          <w:rFonts w:ascii="Apple SD Gothic Neo" w:hAnsi="Apple SD Gothic Neo"/>
          <w:lang w:eastAsia="ko-KR"/>
        </w:rPr>
        <w:t>)</w:t>
      </w:r>
      <w:r>
        <w:rPr>
          <w:rFonts w:ascii="Apple SD Gothic Neo" w:hAnsi="Apple SD Gothic Neo"/>
          <w:lang w:eastAsia="ko-KR"/>
        </w:rPr>
        <w:t>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하단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라인을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빨간색으로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표시한다</w:t>
      </w:r>
      <w:r>
        <w:rPr>
          <w:rFonts w:ascii="Apple SD Gothic Neo" w:hAnsi="Apple SD Gothic Neo"/>
          <w:lang w:eastAsia="ko-KR"/>
        </w:rPr>
        <w:t>.</w:t>
      </w:r>
    </w:p>
    <w:p w14:paraId="292FFA4A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2. </w:t>
      </w:r>
      <w:r>
        <w:rPr>
          <w:rFonts w:ascii="Apple SD Gothic Neo" w:hAnsi="Apple SD Gothic Neo"/>
          <w:lang w:eastAsia="ko-KR"/>
        </w:rPr>
        <w:t>제일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상단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벨리데이션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패스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못한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입력란으로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스크롤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해준다</w:t>
      </w:r>
      <w:r>
        <w:rPr>
          <w:rFonts w:ascii="Apple SD Gothic Neo" w:hAnsi="Apple SD Gothic Neo"/>
          <w:lang w:eastAsia="ko-KR"/>
        </w:rPr>
        <w:t>. (</w:t>
      </w:r>
      <w:r>
        <w:rPr>
          <w:rFonts w:ascii="Apple SD Gothic Neo" w:hAnsi="Apple SD Gothic Neo"/>
          <w:lang w:eastAsia="ko-KR"/>
        </w:rPr>
        <w:t>어디가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실패했는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있도록</w:t>
      </w:r>
      <w:r>
        <w:rPr>
          <w:rFonts w:ascii="Apple SD Gothic Neo" w:hAnsi="Apple SD Gothic Neo"/>
          <w:lang w:eastAsia="ko-KR"/>
        </w:rPr>
        <w:t>)</w:t>
      </w:r>
    </w:p>
    <w:p w14:paraId="30A1A893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3. </w:t>
      </w:r>
      <w:r>
        <w:rPr>
          <w:rFonts w:ascii="Apple SD Gothic Neo" w:hAnsi="Apple SD Gothic Neo"/>
          <w:lang w:eastAsia="ko-KR"/>
        </w:rPr>
        <w:t>실패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메시지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표시방법은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제일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상단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패스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실패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메시지를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토스트로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띄워준다</w:t>
      </w:r>
      <w:r>
        <w:rPr>
          <w:rFonts w:ascii="Apple SD Gothic Neo" w:hAnsi="Apple SD Gothic Neo"/>
          <w:lang w:eastAsia="ko-KR"/>
        </w:rPr>
        <w:t>. (</w:t>
      </w:r>
      <w:r>
        <w:rPr>
          <w:rFonts w:ascii="Apple SD Gothic Neo" w:hAnsi="Apple SD Gothic Neo"/>
          <w:lang w:eastAsia="ko-KR"/>
        </w:rPr>
        <w:t>좌</w:t>
      </w:r>
      <w:r>
        <w:rPr>
          <w:rFonts w:ascii="Apple SD Gothic Neo" w:hAnsi="Apple SD Gothic Neo"/>
          <w:lang w:eastAsia="ko-KR"/>
        </w:rPr>
        <w:t>-</w:t>
      </w:r>
      <w:r>
        <w:rPr>
          <w:rFonts w:ascii="Apple SD Gothic Neo" w:hAnsi="Apple SD Gothic Neo"/>
          <w:lang w:eastAsia="ko-KR"/>
        </w:rPr>
        <w:t>하단</w:t>
      </w:r>
      <w:r>
        <w:rPr>
          <w:rFonts w:ascii="Apple SD Gothic Neo" w:hAnsi="Apple SD Gothic Neo"/>
          <w:lang w:eastAsia="ko-KR"/>
        </w:rPr>
        <w:t>)</w:t>
      </w:r>
    </w:p>
    <w:p w14:paraId="44CCD203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상품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서브메뉴</w:t>
      </w:r>
      <w:proofErr w:type="spellEnd"/>
    </w:p>
    <w:p w14:paraId="00A1A94A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54E83A72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6C171AF4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4D71EB64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266032C5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E201B06" wp14:editId="30B9A726">
            <wp:extent cx="6858000" cy="5172075"/>
            <wp:effectExtent l="0" t="0" r="0" b="0"/>
            <wp:docPr id="18" name="AXU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886E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proofErr w:type="spellStart"/>
      <w:r>
        <w:rPr>
          <w:lang w:eastAsia="ko-KR"/>
        </w:rPr>
        <w:lastRenderedPageBreak/>
        <w:t>옵션그룹</w:t>
      </w:r>
      <w:proofErr w:type="spellEnd"/>
    </w:p>
    <w:p w14:paraId="37E6CE23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상품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서브메뉴</w:t>
      </w:r>
      <w:proofErr w:type="spellEnd"/>
    </w:p>
    <w:p w14:paraId="2C7ED6F4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19091800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0CEA64D0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D4E1AEB" wp14:editId="186B9977">
            <wp:extent cx="6858000" cy="5172075"/>
            <wp:effectExtent l="0" t="0" r="0" b="0"/>
            <wp:docPr id="19" name="AXU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2481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proofErr w:type="spellStart"/>
      <w:r>
        <w:rPr>
          <w:lang w:eastAsia="ko-KR"/>
        </w:rPr>
        <w:lastRenderedPageBreak/>
        <w:t>상품분류</w:t>
      </w:r>
      <w:proofErr w:type="spellEnd"/>
    </w:p>
    <w:p w14:paraId="46C73165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상품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서브메뉴</w:t>
      </w:r>
      <w:proofErr w:type="spellEnd"/>
    </w:p>
    <w:p w14:paraId="62BEC2EF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4B494375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54ADCA47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2EB39E0" wp14:editId="451849CD">
            <wp:extent cx="6858000" cy="5172075"/>
            <wp:effectExtent l="0" t="0" r="0" b="0"/>
            <wp:docPr id="20" name="AXU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D96A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718"/>
        <w:gridCol w:w="4879"/>
      </w:tblGrid>
      <w:tr w:rsidR="00810F92" w14:paraId="1269FC13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EE28641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3456826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18B92916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4B2CC103" w14:textId="77777777" w:rsidTr="00810F92">
        <w:tc>
          <w:tcPr>
            <w:tcW w:w="0" w:type="auto"/>
          </w:tcPr>
          <w:p w14:paraId="06F82F89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7A444AF2" w14:textId="77777777" w:rsidR="00810F92" w:rsidRDefault="008F3BF2">
            <w:pPr>
              <w:pStyle w:val="AxureTableNormalText"/>
            </w:pPr>
            <w:r>
              <w:t>상품분류</w:t>
            </w:r>
            <w:r>
              <w:t xml:space="preserve"> </w:t>
            </w:r>
            <w:r>
              <w:t>리피터</w:t>
            </w:r>
          </w:p>
        </w:tc>
        <w:tc>
          <w:tcPr>
            <w:tcW w:w="0" w:type="auto"/>
          </w:tcPr>
          <w:p w14:paraId="28FC1E4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기본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정렬</w:t>
            </w:r>
            <w:r>
              <w:rPr>
                <w:lang w:eastAsia="ko-KR"/>
              </w:rPr>
              <w:t xml:space="preserve"> : ID </w:t>
            </w:r>
            <w:r>
              <w:rPr>
                <w:rFonts w:ascii="Apple SD Gothic Neo" w:hAnsi="Apple SD Gothic Neo"/>
                <w:lang w:eastAsia="ko-KR"/>
              </w:rPr>
              <w:t>ASC (</w:t>
            </w:r>
            <w:r>
              <w:rPr>
                <w:rFonts w:ascii="Apple SD Gothic Neo" w:hAnsi="Apple SD Gothic Neo"/>
                <w:lang w:eastAsia="ko-KR"/>
              </w:rPr>
              <w:t>입력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순</w:t>
            </w:r>
            <w:r>
              <w:rPr>
                <w:rFonts w:ascii="Apple SD Gothic Neo" w:hAnsi="Apple SD Gothic Neo"/>
                <w:lang w:eastAsia="ko-KR"/>
              </w:rPr>
              <w:t>)</w:t>
            </w:r>
          </w:p>
          <w:p w14:paraId="6B214C4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모든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데이터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칼럼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클릭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정렬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가능</w:t>
            </w:r>
            <w:r>
              <w:rPr>
                <w:rFonts w:ascii="Apple SD Gothic Neo" w:hAnsi="Apple SD Gothic Neo"/>
                <w:lang w:eastAsia="ko-KR"/>
              </w:rPr>
              <w:t xml:space="preserve"> -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토글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</w:p>
          <w:p w14:paraId="7778F1A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신규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생성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정렬과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무관하게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제일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하단에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추가</w:t>
            </w:r>
          </w:p>
          <w:p w14:paraId="75DB58D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lang w:eastAsia="ko-KR"/>
              </w:rPr>
              <w:t>만약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신규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추가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행이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화면에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나타나지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않을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보이도록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스크롤</w:t>
            </w:r>
          </w:p>
          <w:p w14:paraId="7AEB89A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lang w:eastAsia="ko-KR"/>
              </w:rPr>
              <w:t>새로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추가된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행에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적절히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에니메이션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추가</w:t>
            </w:r>
            <w:r>
              <w:rPr>
                <w:rFonts w:ascii="Apple SD Gothic Neo" w:hAnsi="Apple SD Gothic Neo"/>
                <w:lang w:eastAsia="ko-KR"/>
              </w:rPr>
              <w:t xml:space="preserve"> (</w:t>
            </w:r>
            <w:r>
              <w:rPr>
                <w:rFonts w:ascii="Apple SD Gothic Neo" w:hAnsi="Apple SD Gothic Neo"/>
                <w:lang w:eastAsia="ko-KR"/>
              </w:rPr>
              <w:t>개발자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맘대로</w:t>
            </w:r>
            <w:r>
              <w:rPr>
                <w:rFonts w:ascii="Apple SD Gothic Neo" w:hAnsi="Apple SD Gothic Neo"/>
                <w:lang w:eastAsia="ko-KR"/>
              </w:rPr>
              <w:t>)</w:t>
            </w:r>
          </w:p>
          <w:p w14:paraId="390D381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페이지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진입시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정렬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유지될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필요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없음</w:t>
            </w:r>
            <w:r>
              <w:rPr>
                <w:rFonts w:ascii="Apple SD Gothic Neo" w:hAnsi="Apple SD Gothic Neo"/>
                <w:lang w:eastAsia="ko-KR"/>
              </w:rPr>
              <w:t xml:space="preserve"> (</w:t>
            </w:r>
            <w:r>
              <w:rPr>
                <w:rFonts w:ascii="Apple SD Gothic Neo" w:hAnsi="Apple SD Gothic Neo"/>
                <w:lang w:eastAsia="ko-KR"/>
              </w:rPr>
              <w:t>초기화</w:t>
            </w:r>
            <w:r>
              <w:rPr>
                <w:rFonts w:ascii="Apple SD Gothic Neo" w:hAnsi="Apple SD Gothic Neo"/>
                <w:lang w:eastAsia="ko-KR"/>
              </w:rPr>
              <w:t>)</w:t>
            </w:r>
          </w:p>
        </w:tc>
      </w:tr>
      <w:tr w:rsidR="00810F92" w14:paraId="2BF0B2BA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EF56BF5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783B3DA3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3B899CB" w14:textId="77777777" w:rsidR="00810F92" w:rsidRDefault="00810F92">
            <w:pPr>
              <w:pStyle w:val="AxureTableNormalText"/>
            </w:pPr>
          </w:p>
        </w:tc>
      </w:tr>
      <w:tr w:rsidR="00810F92" w14:paraId="4F698CDB" w14:textId="77777777" w:rsidTr="00810F92">
        <w:tc>
          <w:tcPr>
            <w:tcW w:w="0" w:type="auto"/>
          </w:tcPr>
          <w:p w14:paraId="4C0542F7" w14:textId="77777777" w:rsidR="00810F92" w:rsidRDefault="008F3BF2">
            <w:pPr>
              <w:pStyle w:val="AxureTableNormalText"/>
            </w:pPr>
            <w:r>
              <w:lastRenderedPageBreak/>
              <w:t>A2</w:t>
            </w:r>
          </w:p>
        </w:tc>
        <w:tc>
          <w:tcPr>
            <w:tcW w:w="0" w:type="auto"/>
          </w:tcPr>
          <w:p w14:paraId="00E6DCD2" w14:textId="77777777" w:rsidR="00810F92" w:rsidRDefault="008F3BF2">
            <w:pPr>
              <w:pStyle w:val="AxureTableNormalText"/>
            </w:pPr>
            <w:r>
              <w:t>생성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상품할당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3B204A9" w14:textId="77777777" w:rsidR="00810F92" w:rsidRDefault="00810F92">
            <w:pPr>
              <w:pStyle w:val="AxureTableNormalText"/>
            </w:pPr>
          </w:p>
        </w:tc>
      </w:tr>
      <w:tr w:rsidR="00810F92" w14:paraId="532A2292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F4D7B26" w14:textId="77777777" w:rsidR="00810F92" w:rsidRDefault="008F3BF2">
            <w:pPr>
              <w:pStyle w:val="AxureTableNormalText"/>
            </w:pPr>
            <w:r>
              <w:t>A3</w:t>
            </w:r>
          </w:p>
        </w:tc>
        <w:tc>
          <w:tcPr>
            <w:tcW w:w="0" w:type="auto"/>
          </w:tcPr>
          <w:p w14:paraId="7A7A2AD5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BCA18E7" w14:textId="77777777" w:rsidR="00810F92" w:rsidRDefault="00810F92">
            <w:pPr>
              <w:pStyle w:val="AxureTableNormalText"/>
            </w:pPr>
          </w:p>
        </w:tc>
      </w:tr>
      <w:tr w:rsidR="00810F92" w14:paraId="79A84922" w14:textId="77777777" w:rsidTr="00810F92">
        <w:tc>
          <w:tcPr>
            <w:tcW w:w="0" w:type="auto"/>
          </w:tcPr>
          <w:p w14:paraId="127D0DEA" w14:textId="77777777" w:rsidR="00810F92" w:rsidRDefault="008F3BF2">
            <w:pPr>
              <w:pStyle w:val="AxureTableNormalText"/>
            </w:pPr>
            <w:r>
              <w:t>B1</w:t>
            </w:r>
          </w:p>
        </w:tc>
        <w:tc>
          <w:tcPr>
            <w:tcW w:w="0" w:type="auto"/>
          </w:tcPr>
          <w:p w14:paraId="628B7970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BBE96B4" w14:textId="77777777" w:rsidR="00810F92" w:rsidRDefault="00810F92">
            <w:pPr>
              <w:pStyle w:val="AxureTableNormalText"/>
            </w:pPr>
          </w:p>
        </w:tc>
      </w:tr>
    </w:tbl>
    <w:p w14:paraId="480AA413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718"/>
        <w:gridCol w:w="464"/>
      </w:tblGrid>
      <w:tr w:rsidR="00810F92" w14:paraId="4664E323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B453728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961D399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08FF54CD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07B71CFD" w14:textId="77777777" w:rsidTr="00810F92">
        <w:tc>
          <w:tcPr>
            <w:tcW w:w="0" w:type="auto"/>
          </w:tcPr>
          <w:p w14:paraId="276A8511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C7F9E5D" w14:textId="77777777" w:rsidR="00810F92" w:rsidRDefault="008F3BF2">
            <w:pPr>
              <w:pStyle w:val="AxureTableNormalText"/>
            </w:pPr>
            <w:r>
              <w:t>상품분류</w:t>
            </w:r>
            <w:r>
              <w:t xml:space="preserve"> </w:t>
            </w:r>
            <w:r>
              <w:t>리피터</w:t>
            </w:r>
          </w:p>
        </w:tc>
        <w:tc>
          <w:tcPr>
            <w:tcW w:w="0" w:type="auto"/>
          </w:tcPr>
          <w:p w14:paraId="06EB30AD" w14:textId="77777777" w:rsidR="00810F92" w:rsidRDefault="00810F92">
            <w:pPr>
              <w:pStyle w:val="AxureTableNormalText"/>
            </w:pPr>
          </w:p>
        </w:tc>
      </w:tr>
      <w:tr w:rsidR="00810F92" w14:paraId="706834D1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6DFDBF9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25068C91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74B577E" w14:textId="77777777" w:rsidR="00810F92" w:rsidRDefault="00810F92">
            <w:pPr>
              <w:pStyle w:val="AxureTableNormalText"/>
            </w:pPr>
          </w:p>
        </w:tc>
      </w:tr>
      <w:tr w:rsidR="00810F92" w14:paraId="7B672E58" w14:textId="77777777" w:rsidTr="00810F92">
        <w:tc>
          <w:tcPr>
            <w:tcW w:w="0" w:type="auto"/>
          </w:tcPr>
          <w:p w14:paraId="68BF3108" w14:textId="77777777" w:rsidR="00810F92" w:rsidRDefault="008F3BF2">
            <w:pPr>
              <w:pStyle w:val="AxureTableNormalText"/>
            </w:pPr>
            <w:r>
              <w:t>A2</w:t>
            </w:r>
          </w:p>
        </w:tc>
        <w:tc>
          <w:tcPr>
            <w:tcW w:w="0" w:type="auto"/>
          </w:tcPr>
          <w:p w14:paraId="09C8EA88" w14:textId="77777777" w:rsidR="00810F92" w:rsidRDefault="008F3BF2">
            <w:pPr>
              <w:pStyle w:val="AxureTableNormalText"/>
            </w:pPr>
            <w:r>
              <w:t>생성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상품할당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BDA2916" w14:textId="77777777" w:rsidR="00810F92" w:rsidRDefault="00810F92">
            <w:pPr>
              <w:pStyle w:val="AxureTableNormalText"/>
            </w:pPr>
          </w:p>
        </w:tc>
      </w:tr>
      <w:tr w:rsidR="00810F92" w14:paraId="49515897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069E1D3" w14:textId="77777777" w:rsidR="00810F92" w:rsidRDefault="008F3BF2">
            <w:pPr>
              <w:pStyle w:val="AxureTableNormalText"/>
            </w:pPr>
            <w:r>
              <w:t>A3</w:t>
            </w:r>
          </w:p>
        </w:tc>
        <w:tc>
          <w:tcPr>
            <w:tcW w:w="0" w:type="auto"/>
          </w:tcPr>
          <w:p w14:paraId="39093F3C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2CBA3A2" w14:textId="77777777" w:rsidR="00810F92" w:rsidRDefault="00810F92">
            <w:pPr>
              <w:pStyle w:val="AxureTableNormalText"/>
            </w:pPr>
          </w:p>
        </w:tc>
      </w:tr>
      <w:tr w:rsidR="00810F92" w14:paraId="6C2F35A1" w14:textId="77777777" w:rsidTr="00810F92">
        <w:tc>
          <w:tcPr>
            <w:tcW w:w="0" w:type="auto"/>
          </w:tcPr>
          <w:p w14:paraId="50C0716C" w14:textId="77777777" w:rsidR="00810F92" w:rsidRDefault="008F3BF2">
            <w:pPr>
              <w:pStyle w:val="AxureTableNormalText"/>
            </w:pPr>
            <w:r>
              <w:t>B1</w:t>
            </w:r>
          </w:p>
        </w:tc>
        <w:tc>
          <w:tcPr>
            <w:tcW w:w="0" w:type="auto"/>
          </w:tcPr>
          <w:p w14:paraId="01CC0A8A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BBCFC7E" w14:textId="77777777" w:rsidR="00810F92" w:rsidRDefault="00810F92">
            <w:pPr>
              <w:pStyle w:val="AxureTableNormalText"/>
            </w:pPr>
          </w:p>
        </w:tc>
      </w:tr>
    </w:tbl>
    <w:p w14:paraId="6A2959BD" w14:textId="77777777" w:rsidR="00810F92" w:rsidRDefault="008F3BF2">
      <w:pPr>
        <w:pStyle w:val="Heading2"/>
      </w:pPr>
      <w:r>
        <w:br w:type="page"/>
      </w:r>
      <w:r>
        <w:lastRenderedPageBreak/>
        <w:t>일괄설정</w:t>
      </w:r>
    </w:p>
    <w:p w14:paraId="4F6486BE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상품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서브메뉴</w:t>
      </w:r>
      <w:proofErr w:type="spellEnd"/>
    </w:p>
    <w:p w14:paraId="5E92141E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251AAEB9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0BADB14C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F173817" wp14:editId="18CFB8BA">
            <wp:extent cx="6858000" cy="5172075"/>
            <wp:effectExtent l="0" t="0" r="0" b="0"/>
            <wp:docPr id="21" name="AXU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6C08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276E959A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D7823F4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5083890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731F8EF7" w14:textId="77777777" w:rsidTr="00810F92">
        <w:tc>
          <w:tcPr>
            <w:tcW w:w="0" w:type="auto"/>
          </w:tcPr>
          <w:p w14:paraId="586DEBA4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BF5E359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1CBC9E6E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269BEE2A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0B16AFD1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0638DD7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06452B54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5230A5BC" w14:textId="77777777" w:rsidTr="00810F92">
        <w:tc>
          <w:tcPr>
            <w:tcW w:w="0" w:type="auto"/>
          </w:tcPr>
          <w:p w14:paraId="470C8F65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47E5E9F3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A4CDFC0" w14:textId="77777777" w:rsidR="00810F92" w:rsidRDefault="00810F92">
            <w:pPr>
              <w:pStyle w:val="AxureTableNormalText"/>
            </w:pPr>
          </w:p>
        </w:tc>
      </w:tr>
    </w:tbl>
    <w:p w14:paraId="2F530719" w14:textId="77777777" w:rsidR="00810F92" w:rsidRDefault="008F3BF2">
      <w:pPr>
        <w:pStyle w:val="Heading2"/>
      </w:pPr>
      <w:r>
        <w:br w:type="page"/>
      </w:r>
      <w:r>
        <w:lastRenderedPageBreak/>
        <w:t>POS</w:t>
      </w:r>
      <w:r>
        <w:t>관리</w:t>
      </w:r>
    </w:p>
    <w:p w14:paraId="1F440FD8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11208912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2837227A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663258DE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34881F7B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652C7B90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3EE8066" wp14:editId="1FC0B82D">
            <wp:extent cx="6858000" cy="5172075"/>
            <wp:effectExtent l="0" t="0" r="0" b="0"/>
            <wp:docPr id="22" name="AXU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20E5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149"/>
      </w:tblGrid>
      <w:tr w:rsidR="00810F92" w14:paraId="65C1EF80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F33EC60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25FFEA08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2A9B18C7" w14:textId="77777777" w:rsidTr="00810F92">
        <w:tc>
          <w:tcPr>
            <w:tcW w:w="0" w:type="auto"/>
          </w:tcPr>
          <w:p w14:paraId="5C0DDCFC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1AE3A76F" w14:textId="77777777" w:rsidR="00810F92" w:rsidRDefault="008F3BF2">
            <w:pPr>
              <w:pStyle w:val="AxureTableNormalText"/>
            </w:pPr>
            <w:r>
              <w:t>주소검색</w:t>
            </w:r>
            <w:r>
              <w:t xml:space="preserve"> </w:t>
            </w:r>
            <w:r>
              <w:t>버튼</w:t>
            </w:r>
          </w:p>
        </w:tc>
      </w:tr>
      <w:tr w:rsidR="00810F92" w14:paraId="282FA87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B1260C3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2B16E3D8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</w:tr>
    </w:tbl>
    <w:p w14:paraId="475FA724" w14:textId="77777777" w:rsidR="00810F92" w:rsidRDefault="008F3BF2">
      <w:pPr>
        <w:pStyle w:val="Heading3"/>
      </w:pPr>
      <w:r>
        <w:lastRenderedPageBreak/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149"/>
        <w:gridCol w:w="464"/>
      </w:tblGrid>
      <w:tr w:rsidR="00810F92" w14:paraId="10977CA9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B9BE0DA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660DDDB0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3CFEA89E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790126FC" w14:textId="77777777" w:rsidTr="00810F92">
        <w:tc>
          <w:tcPr>
            <w:tcW w:w="0" w:type="auto"/>
          </w:tcPr>
          <w:p w14:paraId="1E9608E8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7CE077E1" w14:textId="77777777" w:rsidR="00810F92" w:rsidRDefault="008F3BF2">
            <w:pPr>
              <w:pStyle w:val="AxureTableNormalText"/>
            </w:pPr>
            <w:r>
              <w:t>주소검색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A63FD81" w14:textId="77777777" w:rsidR="00810F92" w:rsidRDefault="00810F92">
            <w:pPr>
              <w:pStyle w:val="AxureTableNormalText"/>
            </w:pPr>
          </w:p>
        </w:tc>
      </w:tr>
      <w:tr w:rsidR="00810F92" w14:paraId="2FFA87B5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C418BAE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39986F0C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7E8FB39" w14:textId="77777777" w:rsidR="00810F92" w:rsidRDefault="00810F92">
            <w:pPr>
              <w:pStyle w:val="AxureTableNormalText"/>
            </w:pPr>
          </w:p>
        </w:tc>
      </w:tr>
    </w:tbl>
    <w:p w14:paraId="393507F7" w14:textId="77777777" w:rsidR="00810F92" w:rsidRDefault="008F3BF2">
      <w:pPr>
        <w:pStyle w:val="Heading2"/>
      </w:pPr>
      <w:r>
        <w:br w:type="page"/>
      </w:r>
      <w:r>
        <w:lastRenderedPageBreak/>
        <w:t>배달업체</w:t>
      </w:r>
    </w:p>
    <w:p w14:paraId="427F6712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2CA1FD4D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5D7F2BB1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72BC1265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3F665836" wp14:editId="5452DC7E">
            <wp:extent cx="6858000" cy="4086225"/>
            <wp:effectExtent l="0" t="0" r="0" b="0"/>
            <wp:docPr id="23" name="AXU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9884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2056"/>
        <w:gridCol w:w="7347"/>
      </w:tblGrid>
      <w:tr w:rsidR="00810F92" w14:paraId="6538D43B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B59C21D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3D78BB49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5BB5B6F6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0477C22D" w14:textId="77777777" w:rsidTr="00810F92">
        <w:tc>
          <w:tcPr>
            <w:tcW w:w="0" w:type="auto"/>
          </w:tcPr>
          <w:p w14:paraId="5032C59B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46D3B3E9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2A9BB00" w14:textId="77777777" w:rsidR="00810F92" w:rsidRDefault="00810F92">
            <w:pPr>
              <w:pStyle w:val="AxureTableNormalText"/>
            </w:pPr>
          </w:p>
        </w:tc>
      </w:tr>
      <w:tr w:rsidR="00810F92" w14:paraId="5862F2FF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160DD4B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7C162869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9193DC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수정일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버튼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보여줌</w:t>
            </w:r>
          </w:p>
        </w:tc>
      </w:tr>
      <w:tr w:rsidR="00810F92" w14:paraId="02795137" w14:textId="77777777" w:rsidTr="00810F92">
        <w:tc>
          <w:tcPr>
            <w:tcW w:w="0" w:type="auto"/>
          </w:tcPr>
          <w:p w14:paraId="67111167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14D5846C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상품분류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선택상자</w:t>
            </w:r>
            <w:proofErr w:type="spellEnd"/>
            <w:r>
              <w:rPr>
                <w:lang w:eastAsia="ko-KR"/>
              </w:rPr>
              <w:t>(</w:t>
            </w:r>
            <w:r>
              <w:rPr>
                <w:lang w:eastAsia="ko-KR"/>
              </w:rPr>
              <w:t>입력란</w:t>
            </w:r>
            <w:r>
              <w:rPr>
                <w:lang w:eastAsia="ko-KR"/>
              </w:rPr>
              <w:t>)</w:t>
            </w:r>
          </w:p>
        </w:tc>
        <w:tc>
          <w:tcPr>
            <w:tcW w:w="0" w:type="auto"/>
          </w:tcPr>
          <w:p w14:paraId="5E45DB34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*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상품분류를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목록에서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해당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분류로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넣고</w:t>
            </w:r>
          </w:p>
          <w:p w14:paraId="38F74E0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목록에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없는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분류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이름이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텍스트로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이름으로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상품분류를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생성후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넣는다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0FF63399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32D6953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002E4D6E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B5D28E3" w14:textId="77777777" w:rsidR="00810F92" w:rsidRDefault="00810F92">
            <w:pPr>
              <w:pStyle w:val="AxureTableNormalText"/>
            </w:pPr>
          </w:p>
        </w:tc>
      </w:tr>
      <w:tr w:rsidR="00810F92" w14:paraId="56EBD1BF" w14:textId="77777777" w:rsidTr="00810F92">
        <w:tc>
          <w:tcPr>
            <w:tcW w:w="0" w:type="auto"/>
          </w:tcPr>
          <w:p w14:paraId="73261FE8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18A2FF30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024981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수정일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버튼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보여줌</w:t>
            </w:r>
          </w:p>
        </w:tc>
      </w:tr>
    </w:tbl>
    <w:p w14:paraId="2FDA5DFC" w14:textId="77777777" w:rsidR="00810F92" w:rsidRDefault="008F3BF2">
      <w:pPr>
        <w:pStyle w:val="Heading3"/>
      </w:pPr>
      <w:proofErr w:type="spellStart"/>
      <w:r>
        <w:t>구성요소</w:t>
      </w:r>
      <w:proofErr w:type="spellEnd"/>
      <w:r>
        <w:t xml:space="preserve"> </w:t>
      </w:r>
      <w:proofErr w:type="spellStart"/>
      <w:r>
        <w:t>기능</w:t>
      </w:r>
      <w:proofErr w:type="spellEnd"/>
      <w:r>
        <w:t xml:space="preserve"> </w:t>
      </w:r>
      <w:proofErr w:type="spellStart"/>
      <w:r>
        <w:t>로직</w:t>
      </w:r>
      <w:proofErr w:type="spellEnd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2056"/>
        <w:gridCol w:w="464"/>
      </w:tblGrid>
      <w:tr w:rsidR="00810F92" w14:paraId="0BE68F77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7545EF7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2ACC2271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7452146D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68319157" w14:textId="77777777" w:rsidTr="00810F92">
        <w:tc>
          <w:tcPr>
            <w:tcW w:w="0" w:type="auto"/>
          </w:tcPr>
          <w:p w14:paraId="271A7111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C7072CA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0F09283" w14:textId="77777777" w:rsidR="00810F92" w:rsidRDefault="00810F92">
            <w:pPr>
              <w:pStyle w:val="AxureTableNormalText"/>
            </w:pPr>
          </w:p>
        </w:tc>
      </w:tr>
      <w:tr w:rsidR="00810F92" w14:paraId="7017432C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0A1AA12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65064ADB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D7296FD" w14:textId="77777777" w:rsidR="00810F92" w:rsidRDefault="00810F92">
            <w:pPr>
              <w:pStyle w:val="AxureTableNormalText"/>
            </w:pPr>
          </w:p>
        </w:tc>
      </w:tr>
      <w:tr w:rsidR="00810F92" w14:paraId="02FBA25B" w14:textId="77777777" w:rsidTr="00810F92">
        <w:tc>
          <w:tcPr>
            <w:tcW w:w="0" w:type="auto"/>
          </w:tcPr>
          <w:p w14:paraId="4778D1F7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011BC8A0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상품분류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선택상자</w:t>
            </w:r>
            <w:proofErr w:type="spellEnd"/>
            <w:r>
              <w:rPr>
                <w:lang w:eastAsia="ko-KR"/>
              </w:rPr>
              <w:t>(</w:t>
            </w:r>
            <w:r>
              <w:rPr>
                <w:lang w:eastAsia="ko-KR"/>
              </w:rPr>
              <w:t>입력란</w:t>
            </w:r>
            <w:r>
              <w:rPr>
                <w:lang w:eastAsia="ko-KR"/>
              </w:rPr>
              <w:t>)</w:t>
            </w:r>
          </w:p>
        </w:tc>
        <w:tc>
          <w:tcPr>
            <w:tcW w:w="0" w:type="auto"/>
          </w:tcPr>
          <w:p w14:paraId="21EC5813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2F931FF0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A9026AF" w14:textId="77777777" w:rsidR="00810F92" w:rsidRDefault="008F3BF2">
            <w:pPr>
              <w:pStyle w:val="AxureTableNormalText"/>
            </w:pPr>
            <w:r>
              <w:lastRenderedPageBreak/>
              <w:t>4</w:t>
            </w:r>
          </w:p>
        </w:tc>
        <w:tc>
          <w:tcPr>
            <w:tcW w:w="0" w:type="auto"/>
          </w:tcPr>
          <w:p w14:paraId="5728CA73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2EB7FD0" w14:textId="77777777" w:rsidR="00810F92" w:rsidRDefault="00810F92">
            <w:pPr>
              <w:pStyle w:val="AxureTableNormalText"/>
            </w:pPr>
          </w:p>
        </w:tc>
      </w:tr>
      <w:tr w:rsidR="00810F92" w14:paraId="281AAB18" w14:textId="77777777" w:rsidTr="00810F92">
        <w:tc>
          <w:tcPr>
            <w:tcW w:w="0" w:type="auto"/>
          </w:tcPr>
          <w:p w14:paraId="3A3CF7B4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4FF79319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7D316B2" w14:textId="77777777" w:rsidR="00810F92" w:rsidRDefault="00810F92">
            <w:pPr>
              <w:pStyle w:val="AxureTableNormalText"/>
            </w:pPr>
          </w:p>
        </w:tc>
      </w:tr>
    </w:tbl>
    <w:p w14:paraId="222277EF" w14:textId="77777777" w:rsidR="00810F92" w:rsidRDefault="008F3BF2">
      <w:pPr>
        <w:pStyle w:val="Heading2"/>
      </w:pPr>
      <w:r>
        <w:br w:type="page"/>
      </w:r>
      <w:r>
        <w:lastRenderedPageBreak/>
        <w:t>pos_edit</w:t>
      </w:r>
    </w:p>
    <w:p w14:paraId="1F5FD8DA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3B0EF28C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477BA60C" w14:textId="77777777" w:rsidR="00810F92" w:rsidRDefault="008F3BF2">
      <w:pPr>
        <w:pStyle w:val="Heading3"/>
      </w:pPr>
      <w:proofErr w:type="spellStart"/>
      <w:r>
        <w:lastRenderedPageBreak/>
        <w:t>흐름도</w:t>
      </w:r>
      <w:proofErr w:type="spellEnd"/>
      <w:r>
        <w:t xml:space="preserve"> / UI</w:t>
      </w:r>
    </w:p>
    <w:p w14:paraId="6D9DF53F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09E1B58E" wp14:editId="32FEABA7">
            <wp:extent cx="4552950" cy="7315200"/>
            <wp:effectExtent l="0" t="0" r="0" b="0"/>
            <wp:docPr id="24" name="AXU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5863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149"/>
      </w:tblGrid>
      <w:tr w:rsidR="00810F92" w14:paraId="7034F87F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D09BA63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39403B70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759C6783" w14:textId="77777777" w:rsidTr="00810F92">
        <w:tc>
          <w:tcPr>
            <w:tcW w:w="0" w:type="auto"/>
          </w:tcPr>
          <w:p w14:paraId="3B2E24E9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744AD363" w14:textId="77777777" w:rsidR="00810F92" w:rsidRDefault="008F3BF2">
            <w:pPr>
              <w:pStyle w:val="AxureTableNormalText"/>
            </w:pPr>
            <w:r>
              <w:t>주소검색</w:t>
            </w:r>
            <w:r>
              <w:t xml:space="preserve"> </w:t>
            </w:r>
            <w:r>
              <w:t>버튼</w:t>
            </w:r>
          </w:p>
        </w:tc>
      </w:tr>
      <w:tr w:rsidR="00810F92" w14:paraId="35DF6E7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C3BF1D2" w14:textId="77777777" w:rsidR="00810F92" w:rsidRDefault="008F3BF2">
            <w:pPr>
              <w:pStyle w:val="AxureTableNormalText"/>
            </w:pPr>
            <w:r>
              <w:lastRenderedPageBreak/>
              <w:t>2</w:t>
            </w:r>
          </w:p>
        </w:tc>
        <w:tc>
          <w:tcPr>
            <w:tcW w:w="0" w:type="auto"/>
          </w:tcPr>
          <w:p w14:paraId="72B8C80C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</w:tr>
    </w:tbl>
    <w:p w14:paraId="579EB49C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149"/>
        <w:gridCol w:w="464"/>
      </w:tblGrid>
      <w:tr w:rsidR="00810F92" w14:paraId="459E0181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E83A088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1AB275C6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4B5CE3DA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48341AFB" w14:textId="77777777" w:rsidTr="00810F92">
        <w:tc>
          <w:tcPr>
            <w:tcW w:w="0" w:type="auto"/>
          </w:tcPr>
          <w:p w14:paraId="59AC8D80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4BBD46F5" w14:textId="77777777" w:rsidR="00810F92" w:rsidRDefault="008F3BF2">
            <w:pPr>
              <w:pStyle w:val="AxureTableNormalText"/>
            </w:pPr>
            <w:r>
              <w:t>주소검색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7580E94" w14:textId="77777777" w:rsidR="00810F92" w:rsidRDefault="00810F92">
            <w:pPr>
              <w:pStyle w:val="AxureTableNormalText"/>
            </w:pPr>
          </w:p>
        </w:tc>
      </w:tr>
      <w:tr w:rsidR="00810F92" w14:paraId="2BAC6554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1FBF983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0A9FC067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DA4F088" w14:textId="77777777" w:rsidR="00810F92" w:rsidRDefault="00810F92">
            <w:pPr>
              <w:pStyle w:val="AxureTableNormalText"/>
            </w:pPr>
          </w:p>
        </w:tc>
      </w:tr>
    </w:tbl>
    <w:p w14:paraId="0FB80BC7" w14:textId="77777777" w:rsidR="00810F92" w:rsidRDefault="008F3BF2">
      <w:pPr>
        <w:pStyle w:val="Heading2"/>
      </w:pPr>
      <w:r>
        <w:br w:type="page"/>
      </w:r>
      <w:r>
        <w:lastRenderedPageBreak/>
        <w:t>출력양식</w:t>
      </w:r>
    </w:p>
    <w:p w14:paraId="22A896FA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38B4CBD0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0AFBBFFC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7700DCB8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6F0BFFCE" wp14:editId="3A616F62">
            <wp:extent cx="6858000" cy="5172075"/>
            <wp:effectExtent l="0" t="0" r="0" b="0"/>
            <wp:docPr id="25" name="AXU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6531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2056"/>
        <w:gridCol w:w="7347"/>
      </w:tblGrid>
      <w:tr w:rsidR="00810F92" w14:paraId="0296A77E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0D70DCD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53934D5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3EACB488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234DAD18" w14:textId="77777777" w:rsidTr="00810F92">
        <w:tc>
          <w:tcPr>
            <w:tcW w:w="0" w:type="auto"/>
          </w:tcPr>
          <w:p w14:paraId="68A43755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7EEB984F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F3F1D24" w14:textId="77777777" w:rsidR="00810F92" w:rsidRDefault="00810F92">
            <w:pPr>
              <w:pStyle w:val="AxureTableNormalText"/>
            </w:pPr>
          </w:p>
        </w:tc>
      </w:tr>
      <w:tr w:rsidR="00810F92" w14:paraId="7439C452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5F64257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035BEE88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8DA92AC" w14:textId="77777777" w:rsidR="00810F92" w:rsidRDefault="00810F92">
            <w:pPr>
              <w:pStyle w:val="AxureTableNormalText"/>
            </w:pPr>
          </w:p>
        </w:tc>
      </w:tr>
      <w:tr w:rsidR="00810F92" w14:paraId="5A684752" w14:textId="77777777" w:rsidTr="00810F92">
        <w:tc>
          <w:tcPr>
            <w:tcW w:w="0" w:type="auto"/>
          </w:tcPr>
          <w:p w14:paraId="672D7719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563ED6EB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상품분류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선택상자</w:t>
            </w:r>
            <w:proofErr w:type="spellEnd"/>
            <w:r>
              <w:rPr>
                <w:lang w:eastAsia="ko-KR"/>
              </w:rPr>
              <w:t>(</w:t>
            </w:r>
            <w:r>
              <w:rPr>
                <w:lang w:eastAsia="ko-KR"/>
              </w:rPr>
              <w:t>입력란</w:t>
            </w:r>
            <w:r>
              <w:rPr>
                <w:lang w:eastAsia="ko-KR"/>
              </w:rPr>
              <w:t>)</w:t>
            </w:r>
          </w:p>
        </w:tc>
        <w:tc>
          <w:tcPr>
            <w:tcW w:w="0" w:type="auto"/>
          </w:tcPr>
          <w:p w14:paraId="43C7D13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*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상품분류를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목록에서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해당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분류로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넣고</w:t>
            </w:r>
          </w:p>
          <w:p w14:paraId="63B2B8C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목록에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없는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분류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이름이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텍스트로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이름으로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상품분류를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생성후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넣는다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4CF6286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D84ED21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1F89EAC0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8FF80A0" w14:textId="77777777" w:rsidR="00810F92" w:rsidRDefault="00810F92">
            <w:pPr>
              <w:pStyle w:val="AxureTableNormalText"/>
            </w:pPr>
          </w:p>
        </w:tc>
      </w:tr>
    </w:tbl>
    <w:p w14:paraId="1A79E78B" w14:textId="77777777" w:rsidR="00810F92" w:rsidRDefault="008F3BF2">
      <w:pPr>
        <w:pStyle w:val="Heading3"/>
      </w:pPr>
      <w:r>
        <w:lastRenderedPageBreak/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2056"/>
        <w:gridCol w:w="464"/>
      </w:tblGrid>
      <w:tr w:rsidR="00810F92" w14:paraId="7BDD3C07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1B48255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14F8D19F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288E72F7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3648CBF0" w14:textId="77777777" w:rsidTr="00810F92">
        <w:tc>
          <w:tcPr>
            <w:tcW w:w="0" w:type="auto"/>
          </w:tcPr>
          <w:p w14:paraId="7154D1A0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DFAD558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AD7724C" w14:textId="77777777" w:rsidR="00810F92" w:rsidRDefault="00810F92">
            <w:pPr>
              <w:pStyle w:val="AxureTableNormalText"/>
            </w:pPr>
          </w:p>
        </w:tc>
      </w:tr>
      <w:tr w:rsidR="00810F92" w14:paraId="3F769DB1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1C4999F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0E461DAA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2ECBF60" w14:textId="77777777" w:rsidR="00810F92" w:rsidRDefault="00810F92">
            <w:pPr>
              <w:pStyle w:val="AxureTableNormalText"/>
            </w:pPr>
          </w:p>
        </w:tc>
      </w:tr>
      <w:tr w:rsidR="00810F92" w14:paraId="71D89D22" w14:textId="77777777" w:rsidTr="00810F92">
        <w:tc>
          <w:tcPr>
            <w:tcW w:w="0" w:type="auto"/>
          </w:tcPr>
          <w:p w14:paraId="448C64A5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58FDE382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상품분류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선택상자</w:t>
            </w:r>
            <w:proofErr w:type="spellEnd"/>
            <w:r>
              <w:rPr>
                <w:lang w:eastAsia="ko-KR"/>
              </w:rPr>
              <w:t>(</w:t>
            </w:r>
            <w:r>
              <w:rPr>
                <w:lang w:eastAsia="ko-KR"/>
              </w:rPr>
              <w:t>입력란</w:t>
            </w:r>
            <w:r>
              <w:rPr>
                <w:lang w:eastAsia="ko-KR"/>
              </w:rPr>
              <w:t>)</w:t>
            </w:r>
          </w:p>
        </w:tc>
        <w:tc>
          <w:tcPr>
            <w:tcW w:w="0" w:type="auto"/>
          </w:tcPr>
          <w:p w14:paraId="1F0DDCB4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7A80CBDC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E1126F3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13100D06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9D0635D" w14:textId="77777777" w:rsidR="00810F92" w:rsidRDefault="00810F92">
            <w:pPr>
              <w:pStyle w:val="AxureTableNormalText"/>
            </w:pPr>
          </w:p>
        </w:tc>
      </w:tr>
    </w:tbl>
    <w:p w14:paraId="3A19B866" w14:textId="77777777" w:rsidR="00810F92" w:rsidRDefault="008F3BF2">
      <w:pPr>
        <w:pStyle w:val="Heading2"/>
      </w:pPr>
      <w:r>
        <w:br w:type="page"/>
      </w:r>
      <w:r>
        <w:lastRenderedPageBreak/>
        <w:t>주방메모</w:t>
      </w:r>
    </w:p>
    <w:p w14:paraId="07C3F61A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03C4FD25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373022AC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4CAEFD18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6FACBA8" wp14:editId="1E63C9B2">
            <wp:extent cx="6858000" cy="5172075"/>
            <wp:effectExtent l="0" t="0" r="0" b="0"/>
            <wp:docPr id="26" name="AXU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6F09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tables</w:t>
      </w:r>
    </w:p>
    <w:p w14:paraId="0D20AD00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39998EE0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530AF1DA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65ED272A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53D6716" wp14:editId="4FA8A463">
            <wp:extent cx="6858000" cy="5172075"/>
            <wp:effectExtent l="0" t="0" r="0" b="0"/>
            <wp:docPr id="27" name="AXU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5078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23EEE541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E90001B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560F6F4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7896F5C1" w14:textId="77777777" w:rsidTr="00810F92">
        <w:tc>
          <w:tcPr>
            <w:tcW w:w="0" w:type="auto"/>
          </w:tcPr>
          <w:p w14:paraId="1EDDB6C6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AB97A56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525ED603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6E8A0111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B451652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4760A7A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7F7CB71E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798E9B21" w14:textId="77777777" w:rsidTr="00810F92">
        <w:tc>
          <w:tcPr>
            <w:tcW w:w="0" w:type="auto"/>
          </w:tcPr>
          <w:p w14:paraId="3F57DD17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28C99532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86D70D6" w14:textId="77777777" w:rsidR="00810F92" w:rsidRDefault="00810F92">
            <w:pPr>
              <w:pStyle w:val="AxureTableNormalText"/>
            </w:pPr>
          </w:p>
        </w:tc>
      </w:tr>
    </w:tbl>
    <w:p w14:paraId="6EE23593" w14:textId="77777777" w:rsidR="00810F92" w:rsidRDefault="008F3BF2">
      <w:pPr>
        <w:pStyle w:val="Heading2"/>
      </w:pPr>
      <w:r>
        <w:br w:type="page"/>
      </w:r>
      <w:r>
        <w:lastRenderedPageBreak/>
        <w:t>edit_table</w:t>
      </w:r>
    </w:p>
    <w:p w14:paraId="772E3A84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4387CC5E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4BB81A13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70CD2244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13B74B4D" wp14:editId="79D07A92">
            <wp:extent cx="6858000" cy="5172075"/>
            <wp:effectExtent l="0" t="0" r="0" b="0"/>
            <wp:docPr id="28" name="AXU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82F7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1BE26688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3B505BD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12A9EC7E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517BCB6F" w14:textId="77777777" w:rsidTr="00810F92">
        <w:tc>
          <w:tcPr>
            <w:tcW w:w="0" w:type="auto"/>
          </w:tcPr>
          <w:p w14:paraId="57843131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5601113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153850BF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1FF76DD2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C7E66AF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836235D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1A8D1BFC" w14:textId="77777777" w:rsidTr="00810F92">
        <w:tc>
          <w:tcPr>
            <w:tcW w:w="0" w:type="auto"/>
          </w:tcPr>
          <w:p w14:paraId="723CCC41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2174D7F2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32774773" w14:textId="77777777" w:rsidR="00810F92" w:rsidRDefault="008F3BF2">
      <w:pPr>
        <w:pStyle w:val="Heading2"/>
      </w:pPr>
      <w:r>
        <w:br w:type="page"/>
      </w:r>
      <w:r>
        <w:lastRenderedPageBreak/>
        <w:t>Printers</w:t>
      </w:r>
    </w:p>
    <w:p w14:paraId="24FCC365" w14:textId="77777777" w:rsidR="00810F92" w:rsidRDefault="008F3BF2">
      <w:pPr>
        <w:pStyle w:val="Heading5"/>
      </w:pPr>
      <w:r>
        <w:t>프린터</w:t>
      </w:r>
      <w:r>
        <w:t>_</w:t>
      </w:r>
      <w:r>
        <w:t>생성</w:t>
      </w:r>
      <w:r>
        <w:t>_</w:t>
      </w:r>
      <w:r>
        <w:t>수정</w:t>
      </w:r>
      <w:r>
        <w:t>_2</w:t>
      </w:r>
    </w:p>
    <w:p w14:paraId="0FE0D183" w14:textId="77777777" w:rsidR="00810F92" w:rsidRDefault="008F3BF2">
      <w:pPr>
        <w:rPr>
          <w:lang w:eastAsia="ko-KR"/>
        </w:rPr>
      </w:pPr>
      <w:proofErr w:type="spellStart"/>
      <w:r>
        <w:rPr>
          <w:rFonts w:ascii="Apple SD Gothic Neo" w:hAnsi="Apple SD Gothic Neo"/>
          <w:lang w:eastAsia="ko-KR"/>
        </w:rPr>
        <w:t>연결방식에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따라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동적으로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입력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값을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받도록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설정</w:t>
      </w:r>
    </w:p>
    <w:p w14:paraId="3ED23D92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별도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기술내용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확인하여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정의</w:t>
      </w:r>
    </w:p>
    <w:p w14:paraId="2290DF9C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2ADF27C9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4E0601C4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577E9B70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DFB3CAF" wp14:editId="3A53D2FA">
            <wp:extent cx="6858000" cy="5172075"/>
            <wp:effectExtent l="0" t="0" r="0" b="0"/>
            <wp:docPr id="29" name="AXU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EC5C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2927CD3F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A0142A4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D66506B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7C8883D8" w14:textId="77777777" w:rsidTr="00810F92">
        <w:tc>
          <w:tcPr>
            <w:tcW w:w="0" w:type="auto"/>
          </w:tcPr>
          <w:p w14:paraId="76F9C273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66A5AA70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</w:tr>
      <w:tr w:rsidR="00810F92" w14:paraId="65409EF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C36EAA9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01D50C2C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</w:tr>
    </w:tbl>
    <w:p w14:paraId="7B205A27" w14:textId="77777777" w:rsidR="00810F92" w:rsidRDefault="008F3BF2">
      <w:pPr>
        <w:pStyle w:val="Heading3"/>
      </w:pPr>
      <w:r>
        <w:lastRenderedPageBreak/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4B0CB51C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32F7FE2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049C25D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58B24BA4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4ACDB5DB" w14:textId="77777777" w:rsidTr="00810F92">
        <w:tc>
          <w:tcPr>
            <w:tcW w:w="0" w:type="auto"/>
          </w:tcPr>
          <w:p w14:paraId="418CC78B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0CFE734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2E58936" w14:textId="77777777" w:rsidR="00810F92" w:rsidRDefault="00810F92">
            <w:pPr>
              <w:pStyle w:val="AxureTableNormalText"/>
            </w:pPr>
          </w:p>
        </w:tc>
      </w:tr>
      <w:tr w:rsidR="00810F92" w14:paraId="42C89C44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0C67936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6924E09C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6C9B243" w14:textId="77777777" w:rsidR="00810F92" w:rsidRDefault="00810F92">
            <w:pPr>
              <w:pStyle w:val="AxureTableNormalText"/>
            </w:pPr>
          </w:p>
        </w:tc>
      </w:tr>
    </w:tbl>
    <w:p w14:paraId="251FB412" w14:textId="77777777" w:rsidR="00810F92" w:rsidRDefault="008F3BF2">
      <w:pPr>
        <w:pStyle w:val="Heading2"/>
      </w:pPr>
      <w:r>
        <w:br w:type="page"/>
      </w:r>
      <w:r>
        <w:lastRenderedPageBreak/>
        <w:t>k_printer_groups</w:t>
      </w:r>
    </w:p>
    <w:p w14:paraId="4C4BE86F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1720D89F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62230D9F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주방프린터그룹</w:t>
      </w:r>
      <w:r>
        <w:rPr>
          <w:lang w:eastAsia="ko-KR"/>
        </w:rPr>
        <w:t>_</w:t>
      </w:r>
      <w:r>
        <w:rPr>
          <w:lang w:eastAsia="ko-KR"/>
        </w:rPr>
        <w:t>생성</w:t>
      </w:r>
      <w:r>
        <w:rPr>
          <w:lang w:eastAsia="ko-KR"/>
        </w:rPr>
        <w:t>_</w:t>
      </w:r>
      <w:r>
        <w:rPr>
          <w:lang w:eastAsia="ko-KR"/>
        </w:rPr>
        <w:t>수정</w:t>
      </w:r>
    </w:p>
    <w:p w14:paraId="75CE8000" w14:textId="77777777" w:rsidR="00810F92" w:rsidRDefault="008F3BF2">
      <w:pPr>
        <w:rPr>
          <w:lang w:eastAsia="ko-KR"/>
        </w:rPr>
      </w:pPr>
      <w:proofErr w:type="spellStart"/>
      <w:r>
        <w:rPr>
          <w:rFonts w:ascii="Apple SD Gothic Neo" w:hAnsi="Apple SD Gothic Neo"/>
          <w:lang w:eastAsia="ko-KR"/>
        </w:rPr>
        <w:t>연결방식에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따라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동적으로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입력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값을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받도록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설정</w:t>
      </w:r>
    </w:p>
    <w:p w14:paraId="0E1167C7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별도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기술내용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확인하여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정의</w:t>
      </w:r>
    </w:p>
    <w:p w14:paraId="4CC706CC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0A5CA138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3CD18CA6" wp14:editId="4E0D8F40">
            <wp:extent cx="6858000" cy="6010275"/>
            <wp:effectExtent l="0" t="0" r="0" b="0"/>
            <wp:docPr id="30" name="AXU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A468" w14:textId="77777777" w:rsidR="00810F92" w:rsidRDefault="008F3BF2">
      <w:pPr>
        <w:pStyle w:val="Heading3"/>
      </w:pPr>
      <w:r>
        <w:lastRenderedPageBreak/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5AB05DE0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A2CF310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69757903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1C7B50E2" w14:textId="77777777" w:rsidTr="00810F92">
        <w:tc>
          <w:tcPr>
            <w:tcW w:w="0" w:type="auto"/>
          </w:tcPr>
          <w:p w14:paraId="3B0E48E5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2E0F4FF6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</w:tr>
      <w:tr w:rsidR="00810F92" w14:paraId="7A7CD219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1DAB0A3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7DB74271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</w:tr>
    </w:tbl>
    <w:p w14:paraId="2194FC66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369E9ED9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BA39D82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EDE76DD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3782F931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6211B815" w14:textId="77777777" w:rsidTr="00810F92">
        <w:tc>
          <w:tcPr>
            <w:tcW w:w="0" w:type="auto"/>
          </w:tcPr>
          <w:p w14:paraId="7E40C0B2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152D7303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BA207CB" w14:textId="77777777" w:rsidR="00810F92" w:rsidRDefault="00810F92">
            <w:pPr>
              <w:pStyle w:val="AxureTableNormalText"/>
            </w:pPr>
          </w:p>
        </w:tc>
      </w:tr>
      <w:tr w:rsidR="00810F92" w14:paraId="5218D97F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CCFE674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2EC8CE67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8A30C39" w14:textId="77777777" w:rsidR="00810F92" w:rsidRDefault="00810F92">
            <w:pPr>
              <w:pStyle w:val="AxureTableNormalText"/>
            </w:pPr>
          </w:p>
        </w:tc>
      </w:tr>
    </w:tbl>
    <w:p w14:paraId="1E5CC178" w14:textId="77777777" w:rsidR="00810F92" w:rsidRDefault="008F3BF2">
      <w:pPr>
        <w:pStyle w:val="Heading2"/>
      </w:pPr>
      <w:r>
        <w:br w:type="page"/>
      </w:r>
      <w:r>
        <w:lastRenderedPageBreak/>
        <w:t>k_print_item_assign</w:t>
      </w:r>
    </w:p>
    <w:p w14:paraId="6776D462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54BEB1DB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32B9FADF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23DA0E76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93D6702" wp14:editId="43A5B2FC">
            <wp:extent cx="6858000" cy="5172075"/>
            <wp:effectExtent l="0" t="0" r="0" b="0"/>
            <wp:docPr id="31" name="AXU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8959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k_print_item_assign_2</w:t>
      </w:r>
    </w:p>
    <w:p w14:paraId="0EC71C49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0794E73A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76775337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5AC05931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6D03FBE" wp14:editId="3E2A3FD4">
            <wp:extent cx="6858000" cy="5162550"/>
            <wp:effectExtent l="0" t="0" r="0" b="0"/>
            <wp:docPr id="32" name="AXU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A284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2442883C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EA96325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634D36F7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5ABAA7B8" w14:textId="77777777" w:rsidTr="00810F92">
        <w:tc>
          <w:tcPr>
            <w:tcW w:w="0" w:type="auto"/>
          </w:tcPr>
          <w:p w14:paraId="27712BDB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BAC4408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  <w:tr w:rsidR="00810F92" w14:paraId="0644939C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5C11C41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1C65BE5C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  <w:tr w:rsidR="00810F92" w14:paraId="06D35750" w14:textId="77777777" w:rsidTr="00810F92">
        <w:tc>
          <w:tcPr>
            <w:tcW w:w="0" w:type="auto"/>
          </w:tcPr>
          <w:p w14:paraId="0FDF8664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0D335F15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  <w:tr w:rsidR="00810F92" w14:paraId="73701339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4C951C1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6A525411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2D9E65FF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0A3E4941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0BBBDE1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2D703D34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45E8ACE9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7E1B461A" w14:textId="77777777" w:rsidTr="00810F92">
        <w:tc>
          <w:tcPr>
            <w:tcW w:w="0" w:type="auto"/>
          </w:tcPr>
          <w:p w14:paraId="128CF797" w14:textId="77777777" w:rsidR="00810F92" w:rsidRDefault="008F3BF2">
            <w:pPr>
              <w:pStyle w:val="AxureTableNormalText"/>
            </w:pPr>
            <w:r>
              <w:lastRenderedPageBreak/>
              <w:t>1</w:t>
            </w:r>
          </w:p>
        </w:tc>
        <w:tc>
          <w:tcPr>
            <w:tcW w:w="0" w:type="auto"/>
          </w:tcPr>
          <w:p w14:paraId="45031F71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3DA05BF" w14:textId="77777777" w:rsidR="00810F92" w:rsidRDefault="00810F92">
            <w:pPr>
              <w:pStyle w:val="AxureTableNormalText"/>
            </w:pPr>
          </w:p>
        </w:tc>
      </w:tr>
      <w:tr w:rsidR="00810F92" w14:paraId="65744284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75D4BDA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5133E680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F1EA387" w14:textId="77777777" w:rsidR="00810F92" w:rsidRDefault="00810F92">
            <w:pPr>
              <w:pStyle w:val="AxureTableNormalText"/>
            </w:pPr>
          </w:p>
        </w:tc>
      </w:tr>
      <w:tr w:rsidR="00810F92" w14:paraId="1F850715" w14:textId="77777777" w:rsidTr="00810F92">
        <w:tc>
          <w:tcPr>
            <w:tcW w:w="0" w:type="auto"/>
          </w:tcPr>
          <w:p w14:paraId="38289EF1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096646FD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3BE1DAB" w14:textId="77777777" w:rsidR="00810F92" w:rsidRDefault="00810F92">
            <w:pPr>
              <w:pStyle w:val="AxureTableNormalText"/>
            </w:pPr>
          </w:p>
        </w:tc>
      </w:tr>
      <w:tr w:rsidR="00810F92" w14:paraId="366AF8E8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D6D81ED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7D1E3E01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C3DB58F" w14:textId="77777777" w:rsidR="00810F92" w:rsidRDefault="00810F92">
            <w:pPr>
              <w:pStyle w:val="AxureTableNormalText"/>
            </w:pPr>
          </w:p>
        </w:tc>
      </w:tr>
    </w:tbl>
    <w:p w14:paraId="40DB9A79" w14:textId="77777777" w:rsidR="00810F92" w:rsidRDefault="008F3BF2">
      <w:pPr>
        <w:pStyle w:val="Heading2"/>
      </w:pPr>
      <w:r>
        <w:br w:type="page"/>
      </w:r>
      <w:r>
        <w:lastRenderedPageBreak/>
        <w:t>k_print_item_assign_3</w:t>
      </w:r>
    </w:p>
    <w:p w14:paraId="43C1E4A8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) + POS</w:t>
      </w:r>
      <w:proofErr w:type="spellStart"/>
      <w:r>
        <w:rPr>
          <w:lang w:eastAsia="ko-KR"/>
        </w:rPr>
        <w:t>서브메뉴</w:t>
      </w:r>
      <w:proofErr w:type="spellEnd"/>
    </w:p>
    <w:p w14:paraId="006DCC90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0F4D6763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278407DA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5DF7FC1" wp14:editId="1A3503DB">
            <wp:extent cx="6858000" cy="5172075"/>
            <wp:effectExtent l="0" t="0" r="0" b="0"/>
            <wp:docPr id="33" name="AXU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EEBB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480451C2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02C446D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6D49EC8A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12B826AB" w14:textId="77777777" w:rsidTr="00810F92">
        <w:tc>
          <w:tcPr>
            <w:tcW w:w="0" w:type="auto"/>
          </w:tcPr>
          <w:p w14:paraId="68C16168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DC2BC21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</w:tr>
      <w:tr w:rsidR="00810F92" w14:paraId="27255AE4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DB01815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2798ACAE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</w:tr>
    </w:tbl>
    <w:p w14:paraId="5F1CA1D6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547A5CB9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87973BE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165A3A89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1E844C93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3ACE420B" w14:textId="77777777" w:rsidTr="00810F92">
        <w:tc>
          <w:tcPr>
            <w:tcW w:w="0" w:type="auto"/>
          </w:tcPr>
          <w:p w14:paraId="7543FD52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4C5A2401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92425E3" w14:textId="77777777" w:rsidR="00810F92" w:rsidRDefault="00810F92">
            <w:pPr>
              <w:pStyle w:val="AxureTableNormalText"/>
            </w:pPr>
          </w:p>
        </w:tc>
      </w:tr>
      <w:tr w:rsidR="00810F92" w14:paraId="70368710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5C86BE7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44E03078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7B0443B" w14:textId="77777777" w:rsidR="00810F92" w:rsidRDefault="00810F92">
            <w:pPr>
              <w:pStyle w:val="AxureTableNormalText"/>
            </w:pPr>
          </w:p>
        </w:tc>
      </w:tr>
    </w:tbl>
    <w:p w14:paraId="76E865C6" w14:textId="77777777" w:rsidR="00810F92" w:rsidRDefault="008F3BF2">
      <w:pPr>
        <w:pStyle w:val="Heading2"/>
      </w:pPr>
      <w:r>
        <w:br w:type="page"/>
      </w:r>
      <w:r>
        <w:lastRenderedPageBreak/>
        <w:t>듀얼모니터컨텐츠관리</w:t>
      </w:r>
    </w:p>
    <w:p w14:paraId="4C954B99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할인서브메뉴</w:t>
      </w:r>
    </w:p>
    <w:p w14:paraId="1682115D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16E0DC07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4B65B7B5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18457951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3C4BD4BE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EE19C08" wp14:editId="302BD6F1">
            <wp:extent cx="6858000" cy="5172075"/>
            <wp:effectExtent l="0" t="0" r="0" b="0"/>
            <wp:docPr id="34" name="AXU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5F54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7FC2FCD3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BAEFF59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2386A70A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3BCDE55B" w14:textId="77777777" w:rsidTr="00810F92">
        <w:tc>
          <w:tcPr>
            <w:tcW w:w="0" w:type="auto"/>
          </w:tcPr>
          <w:p w14:paraId="766A34D1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63793407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</w:tr>
      <w:tr w:rsidR="00810F92" w14:paraId="51658882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4E4B4B7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34F5B675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</w:tr>
      <w:tr w:rsidR="00810F92" w14:paraId="0973A36D" w14:textId="77777777" w:rsidTr="00810F92">
        <w:tc>
          <w:tcPr>
            <w:tcW w:w="0" w:type="auto"/>
          </w:tcPr>
          <w:p w14:paraId="3F32D38B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1BEA600D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345131C3" w14:textId="77777777" w:rsidR="00810F92" w:rsidRDefault="008F3BF2">
      <w:pPr>
        <w:pStyle w:val="Heading3"/>
      </w:pPr>
      <w:r>
        <w:lastRenderedPageBreak/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695093BB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9EEE347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C91E1AD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138B7D3F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497FA4FD" w14:textId="77777777" w:rsidTr="00810F92">
        <w:tc>
          <w:tcPr>
            <w:tcW w:w="0" w:type="auto"/>
          </w:tcPr>
          <w:p w14:paraId="53404F77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65355C99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B2E47A7" w14:textId="77777777" w:rsidR="00810F92" w:rsidRDefault="00810F92">
            <w:pPr>
              <w:pStyle w:val="AxureTableNormalText"/>
            </w:pPr>
          </w:p>
        </w:tc>
      </w:tr>
      <w:tr w:rsidR="00810F92" w14:paraId="202770BB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0E95726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52C13375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8DFE37F" w14:textId="77777777" w:rsidR="00810F92" w:rsidRDefault="00810F92">
            <w:pPr>
              <w:pStyle w:val="AxureTableNormalText"/>
            </w:pPr>
          </w:p>
        </w:tc>
      </w:tr>
      <w:tr w:rsidR="00810F92" w14:paraId="76AB38D8" w14:textId="77777777" w:rsidTr="00810F92">
        <w:tc>
          <w:tcPr>
            <w:tcW w:w="0" w:type="auto"/>
          </w:tcPr>
          <w:p w14:paraId="241C777F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73211A80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80298C2" w14:textId="77777777" w:rsidR="00810F92" w:rsidRDefault="00810F92">
            <w:pPr>
              <w:pStyle w:val="AxureTableNormalText"/>
            </w:pPr>
          </w:p>
        </w:tc>
      </w:tr>
    </w:tbl>
    <w:p w14:paraId="21B0A5AA" w14:textId="77777777" w:rsidR="00810F92" w:rsidRDefault="008F3BF2">
      <w:pPr>
        <w:pStyle w:val="Heading2"/>
      </w:pPr>
      <w:r>
        <w:br w:type="page"/>
      </w:r>
      <w:r>
        <w:lastRenderedPageBreak/>
        <w:t>할인</w:t>
      </w:r>
    </w:p>
    <w:p w14:paraId="10D03384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할인서브메뉴</w:t>
      </w:r>
    </w:p>
    <w:p w14:paraId="1E5510BE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40700EEF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25F9AC5C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1CE1B518" wp14:editId="19ED0F85">
            <wp:extent cx="6858000" cy="5172075"/>
            <wp:effectExtent l="0" t="0" r="0" b="0"/>
            <wp:docPr id="35" name="AXU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0E79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2242"/>
      </w:tblGrid>
      <w:tr w:rsidR="00810F92" w14:paraId="44E82AAC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E763BFB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8E7E81E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73C0C23A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354E6219" w14:textId="77777777" w:rsidTr="00810F92">
        <w:tc>
          <w:tcPr>
            <w:tcW w:w="0" w:type="auto"/>
          </w:tcPr>
          <w:p w14:paraId="19B9EF37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D1AC595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71AAC3C" w14:textId="77777777" w:rsidR="00810F92" w:rsidRDefault="00810F92">
            <w:pPr>
              <w:pStyle w:val="AxureTableNormalText"/>
            </w:pPr>
          </w:p>
        </w:tc>
      </w:tr>
      <w:tr w:rsidR="00810F92" w14:paraId="360F89FD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B162CEE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3CC663C1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1EDACEB" w14:textId="77777777" w:rsidR="00810F92" w:rsidRDefault="00810F92">
            <w:pPr>
              <w:pStyle w:val="AxureTableNormalText"/>
            </w:pPr>
          </w:p>
        </w:tc>
      </w:tr>
      <w:tr w:rsidR="00810F92" w14:paraId="399324EB" w14:textId="77777777" w:rsidTr="00810F92">
        <w:tc>
          <w:tcPr>
            <w:tcW w:w="0" w:type="auto"/>
          </w:tcPr>
          <w:p w14:paraId="0D2D87DA" w14:textId="77777777" w:rsidR="00810F92" w:rsidRDefault="008F3BF2">
            <w:pPr>
              <w:pStyle w:val="AxureTableNormalText"/>
            </w:pPr>
            <w:r>
              <w:t>A2</w:t>
            </w:r>
          </w:p>
        </w:tc>
        <w:tc>
          <w:tcPr>
            <w:tcW w:w="0" w:type="auto"/>
          </w:tcPr>
          <w:p w14:paraId="26C180FA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87DB4E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수정일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버튼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보여줌</w:t>
            </w:r>
          </w:p>
        </w:tc>
      </w:tr>
    </w:tbl>
    <w:p w14:paraId="5CFC1B05" w14:textId="77777777" w:rsidR="00810F92" w:rsidRDefault="008F3BF2">
      <w:pPr>
        <w:pStyle w:val="Heading3"/>
      </w:pPr>
      <w:proofErr w:type="spellStart"/>
      <w:r>
        <w:t>구성요소</w:t>
      </w:r>
      <w:proofErr w:type="spellEnd"/>
      <w:r>
        <w:t xml:space="preserve"> </w:t>
      </w:r>
      <w:proofErr w:type="spellStart"/>
      <w:r>
        <w:t>기능</w:t>
      </w:r>
      <w:proofErr w:type="spellEnd"/>
      <w:r>
        <w:t xml:space="preserve"> </w:t>
      </w:r>
      <w:proofErr w:type="spellStart"/>
      <w:r>
        <w:t>로직</w:t>
      </w:r>
      <w:proofErr w:type="spellEnd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4974FF9A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EA56BE0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3B286125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17238A15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306FA6E2" w14:textId="77777777" w:rsidTr="00810F92">
        <w:tc>
          <w:tcPr>
            <w:tcW w:w="0" w:type="auto"/>
          </w:tcPr>
          <w:p w14:paraId="287E84B9" w14:textId="77777777" w:rsidR="00810F92" w:rsidRDefault="008F3BF2">
            <w:pPr>
              <w:pStyle w:val="AxureTableNormalText"/>
            </w:pPr>
            <w:r>
              <w:lastRenderedPageBreak/>
              <w:t>1</w:t>
            </w:r>
          </w:p>
        </w:tc>
        <w:tc>
          <w:tcPr>
            <w:tcW w:w="0" w:type="auto"/>
          </w:tcPr>
          <w:p w14:paraId="18B67584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AC7074C" w14:textId="77777777" w:rsidR="00810F92" w:rsidRDefault="00810F92">
            <w:pPr>
              <w:pStyle w:val="AxureTableNormalText"/>
            </w:pPr>
          </w:p>
        </w:tc>
      </w:tr>
      <w:tr w:rsidR="00810F92" w14:paraId="1BA45447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661EF63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36298727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232A301" w14:textId="77777777" w:rsidR="00810F92" w:rsidRDefault="00810F92">
            <w:pPr>
              <w:pStyle w:val="AxureTableNormalText"/>
            </w:pPr>
          </w:p>
        </w:tc>
      </w:tr>
      <w:tr w:rsidR="00810F92" w14:paraId="332E0786" w14:textId="77777777" w:rsidTr="00810F92">
        <w:tc>
          <w:tcPr>
            <w:tcW w:w="0" w:type="auto"/>
          </w:tcPr>
          <w:p w14:paraId="0A41E576" w14:textId="77777777" w:rsidR="00810F92" w:rsidRDefault="008F3BF2">
            <w:pPr>
              <w:pStyle w:val="AxureTableNormalText"/>
            </w:pPr>
            <w:r>
              <w:t>A2</w:t>
            </w:r>
          </w:p>
        </w:tc>
        <w:tc>
          <w:tcPr>
            <w:tcW w:w="0" w:type="auto"/>
          </w:tcPr>
          <w:p w14:paraId="1D0CA627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94EE82F" w14:textId="77777777" w:rsidR="00810F92" w:rsidRDefault="00810F92">
            <w:pPr>
              <w:pStyle w:val="AxureTableNormalText"/>
            </w:pPr>
          </w:p>
        </w:tc>
      </w:tr>
    </w:tbl>
    <w:p w14:paraId="07E37F38" w14:textId="77777777" w:rsidR="00810F92" w:rsidRDefault="008F3BF2">
      <w:pPr>
        <w:pStyle w:val="Heading2"/>
      </w:pPr>
      <w:r>
        <w:br w:type="page"/>
      </w:r>
      <w:r>
        <w:lastRenderedPageBreak/>
        <w:t>직원목록</w:t>
      </w:r>
    </w:p>
    <w:p w14:paraId="3D942B29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직원</w:t>
      </w:r>
      <w:r>
        <w:rPr>
          <w:lang w:eastAsia="ko-KR"/>
        </w:rPr>
        <w:t>_</w:t>
      </w:r>
      <w:proofErr w:type="spellStart"/>
      <w:r>
        <w:rPr>
          <w:lang w:eastAsia="ko-KR"/>
        </w:rPr>
        <w:t>서브메뉴</w:t>
      </w:r>
      <w:proofErr w:type="spellEnd"/>
    </w:p>
    <w:p w14:paraId="784896FD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13D5529C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79CEF752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13F2FE07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6C08021F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367924D4" wp14:editId="6086A5BE">
            <wp:extent cx="6858000" cy="5172075"/>
            <wp:effectExtent l="0" t="0" r="0" b="0"/>
            <wp:docPr id="36" name="AXU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4638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2056"/>
        <w:gridCol w:w="7347"/>
      </w:tblGrid>
      <w:tr w:rsidR="00810F92" w14:paraId="736E3CE7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50075A3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3DADB6E5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4C4E505F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50537822" w14:textId="77777777" w:rsidTr="00810F92">
        <w:tc>
          <w:tcPr>
            <w:tcW w:w="0" w:type="auto"/>
          </w:tcPr>
          <w:p w14:paraId="67235570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1919CB4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A357843" w14:textId="77777777" w:rsidR="00810F92" w:rsidRDefault="00810F92">
            <w:pPr>
              <w:pStyle w:val="AxureTableNormalText"/>
            </w:pPr>
          </w:p>
        </w:tc>
      </w:tr>
      <w:tr w:rsidR="00810F92" w14:paraId="5245C453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D34895E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5386ACE5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0A3AD8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수정일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버튼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보여줌</w:t>
            </w:r>
          </w:p>
        </w:tc>
      </w:tr>
      <w:tr w:rsidR="00810F92" w14:paraId="255AFCD6" w14:textId="77777777" w:rsidTr="00810F92">
        <w:tc>
          <w:tcPr>
            <w:tcW w:w="0" w:type="auto"/>
          </w:tcPr>
          <w:p w14:paraId="598996B7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0E67E045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상품분류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선택상자</w:t>
            </w:r>
            <w:proofErr w:type="spellEnd"/>
            <w:r>
              <w:rPr>
                <w:lang w:eastAsia="ko-KR"/>
              </w:rPr>
              <w:t>(</w:t>
            </w:r>
            <w:r>
              <w:rPr>
                <w:lang w:eastAsia="ko-KR"/>
              </w:rPr>
              <w:t>입력란</w:t>
            </w:r>
            <w:r>
              <w:rPr>
                <w:lang w:eastAsia="ko-KR"/>
              </w:rPr>
              <w:t>)</w:t>
            </w:r>
          </w:p>
        </w:tc>
        <w:tc>
          <w:tcPr>
            <w:tcW w:w="0" w:type="auto"/>
          </w:tcPr>
          <w:p w14:paraId="42137F3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*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상품분류를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목록에서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해당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분류로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넣고</w:t>
            </w:r>
          </w:p>
          <w:p w14:paraId="0104847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목록에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없는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분류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이름이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텍스트로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이름으로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상품분류를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생성후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넣는다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7B11F125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EA26048" w14:textId="77777777" w:rsidR="00810F92" w:rsidRDefault="008F3BF2">
            <w:pPr>
              <w:pStyle w:val="AxureTableNormalText"/>
            </w:pPr>
            <w:r>
              <w:lastRenderedPageBreak/>
              <w:t>4</w:t>
            </w:r>
          </w:p>
        </w:tc>
        <w:tc>
          <w:tcPr>
            <w:tcW w:w="0" w:type="auto"/>
          </w:tcPr>
          <w:p w14:paraId="26547486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1070A04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lang w:eastAsia="ko-KR"/>
              </w:rPr>
              <w:t>해당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버튼은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추가하기에는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안보인다</w:t>
            </w:r>
            <w:r>
              <w:rPr>
                <w:rFonts w:ascii="Apple SD Gothic Neo" w:hAnsi="Apple SD Gothic Neo"/>
                <w:lang w:eastAsia="ko-KR"/>
              </w:rPr>
              <w:t xml:space="preserve">. </w:t>
            </w:r>
            <w:r>
              <w:rPr>
                <w:rFonts w:ascii="Apple SD Gothic Neo" w:hAnsi="Apple SD Gothic Neo"/>
                <w:lang w:eastAsia="ko-KR"/>
              </w:rPr>
              <w:t>수정하기에만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보여진다</w:t>
            </w:r>
          </w:p>
          <w:p w14:paraId="561808A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lang w:eastAsia="ko-KR"/>
              </w:rPr>
              <w:t>수정하기에도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역할이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관리자이고</w:t>
            </w:r>
            <w:r>
              <w:rPr>
                <w:rFonts w:ascii="Apple SD Gothic Neo" w:hAnsi="Apple SD Gothic Neo"/>
                <w:lang w:eastAsia="ko-KR"/>
              </w:rPr>
              <w:t xml:space="preserve">, </w:t>
            </w:r>
            <w:r>
              <w:rPr>
                <w:rFonts w:ascii="Apple SD Gothic Neo" w:hAnsi="Apple SD Gothic Neo"/>
                <w:lang w:eastAsia="ko-KR"/>
              </w:rPr>
              <w:t>관리자페이지</w:t>
            </w:r>
            <w:r>
              <w:rPr>
                <w:rFonts w:ascii="Apple SD Gothic Neo" w:hAnsi="Apple SD Gothic Neo"/>
                <w:lang w:eastAsia="ko-KR"/>
              </w:rPr>
              <w:t>ID</w:t>
            </w:r>
            <w:r>
              <w:rPr>
                <w:rFonts w:ascii="Apple SD Gothic Neo" w:hAnsi="Apple SD Gothic Neo"/>
                <w:lang w:eastAsia="ko-KR"/>
              </w:rPr>
              <w:t>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미가입인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보여준다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731155B5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2477F728" w14:textId="77777777" w:rsidTr="00810F92">
        <w:tc>
          <w:tcPr>
            <w:tcW w:w="0" w:type="auto"/>
          </w:tcPr>
          <w:p w14:paraId="7A5D03F6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5D6DE761" w14:textId="77777777" w:rsidR="00810F92" w:rsidRDefault="008F3BF2">
            <w:pPr>
              <w:pStyle w:val="AxureTableNormalText"/>
            </w:pPr>
            <w:r>
              <w:t>입력란</w:t>
            </w:r>
          </w:p>
        </w:tc>
        <w:tc>
          <w:tcPr>
            <w:tcW w:w="0" w:type="auto"/>
          </w:tcPr>
          <w:p w14:paraId="5C526D8C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rFonts w:ascii="Apple SD Gothic Neo" w:hAnsi="Apple SD Gothic Neo"/>
                <w:lang w:eastAsia="ko-KR"/>
              </w:rPr>
              <w:t>입력폼이</w:t>
            </w:r>
            <w:proofErr w:type="spellEnd"/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아니다</w:t>
            </w:r>
            <w:r>
              <w:rPr>
                <w:lang w:eastAsia="ko-KR"/>
              </w:rPr>
              <w:t xml:space="preserve">. </w:t>
            </w:r>
          </w:p>
          <w:p w14:paraId="6141709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항상</w:t>
            </w:r>
            <w:r>
              <w:rPr>
                <w:rFonts w:ascii="Apple SD Gothic Neo" w:hAnsi="Apple SD Gothic Neo"/>
                <w:lang w:eastAsia="ko-KR"/>
              </w:rPr>
              <w:t xml:space="preserve">  Disable </w:t>
            </w:r>
            <w:r>
              <w:rPr>
                <w:rFonts w:ascii="Apple SD Gothic Neo" w:hAnsi="Apple SD Gothic Neo"/>
                <w:lang w:eastAsia="ko-KR"/>
              </w:rPr>
              <w:t>되어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있다</w:t>
            </w:r>
            <w:r>
              <w:rPr>
                <w:rFonts w:ascii="Apple SD Gothic Neo" w:hAnsi="Apple SD Gothic Neo"/>
                <w:lang w:eastAsia="ko-KR"/>
              </w:rPr>
              <w:t xml:space="preserve">. </w:t>
            </w:r>
          </w:p>
          <w:p w14:paraId="268A58A8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rFonts w:ascii="Apple SD Gothic Neo" w:hAnsi="Apple SD Gothic Neo"/>
                <w:lang w:eastAsia="ko-KR"/>
              </w:rPr>
              <w:t>미가입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아니면</w:t>
            </w:r>
            <w:r>
              <w:rPr>
                <w:rFonts w:ascii="Apple SD Gothic Neo" w:hAnsi="Apple SD Gothic Neo"/>
                <w:lang w:eastAsia="ko-KR"/>
              </w:rPr>
              <w:t xml:space="preserve">, </w:t>
            </w:r>
            <w:r>
              <w:rPr>
                <w:rFonts w:ascii="Apple SD Gothic Neo" w:hAnsi="Apple SD Gothic Neo"/>
                <w:lang w:eastAsia="ko-KR"/>
              </w:rPr>
              <w:t>가입된</w:t>
            </w:r>
            <w:r>
              <w:rPr>
                <w:rFonts w:ascii="Apple SD Gothic Neo" w:hAnsi="Apple SD Gothic Neo"/>
                <w:lang w:eastAsia="ko-KR"/>
              </w:rPr>
              <w:t xml:space="preserve"> ID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를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표시한다</w:t>
            </w:r>
            <w:r>
              <w:rPr>
                <w:rFonts w:ascii="Apple SD Gothic Neo" w:hAnsi="Apple SD Gothic Neo"/>
                <w:lang w:eastAsia="ko-KR"/>
              </w:rPr>
              <w:t xml:space="preserve">. </w:t>
            </w:r>
            <w:r>
              <w:rPr>
                <w:rFonts w:ascii="Apple SD Gothic Neo" w:hAnsi="Apple SD Gothic Neo"/>
                <w:lang w:eastAsia="ko-KR"/>
              </w:rPr>
              <w:t>수정은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불가하다</w:t>
            </w:r>
          </w:p>
        </w:tc>
      </w:tr>
    </w:tbl>
    <w:p w14:paraId="29517001" w14:textId="77777777" w:rsidR="00810F92" w:rsidRDefault="008F3BF2">
      <w:pPr>
        <w:pStyle w:val="Heading3"/>
      </w:pPr>
      <w:proofErr w:type="spellStart"/>
      <w:r>
        <w:t>구성요소</w:t>
      </w:r>
      <w:proofErr w:type="spellEnd"/>
      <w:r>
        <w:t xml:space="preserve"> </w:t>
      </w:r>
      <w:proofErr w:type="spellStart"/>
      <w:r>
        <w:t>기능</w:t>
      </w:r>
      <w:proofErr w:type="spellEnd"/>
      <w:r>
        <w:t xml:space="preserve"> </w:t>
      </w:r>
      <w:proofErr w:type="spellStart"/>
      <w:r>
        <w:t>로직</w:t>
      </w:r>
      <w:proofErr w:type="spellEnd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2056"/>
        <w:gridCol w:w="464"/>
      </w:tblGrid>
      <w:tr w:rsidR="00810F92" w14:paraId="790BC216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442B23A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DBC2911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368074C0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6CFCBE60" w14:textId="77777777" w:rsidTr="00810F92">
        <w:tc>
          <w:tcPr>
            <w:tcW w:w="0" w:type="auto"/>
          </w:tcPr>
          <w:p w14:paraId="5321CC1D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2A053C5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BBA813C" w14:textId="77777777" w:rsidR="00810F92" w:rsidRDefault="00810F92">
            <w:pPr>
              <w:pStyle w:val="AxureTableNormalText"/>
            </w:pPr>
          </w:p>
        </w:tc>
      </w:tr>
      <w:tr w:rsidR="00810F92" w14:paraId="447174D6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7205226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6DFC5D95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59F1EE9" w14:textId="77777777" w:rsidR="00810F92" w:rsidRDefault="00810F92">
            <w:pPr>
              <w:pStyle w:val="AxureTableNormalText"/>
            </w:pPr>
          </w:p>
        </w:tc>
      </w:tr>
      <w:tr w:rsidR="00810F92" w14:paraId="605E05BB" w14:textId="77777777" w:rsidTr="00810F92">
        <w:tc>
          <w:tcPr>
            <w:tcW w:w="0" w:type="auto"/>
          </w:tcPr>
          <w:p w14:paraId="4F9C0551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2F84CA85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상품분류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선택상자</w:t>
            </w:r>
            <w:proofErr w:type="spellEnd"/>
            <w:r>
              <w:rPr>
                <w:lang w:eastAsia="ko-KR"/>
              </w:rPr>
              <w:t>(</w:t>
            </w:r>
            <w:r>
              <w:rPr>
                <w:lang w:eastAsia="ko-KR"/>
              </w:rPr>
              <w:t>입력란</w:t>
            </w:r>
            <w:r>
              <w:rPr>
                <w:lang w:eastAsia="ko-KR"/>
              </w:rPr>
              <w:t>)</w:t>
            </w:r>
          </w:p>
        </w:tc>
        <w:tc>
          <w:tcPr>
            <w:tcW w:w="0" w:type="auto"/>
          </w:tcPr>
          <w:p w14:paraId="145A1ED8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06A8E52B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20EB8CB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59D3FFC3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507C8A3" w14:textId="77777777" w:rsidR="00810F92" w:rsidRDefault="00810F92">
            <w:pPr>
              <w:pStyle w:val="AxureTableNormalText"/>
            </w:pPr>
          </w:p>
        </w:tc>
      </w:tr>
      <w:tr w:rsidR="00810F92" w14:paraId="563F0E6B" w14:textId="77777777" w:rsidTr="00810F92">
        <w:tc>
          <w:tcPr>
            <w:tcW w:w="0" w:type="auto"/>
          </w:tcPr>
          <w:p w14:paraId="186C4ED5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0E18FB4D" w14:textId="77777777" w:rsidR="00810F92" w:rsidRDefault="008F3BF2">
            <w:pPr>
              <w:pStyle w:val="AxureTableNormalText"/>
            </w:pPr>
            <w:r>
              <w:t>입력란</w:t>
            </w:r>
          </w:p>
        </w:tc>
        <w:tc>
          <w:tcPr>
            <w:tcW w:w="0" w:type="auto"/>
          </w:tcPr>
          <w:p w14:paraId="6F6D7C1B" w14:textId="77777777" w:rsidR="00810F92" w:rsidRDefault="00810F92">
            <w:pPr>
              <w:pStyle w:val="AxureTableNormalText"/>
            </w:pPr>
          </w:p>
        </w:tc>
      </w:tr>
    </w:tbl>
    <w:p w14:paraId="4C190D64" w14:textId="77777777" w:rsidR="00810F92" w:rsidRDefault="008F3BF2">
      <w:pPr>
        <w:pStyle w:val="Heading2"/>
      </w:pPr>
      <w:r>
        <w:br w:type="page"/>
      </w:r>
      <w:r>
        <w:lastRenderedPageBreak/>
        <w:t>직원목록</w:t>
      </w:r>
      <w:r>
        <w:t>_simple</w:t>
      </w:r>
    </w:p>
    <w:p w14:paraId="78238C18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직원</w:t>
      </w:r>
      <w:r>
        <w:rPr>
          <w:lang w:eastAsia="ko-KR"/>
        </w:rPr>
        <w:t>_</w:t>
      </w:r>
      <w:proofErr w:type="spellStart"/>
      <w:r>
        <w:rPr>
          <w:lang w:eastAsia="ko-KR"/>
        </w:rPr>
        <w:t>서브메뉴</w:t>
      </w:r>
      <w:proofErr w:type="spellEnd"/>
    </w:p>
    <w:p w14:paraId="06C25B99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6940BF31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73F3A6FF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289143DD" wp14:editId="67E546F4">
            <wp:extent cx="6858000" cy="5172075"/>
            <wp:effectExtent l="0" t="0" r="0" b="0"/>
            <wp:docPr id="37" name="AXU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6990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2056"/>
        <w:gridCol w:w="7347"/>
      </w:tblGrid>
      <w:tr w:rsidR="00810F92" w14:paraId="0FA7591E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890ACED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146E45A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57B32BE2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6AC5A626" w14:textId="77777777" w:rsidTr="00810F92">
        <w:tc>
          <w:tcPr>
            <w:tcW w:w="0" w:type="auto"/>
          </w:tcPr>
          <w:p w14:paraId="22128979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C30BBED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4A64C30" w14:textId="77777777" w:rsidR="00810F92" w:rsidRDefault="00810F92">
            <w:pPr>
              <w:pStyle w:val="AxureTableNormalText"/>
            </w:pPr>
          </w:p>
        </w:tc>
      </w:tr>
      <w:tr w:rsidR="00810F92" w14:paraId="11393C06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B840268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525D1A56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8C824D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수정일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버튼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보여줌</w:t>
            </w:r>
          </w:p>
        </w:tc>
      </w:tr>
      <w:tr w:rsidR="00810F92" w14:paraId="51749BF4" w14:textId="77777777" w:rsidTr="00810F92">
        <w:tc>
          <w:tcPr>
            <w:tcW w:w="0" w:type="auto"/>
          </w:tcPr>
          <w:p w14:paraId="5BC05A57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7D56A33A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상품분류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선택상자</w:t>
            </w:r>
            <w:proofErr w:type="spellEnd"/>
            <w:r>
              <w:rPr>
                <w:lang w:eastAsia="ko-KR"/>
              </w:rPr>
              <w:t>(</w:t>
            </w:r>
            <w:r>
              <w:rPr>
                <w:lang w:eastAsia="ko-KR"/>
              </w:rPr>
              <w:t>입력란</w:t>
            </w:r>
            <w:r>
              <w:rPr>
                <w:lang w:eastAsia="ko-KR"/>
              </w:rPr>
              <w:t>)</w:t>
            </w:r>
          </w:p>
        </w:tc>
        <w:tc>
          <w:tcPr>
            <w:tcW w:w="0" w:type="auto"/>
          </w:tcPr>
          <w:p w14:paraId="7FC0F04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*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상품분류를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목록에서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해당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분류로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넣고</w:t>
            </w:r>
          </w:p>
          <w:p w14:paraId="27CF296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목록에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없는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분류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이름이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텍스트로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이름으로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상품분류를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생성후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넣는다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</w:tbl>
    <w:p w14:paraId="018FAE52" w14:textId="77777777" w:rsidR="00810F92" w:rsidRDefault="008F3BF2">
      <w:pPr>
        <w:pStyle w:val="Heading3"/>
      </w:pPr>
      <w:proofErr w:type="spellStart"/>
      <w:r>
        <w:lastRenderedPageBreak/>
        <w:t>구성요소</w:t>
      </w:r>
      <w:proofErr w:type="spellEnd"/>
      <w:r>
        <w:t xml:space="preserve"> </w:t>
      </w:r>
      <w:proofErr w:type="spellStart"/>
      <w:r>
        <w:t>기능</w:t>
      </w:r>
      <w:proofErr w:type="spellEnd"/>
      <w:r>
        <w:t xml:space="preserve"> </w:t>
      </w:r>
      <w:proofErr w:type="spellStart"/>
      <w:r>
        <w:t>로직</w:t>
      </w:r>
      <w:proofErr w:type="spellEnd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2056"/>
        <w:gridCol w:w="464"/>
      </w:tblGrid>
      <w:tr w:rsidR="00810F92" w14:paraId="5547072A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001F28A1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6665BBE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5FDA504A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563EAE77" w14:textId="77777777" w:rsidTr="00810F92">
        <w:tc>
          <w:tcPr>
            <w:tcW w:w="0" w:type="auto"/>
          </w:tcPr>
          <w:p w14:paraId="20EABFC2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68CB45B9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93EB8A6" w14:textId="77777777" w:rsidR="00810F92" w:rsidRDefault="00810F92">
            <w:pPr>
              <w:pStyle w:val="AxureTableNormalText"/>
            </w:pPr>
          </w:p>
        </w:tc>
      </w:tr>
      <w:tr w:rsidR="00810F92" w14:paraId="4ED48362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DB7F63B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556DF798" w14:textId="77777777" w:rsidR="00810F92" w:rsidRDefault="008F3BF2">
            <w:pPr>
              <w:pStyle w:val="AxureTableNormalText"/>
            </w:pPr>
            <w:r>
              <w:t>삭제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6C06AF7" w14:textId="77777777" w:rsidR="00810F92" w:rsidRDefault="00810F92">
            <w:pPr>
              <w:pStyle w:val="AxureTableNormalText"/>
            </w:pPr>
          </w:p>
        </w:tc>
      </w:tr>
      <w:tr w:rsidR="00810F92" w14:paraId="3D08857A" w14:textId="77777777" w:rsidTr="00810F92">
        <w:tc>
          <w:tcPr>
            <w:tcW w:w="0" w:type="auto"/>
          </w:tcPr>
          <w:p w14:paraId="49C137F8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148CF81E" w14:textId="77777777" w:rsidR="00810F92" w:rsidRDefault="008F3BF2">
            <w:pPr>
              <w:pStyle w:val="AxureTableNormalText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상품분류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선택상자</w:t>
            </w:r>
            <w:proofErr w:type="spellEnd"/>
            <w:r>
              <w:rPr>
                <w:lang w:eastAsia="ko-KR"/>
              </w:rPr>
              <w:t>(</w:t>
            </w:r>
            <w:r>
              <w:rPr>
                <w:lang w:eastAsia="ko-KR"/>
              </w:rPr>
              <w:t>입력란</w:t>
            </w:r>
            <w:r>
              <w:rPr>
                <w:lang w:eastAsia="ko-KR"/>
              </w:rPr>
              <w:t>)</w:t>
            </w:r>
          </w:p>
        </w:tc>
        <w:tc>
          <w:tcPr>
            <w:tcW w:w="0" w:type="auto"/>
          </w:tcPr>
          <w:p w14:paraId="7F175443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</w:tbl>
    <w:p w14:paraId="0AF56BF8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proofErr w:type="spellStart"/>
      <w:r>
        <w:rPr>
          <w:lang w:eastAsia="ko-KR"/>
        </w:rPr>
        <w:lastRenderedPageBreak/>
        <w:t>기간별매출</w:t>
      </w:r>
      <w:proofErr w:type="spellEnd"/>
    </w:p>
    <w:p w14:paraId="043BC9FC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proofErr w:type="spellStart"/>
      <w:r>
        <w:rPr>
          <w:lang w:eastAsia="ko-KR"/>
        </w:rPr>
        <w:t>매출리포트</w:t>
      </w:r>
      <w:proofErr w:type="spellEnd"/>
      <w:r>
        <w:rPr>
          <w:lang w:eastAsia="ko-KR"/>
        </w:rPr>
        <w:t>_</w:t>
      </w:r>
      <w:proofErr w:type="spellStart"/>
      <w:r>
        <w:rPr>
          <w:lang w:eastAsia="ko-KR"/>
        </w:rPr>
        <w:t>서브메뉴</w:t>
      </w:r>
      <w:proofErr w:type="spellEnd"/>
    </w:p>
    <w:p w14:paraId="04C08791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691D6FEF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295C0EC0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4BAE96F1" w14:textId="77777777" w:rsidR="00810F92" w:rsidRDefault="008F3BF2">
      <w:pPr>
        <w:pStyle w:val="Heading3"/>
      </w:pPr>
      <w:proofErr w:type="spellStart"/>
      <w:r>
        <w:lastRenderedPageBreak/>
        <w:t>흐름도</w:t>
      </w:r>
      <w:proofErr w:type="spellEnd"/>
      <w:r>
        <w:t xml:space="preserve"> / UI</w:t>
      </w:r>
    </w:p>
    <w:p w14:paraId="03E1886D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61DFFE64" wp14:editId="692F36EA">
            <wp:extent cx="6267450" cy="7315200"/>
            <wp:effectExtent l="0" t="0" r="0" b="0"/>
            <wp:docPr id="38" name="AXU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6E26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53B8F0EF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8FD9C9E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46E3A22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74D71471" w14:textId="77777777" w:rsidTr="00810F92">
        <w:tc>
          <w:tcPr>
            <w:tcW w:w="0" w:type="auto"/>
          </w:tcPr>
          <w:p w14:paraId="78FFDEB5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B0FB673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</w:tr>
    </w:tbl>
    <w:p w14:paraId="7A383BDE" w14:textId="77777777" w:rsidR="00810F92" w:rsidRDefault="008F3BF2">
      <w:pPr>
        <w:pStyle w:val="Heading3"/>
      </w:pPr>
      <w:r>
        <w:lastRenderedPageBreak/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1495177F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A5DA790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55F21927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43BBBED7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6A2A2D0D" w14:textId="77777777" w:rsidTr="00810F92">
        <w:tc>
          <w:tcPr>
            <w:tcW w:w="0" w:type="auto"/>
          </w:tcPr>
          <w:p w14:paraId="36B3315D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1379888A" w14:textId="77777777" w:rsidR="00810F92" w:rsidRDefault="008F3BF2">
            <w:pPr>
              <w:pStyle w:val="AxureTableNormalText"/>
            </w:pP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877E21C" w14:textId="77777777" w:rsidR="00810F92" w:rsidRDefault="00810F92">
            <w:pPr>
              <w:pStyle w:val="AxureTableNormalText"/>
            </w:pPr>
          </w:p>
        </w:tc>
      </w:tr>
    </w:tbl>
    <w:p w14:paraId="6F0F469A" w14:textId="77777777" w:rsidR="00810F92" w:rsidRDefault="008F3BF2">
      <w:pPr>
        <w:pStyle w:val="Heading2"/>
      </w:pPr>
      <w:r>
        <w:br w:type="page"/>
      </w:r>
      <w:r>
        <w:lastRenderedPageBreak/>
        <w:t>상품별판매</w:t>
      </w:r>
    </w:p>
    <w:p w14:paraId="38147DF4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proofErr w:type="spellStart"/>
      <w:r>
        <w:rPr>
          <w:lang w:eastAsia="ko-KR"/>
        </w:rPr>
        <w:t>매출리포트</w:t>
      </w:r>
      <w:proofErr w:type="spellEnd"/>
      <w:r>
        <w:rPr>
          <w:lang w:eastAsia="ko-KR"/>
        </w:rPr>
        <w:t>_</w:t>
      </w:r>
      <w:proofErr w:type="spellStart"/>
      <w:r>
        <w:rPr>
          <w:lang w:eastAsia="ko-KR"/>
        </w:rPr>
        <w:t>서브메뉴</w:t>
      </w:r>
      <w:proofErr w:type="spellEnd"/>
    </w:p>
    <w:p w14:paraId="0530C4CC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3AFA80B4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372854E1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35AA11F" wp14:editId="56E4149A">
            <wp:extent cx="6858000" cy="5172075"/>
            <wp:effectExtent l="0" t="0" r="0" b="0"/>
            <wp:docPr id="39" name="AXU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0D43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상품별판매동향</w:t>
      </w:r>
    </w:p>
    <w:p w14:paraId="24028ECB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proofErr w:type="spellStart"/>
      <w:r>
        <w:rPr>
          <w:lang w:eastAsia="ko-KR"/>
        </w:rPr>
        <w:t>매출리포트</w:t>
      </w:r>
      <w:proofErr w:type="spellEnd"/>
      <w:r>
        <w:rPr>
          <w:lang w:eastAsia="ko-KR"/>
        </w:rPr>
        <w:t>_</w:t>
      </w:r>
      <w:proofErr w:type="spellStart"/>
      <w:r>
        <w:rPr>
          <w:lang w:eastAsia="ko-KR"/>
        </w:rPr>
        <w:t>서브메뉴</w:t>
      </w:r>
      <w:proofErr w:type="spellEnd"/>
    </w:p>
    <w:p w14:paraId="112CD837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006F80FD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50B41691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06F738D5" wp14:editId="554BF189">
            <wp:extent cx="6858000" cy="5172075"/>
            <wp:effectExtent l="0" t="0" r="0" b="0"/>
            <wp:docPr id="40" name="AXU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9C69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proofErr w:type="spellStart"/>
      <w:r>
        <w:rPr>
          <w:lang w:eastAsia="ko-KR"/>
        </w:rPr>
        <w:lastRenderedPageBreak/>
        <w:t>주문목록</w:t>
      </w:r>
      <w:proofErr w:type="spellEnd"/>
    </w:p>
    <w:p w14:paraId="55C71E04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proofErr w:type="spellStart"/>
      <w:r>
        <w:rPr>
          <w:lang w:eastAsia="ko-KR"/>
        </w:rPr>
        <w:t>매출리포트</w:t>
      </w:r>
      <w:proofErr w:type="spellEnd"/>
      <w:r>
        <w:rPr>
          <w:lang w:eastAsia="ko-KR"/>
        </w:rPr>
        <w:t>_</w:t>
      </w:r>
      <w:proofErr w:type="spellStart"/>
      <w:r>
        <w:rPr>
          <w:lang w:eastAsia="ko-KR"/>
        </w:rPr>
        <w:t>서브메뉴</w:t>
      </w:r>
      <w:proofErr w:type="spellEnd"/>
    </w:p>
    <w:p w14:paraId="52D7704B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2DFBDC37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323C0432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D7DEA69" wp14:editId="4296AF96">
            <wp:extent cx="6858000" cy="5172075"/>
            <wp:effectExtent l="0" t="0" r="0" b="0"/>
            <wp:docPr id="41" name="AXU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C050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각</w:t>
      </w:r>
      <w:r>
        <w:rPr>
          <w:lang w:eastAsia="ko-KR"/>
        </w:rPr>
        <w:t xml:space="preserve"> </w:t>
      </w:r>
      <w:r>
        <w:rPr>
          <w:lang w:eastAsia="ko-KR"/>
        </w:rPr>
        <w:t>주문</w:t>
      </w:r>
    </w:p>
    <w:p w14:paraId="30D3A836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proofErr w:type="spellStart"/>
      <w:r>
        <w:rPr>
          <w:lang w:eastAsia="ko-KR"/>
        </w:rPr>
        <w:t>매출리포트</w:t>
      </w:r>
      <w:proofErr w:type="spellEnd"/>
      <w:r>
        <w:rPr>
          <w:lang w:eastAsia="ko-KR"/>
        </w:rPr>
        <w:t>_</w:t>
      </w:r>
      <w:proofErr w:type="spellStart"/>
      <w:r>
        <w:rPr>
          <w:lang w:eastAsia="ko-KR"/>
        </w:rPr>
        <w:t>서브메뉴</w:t>
      </w:r>
      <w:proofErr w:type="spellEnd"/>
    </w:p>
    <w:p w14:paraId="42E8EFB7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7D411FFC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467504F3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29DAE77C" wp14:editId="4DEF394B">
            <wp:extent cx="5257800" cy="7315200"/>
            <wp:effectExtent l="0" t="0" r="0" b="0"/>
            <wp:docPr id="42" name="AXU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C89B" w14:textId="77777777" w:rsidR="00810F92" w:rsidRDefault="008F3BF2">
      <w:pPr>
        <w:pStyle w:val="Heading3"/>
      </w:pPr>
      <w:r>
        <w:lastRenderedPageBreak/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629"/>
        <w:gridCol w:w="5971"/>
      </w:tblGrid>
      <w:tr w:rsidR="00810F92" w14:paraId="1C32D4C2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005B8C1F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531B4260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57CE30CC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50070606" w14:textId="77777777" w:rsidTr="00810F92">
        <w:tc>
          <w:tcPr>
            <w:tcW w:w="0" w:type="auto"/>
          </w:tcPr>
          <w:p w14:paraId="6518D75D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50AF02B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0FAC4BE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필수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 X</w:t>
            </w:r>
          </w:p>
          <w:p w14:paraId="5FE7E1A9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5DC8F1F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대표전화번호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포매팅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요구사항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</w:p>
          <w:p w14:paraId="00F6E42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'-'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없다가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자리수에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맞추어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자동으로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그려준다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1A9B5CB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삭제시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직전의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5540F3A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37D0603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국내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포맷을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지원한다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</w:tc>
      </w:tr>
      <w:tr w:rsidR="00810F92" w14:paraId="4B38C98C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87F064C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7C215D95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2710246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필수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 X</w:t>
            </w:r>
          </w:p>
          <w:p w14:paraId="31504B78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706C1734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대표전화번호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포매팅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요구사항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</w:p>
          <w:p w14:paraId="7DC31335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'-'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없다가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자리수에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맞추어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자동으로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그려준다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3FC4D90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삭제시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직전의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7DC7D13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75B210B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국내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포맷을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지원한다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</w:tc>
      </w:tr>
      <w:tr w:rsidR="00810F92" w14:paraId="393F5BA9" w14:textId="77777777" w:rsidTr="00810F92">
        <w:tc>
          <w:tcPr>
            <w:tcW w:w="0" w:type="auto"/>
          </w:tcPr>
          <w:p w14:paraId="5C98E430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7076E797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1C9F8A1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필수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 X</w:t>
            </w:r>
          </w:p>
          <w:p w14:paraId="2F82308F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308DB65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대표전화번호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포매팅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요구사항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</w:p>
          <w:p w14:paraId="4799F48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'-'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없다가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자리수에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맞추어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자동으로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그려준다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7846208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삭제시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직전의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355BAEB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1949A4A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국내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포맷을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지원한다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</w:tc>
      </w:tr>
      <w:tr w:rsidR="00810F92" w14:paraId="20D0122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EAC41ED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416A11A4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1D3393A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필수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 X</w:t>
            </w:r>
          </w:p>
          <w:p w14:paraId="5EB5182E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646D8FB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대표전화번호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포매팅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요구사항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</w:p>
          <w:p w14:paraId="5A2FA57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'-'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없다가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자리수에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맞추어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자동으로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그려준다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70EAB5D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삭제시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직전의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774EF87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2B9F7EC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국내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포맷을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지원한다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</w:tc>
      </w:tr>
      <w:tr w:rsidR="00810F92" w14:paraId="61AE05E6" w14:textId="77777777" w:rsidTr="00810F92">
        <w:tc>
          <w:tcPr>
            <w:tcW w:w="0" w:type="auto"/>
          </w:tcPr>
          <w:p w14:paraId="69563FC8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2CD9CA07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3A28376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필수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 X</w:t>
            </w:r>
          </w:p>
          <w:p w14:paraId="33E126A2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5F93D6A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대표전화번호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포매팅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요구사항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</w:p>
          <w:p w14:paraId="459E177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'-'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없다가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자리수에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맞추어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자동으로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그려준다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5CF7DBF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삭제시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직전의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2BBD9BF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241556C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국내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포맷을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지원한다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</w:tc>
      </w:tr>
      <w:tr w:rsidR="00810F92" w14:paraId="645B396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C2535F3" w14:textId="77777777" w:rsidR="00810F92" w:rsidRDefault="008F3BF2">
            <w:pPr>
              <w:pStyle w:val="AxureTableNormalText"/>
            </w:pPr>
            <w:r>
              <w:lastRenderedPageBreak/>
              <w:t>6</w:t>
            </w:r>
          </w:p>
        </w:tc>
        <w:tc>
          <w:tcPr>
            <w:tcW w:w="0" w:type="auto"/>
          </w:tcPr>
          <w:p w14:paraId="6A938C9B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398614B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필수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 X</w:t>
            </w:r>
          </w:p>
          <w:p w14:paraId="67D5745D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02DE035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대표전화번호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포매팅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요구사항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</w:p>
          <w:p w14:paraId="1A337F4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'-'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없다가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자리수에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맞추어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자동으로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그려준다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44A733C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삭제시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직전의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5D7AD18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4BC51FA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국내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포맷을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지원한다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</w:tc>
      </w:tr>
    </w:tbl>
    <w:p w14:paraId="1AB717EA" w14:textId="77777777" w:rsidR="00810F92" w:rsidRDefault="008F3BF2">
      <w:pPr>
        <w:pStyle w:val="Heading3"/>
      </w:pPr>
      <w:proofErr w:type="spellStart"/>
      <w:r>
        <w:t>구성요소</w:t>
      </w:r>
      <w:proofErr w:type="spellEnd"/>
      <w:r>
        <w:t xml:space="preserve"> </w:t>
      </w:r>
      <w:proofErr w:type="spellStart"/>
      <w:r>
        <w:t>기능</w:t>
      </w:r>
      <w:proofErr w:type="spellEnd"/>
      <w:r>
        <w:t xml:space="preserve"> </w:t>
      </w:r>
      <w:proofErr w:type="spellStart"/>
      <w:r>
        <w:t>로직</w:t>
      </w:r>
      <w:proofErr w:type="spellEnd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629"/>
        <w:gridCol w:w="464"/>
      </w:tblGrid>
      <w:tr w:rsidR="00810F92" w14:paraId="152FD4A3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D1D3582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649AC3B2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20526D17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680B9DF8" w14:textId="77777777" w:rsidTr="00810F92">
        <w:tc>
          <w:tcPr>
            <w:tcW w:w="0" w:type="auto"/>
          </w:tcPr>
          <w:p w14:paraId="66FD3D6A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1C2A014C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128088C5" w14:textId="77777777" w:rsidR="00810F92" w:rsidRDefault="00810F92">
            <w:pPr>
              <w:pStyle w:val="AxureTableNormalText"/>
            </w:pPr>
          </w:p>
        </w:tc>
      </w:tr>
      <w:tr w:rsidR="00810F92" w14:paraId="5EBBB78C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0B819F9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51C927FE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2D102081" w14:textId="77777777" w:rsidR="00810F92" w:rsidRDefault="00810F92">
            <w:pPr>
              <w:pStyle w:val="AxureTableNormalText"/>
            </w:pPr>
          </w:p>
        </w:tc>
      </w:tr>
      <w:tr w:rsidR="00810F92" w14:paraId="182E86A3" w14:textId="77777777" w:rsidTr="00810F92">
        <w:tc>
          <w:tcPr>
            <w:tcW w:w="0" w:type="auto"/>
          </w:tcPr>
          <w:p w14:paraId="627D6906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0032EBFE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3C941676" w14:textId="77777777" w:rsidR="00810F92" w:rsidRDefault="00810F92">
            <w:pPr>
              <w:pStyle w:val="AxureTableNormalText"/>
            </w:pPr>
          </w:p>
        </w:tc>
      </w:tr>
      <w:tr w:rsidR="00810F92" w14:paraId="323E6B08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BEFCDF1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49BC6F44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5D055FF0" w14:textId="77777777" w:rsidR="00810F92" w:rsidRDefault="00810F92">
            <w:pPr>
              <w:pStyle w:val="AxureTableNormalText"/>
            </w:pPr>
          </w:p>
        </w:tc>
      </w:tr>
      <w:tr w:rsidR="00810F92" w14:paraId="5847FFB1" w14:textId="77777777" w:rsidTr="00810F92">
        <w:tc>
          <w:tcPr>
            <w:tcW w:w="0" w:type="auto"/>
          </w:tcPr>
          <w:p w14:paraId="1F9CDA84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5F77ADCD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0D5385FD" w14:textId="77777777" w:rsidR="00810F92" w:rsidRDefault="00810F92">
            <w:pPr>
              <w:pStyle w:val="AxureTableNormalText"/>
            </w:pPr>
          </w:p>
        </w:tc>
      </w:tr>
      <w:tr w:rsidR="00810F92" w14:paraId="64FA18C2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D291FC3" w14:textId="77777777" w:rsidR="00810F92" w:rsidRDefault="008F3BF2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14:paraId="0DB45C5A" w14:textId="77777777" w:rsidR="00810F92" w:rsidRDefault="008F3BF2">
            <w:pPr>
              <w:pStyle w:val="AxureTableNormalText"/>
            </w:pPr>
            <w:r>
              <w:t>대표전화번호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5B479A5F" w14:textId="77777777" w:rsidR="00810F92" w:rsidRDefault="00810F92">
            <w:pPr>
              <w:pStyle w:val="AxureTableNormalText"/>
            </w:pPr>
          </w:p>
        </w:tc>
      </w:tr>
    </w:tbl>
    <w:p w14:paraId="6994BA0B" w14:textId="77777777" w:rsidR="00810F92" w:rsidRDefault="008F3BF2">
      <w:pPr>
        <w:pStyle w:val="Heading2"/>
      </w:pPr>
      <w:r>
        <w:br w:type="page"/>
      </w:r>
      <w:r>
        <w:lastRenderedPageBreak/>
        <w:t>주문주소록</w:t>
      </w:r>
    </w:p>
    <w:p w14:paraId="09B22399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proofErr w:type="spellStart"/>
      <w:r>
        <w:rPr>
          <w:lang w:eastAsia="ko-KR"/>
        </w:rPr>
        <w:t>매출리포트</w:t>
      </w:r>
      <w:proofErr w:type="spellEnd"/>
      <w:r>
        <w:rPr>
          <w:lang w:eastAsia="ko-KR"/>
        </w:rPr>
        <w:t>_</w:t>
      </w:r>
      <w:proofErr w:type="spellStart"/>
      <w:r>
        <w:rPr>
          <w:lang w:eastAsia="ko-KR"/>
        </w:rPr>
        <w:t>서브메뉴</w:t>
      </w:r>
      <w:proofErr w:type="spellEnd"/>
    </w:p>
    <w:p w14:paraId="120C51C4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7DA993FB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6D9F04D5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6D75C364" wp14:editId="59D5C8AA">
            <wp:extent cx="6858000" cy="5172075"/>
            <wp:effectExtent l="0" t="0" r="0" b="0"/>
            <wp:docPr id="43" name="AXU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5AF0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예치금</w:t>
      </w:r>
    </w:p>
    <w:p w14:paraId="187270E6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(</w:t>
      </w: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 xml:space="preserve">) + </w:t>
      </w:r>
      <w:r>
        <w:rPr>
          <w:lang w:eastAsia="ko-KR"/>
        </w:rPr>
        <w:t>고객</w:t>
      </w:r>
      <w:r>
        <w:rPr>
          <w:lang w:eastAsia="ko-KR"/>
        </w:rPr>
        <w:t>_</w:t>
      </w:r>
      <w:proofErr w:type="spellStart"/>
      <w:r>
        <w:rPr>
          <w:lang w:eastAsia="ko-KR"/>
        </w:rPr>
        <w:t>서브메뉴</w:t>
      </w:r>
      <w:proofErr w:type="spellEnd"/>
    </w:p>
    <w:p w14:paraId="7961D482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방식</w:t>
      </w:r>
      <w:r>
        <w:rPr>
          <w:rFonts w:ascii="Apple SD Gothic Neo" w:hAnsi="Apple SD Gothic Neo"/>
          <w:lang w:eastAsia="ko-KR"/>
        </w:rPr>
        <w:t xml:space="preserve">: </w:t>
      </w:r>
      <w:r>
        <w:rPr>
          <w:rFonts w:ascii="Apple SD Gothic Neo" w:hAnsi="Apple SD Gothic Neo"/>
          <w:lang w:eastAsia="ko-KR"/>
        </w:rPr>
        <w:t>메뉴를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한눈에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파악할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  <w:r>
        <w:rPr>
          <w:lang w:eastAsia="ko-KR"/>
        </w:rPr>
        <w:t xml:space="preserve">, </w:t>
      </w:r>
      <w:proofErr w:type="spellStart"/>
      <w:r>
        <w:rPr>
          <w:rFonts w:ascii="Apple SD Gothic Neo" w:hAnsi="Apple SD Gothic Neo"/>
          <w:lang w:eastAsia="ko-KR"/>
        </w:rPr>
        <w:t>머티리얼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디자인의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메뉴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구조</w:t>
      </w:r>
    </w:p>
    <w:p w14:paraId="39227ED5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</w:p>
    <w:p w14:paraId="7B6871BD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70E060FC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6AF5912A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9800CFA" wp14:editId="407ED040">
            <wp:extent cx="6858000" cy="5172075"/>
            <wp:effectExtent l="0" t="0" r="0" b="0"/>
            <wp:docPr id="44" name="AXU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EE91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고객</w:t>
      </w:r>
      <w:r>
        <w:rPr>
          <w:lang w:eastAsia="ko-KR"/>
        </w:rPr>
        <w:t>(</w:t>
      </w:r>
      <w:r>
        <w:rPr>
          <w:lang w:eastAsia="ko-KR"/>
        </w:rPr>
        <w:t>리스트</w:t>
      </w:r>
      <w:r>
        <w:rPr>
          <w:lang w:eastAsia="ko-KR"/>
        </w:rPr>
        <w:t>)</w:t>
      </w:r>
    </w:p>
    <w:p w14:paraId="42A329AF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각</w:t>
      </w:r>
      <w:r>
        <w:rPr>
          <w:lang w:eastAsia="ko-KR"/>
        </w:rPr>
        <w:t xml:space="preserve"> </w:t>
      </w:r>
      <w:r>
        <w:rPr>
          <w:lang w:eastAsia="ko-KR"/>
        </w:rPr>
        <w:t>고객</w:t>
      </w:r>
    </w:p>
    <w:p w14:paraId="088305D4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로그인</w:t>
      </w:r>
    </w:p>
    <w:p w14:paraId="25835508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3A61E488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C0803C9" wp14:editId="3A861C5F">
            <wp:extent cx="6858000" cy="5143500"/>
            <wp:effectExtent l="0" t="0" r="0" b="0"/>
            <wp:docPr id="45" name="AXU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F9F7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0107C640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9EA5A4A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E968F64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424E9509" w14:textId="77777777" w:rsidTr="00810F92">
        <w:tc>
          <w:tcPr>
            <w:tcW w:w="0" w:type="auto"/>
          </w:tcPr>
          <w:p w14:paraId="224D2D57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5D11CE8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5BB8448F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3C238464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72B12A4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5A76FE9C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22128921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20D73087" w14:textId="77777777" w:rsidTr="00810F92">
        <w:tc>
          <w:tcPr>
            <w:tcW w:w="0" w:type="auto"/>
          </w:tcPr>
          <w:p w14:paraId="399ABC28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0311D7B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744AE14" w14:textId="77777777" w:rsidR="00810F92" w:rsidRDefault="00810F92">
            <w:pPr>
              <w:pStyle w:val="AxureTableNormalText"/>
            </w:pPr>
          </w:p>
        </w:tc>
      </w:tr>
    </w:tbl>
    <w:p w14:paraId="7A6D6542" w14:textId="77777777" w:rsidR="00810F92" w:rsidRDefault="008F3BF2">
      <w:pPr>
        <w:pStyle w:val="Heading2"/>
      </w:pPr>
      <w:r>
        <w:br w:type="page"/>
      </w:r>
      <w:r>
        <w:lastRenderedPageBreak/>
        <w:t>기본정보</w:t>
      </w:r>
    </w:p>
    <w:p w14:paraId="51D29A59" w14:textId="77777777" w:rsidR="00810F92" w:rsidRDefault="008F3BF2">
      <w:pPr>
        <w:pStyle w:val="Heading5"/>
      </w:pPr>
      <w:r>
        <w:t>싱글</w:t>
      </w:r>
      <w:r>
        <w:t xml:space="preserve"> </w:t>
      </w:r>
      <w:r>
        <w:t>탑</w:t>
      </w:r>
      <w:r>
        <w:t xml:space="preserve"> </w:t>
      </w:r>
      <w:r>
        <w:t>프레임</w:t>
      </w:r>
      <w:r>
        <w:t>_</w:t>
      </w:r>
      <w:r>
        <w:t>유통망</w:t>
      </w:r>
    </w:p>
    <w:p w14:paraId="17782E76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789B2E72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7451B37D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5FB46FF" wp14:editId="53DF8059">
            <wp:extent cx="6858000" cy="5162550"/>
            <wp:effectExtent l="0" t="0" r="0" b="0"/>
            <wp:docPr id="46" name="AXU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A7C9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469"/>
        <w:gridCol w:w="7417"/>
      </w:tblGrid>
      <w:tr w:rsidR="00810F92" w14:paraId="0994E7DF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9B4C114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6600E3C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2E0ED1D7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0F6ADE7A" w14:textId="77777777" w:rsidTr="00810F92">
        <w:tc>
          <w:tcPr>
            <w:tcW w:w="0" w:type="auto"/>
          </w:tcPr>
          <w:p w14:paraId="3090036B" w14:textId="77777777" w:rsidR="00810F92" w:rsidRDefault="008F3BF2">
            <w:pPr>
              <w:pStyle w:val="AxureTableNormalText"/>
            </w:pPr>
            <w:r>
              <w:lastRenderedPageBreak/>
              <w:t>1</w:t>
            </w:r>
          </w:p>
        </w:tc>
        <w:tc>
          <w:tcPr>
            <w:tcW w:w="0" w:type="auto"/>
          </w:tcPr>
          <w:p w14:paraId="1FDFFC8F" w14:textId="77777777" w:rsidR="00810F92" w:rsidRDefault="008F3BF2">
            <w:pPr>
              <w:pStyle w:val="AxureTableNormalText"/>
            </w:pPr>
            <w:r>
              <w:t>핸드폰번호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6EE8C7D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필수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 O</w:t>
            </w:r>
          </w:p>
          <w:p w14:paraId="7348B29D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46F933E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초기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비활성화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,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오른쪽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누르면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활성화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</w:p>
          <w:p w14:paraId="614A3E4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>*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누르면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</w:p>
          <w:p w14:paraId="784302B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활성화</w:t>
            </w:r>
          </w:p>
          <w:p w14:paraId="3DCB8AF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저장된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같으면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취소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버튼으로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</w:p>
          <w:p w14:paraId="449FA60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저장된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다르면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받기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버튼으로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</w:p>
          <w:p w14:paraId="3BB2765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받기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클릭하면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입력란에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하단에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뜨고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인증하기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생성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</w:p>
          <w:p w14:paraId="4873198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포매팅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요구사항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</w:p>
          <w:p w14:paraId="02A86C0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'-'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없다가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자리수에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맞추어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자동으로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그려준다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124408C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삭제시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직전의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5712814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7BF68BB5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'-'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포함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12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자리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까지만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3C5A95D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[01N-NNN-NNNN]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형식만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허용</w:t>
            </w:r>
          </w:p>
          <w:p w14:paraId="7A323E86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7495A57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인증에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관한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이슈</w:t>
            </w:r>
          </w:p>
          <w:p w14:paraId="2BF8EF8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중복되게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등록될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있으나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최종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인증자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유효화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하고</w:t>
            </w:r>
          </w:p>
          <w:p w14:paraId="080A54F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다른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동일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무효화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(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재인증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필요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)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정책이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좋을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것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같음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</w:tc>
      </w:tr>
      <w:tr w:rsidR="00810F92" w14:paraId="1090632C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1E5B821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34D57A3E" w14:textId="77777777" w:rsidR="00810F92" w:rsidRDefault="008F3BF2">
            <w:pPr>
              <w:pStyle w:val="AxureTableNormalText"/>
            </w:pPr>
            <w:r>
              <w:t>핸드폰번호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7CBF757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필수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 O</w:t>
            </w:r>
          </w:p>
          <w:p w14:paraId="580A2102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17A12E5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초기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비활성화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,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오른쪽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누르면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활성화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</w:p>
          <w:p w14:paraId="1D7C30B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>*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누르면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</w:p>
          <w:p w14:paraId="406616F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활성화</w:t>
            </w:r>
          </w:p>
          <w:p w14:paraId="278C52A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저장된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같으면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취소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버튼으로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</w:p>
          <w:p w14:paraId="4D4AD43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저장된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다르면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받기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버튼으로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변경</w:t>
            </w:r>
          </w:p>
          <w:p w14:paraId="4ABC00C5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 -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받기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클릭하면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입력란에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하단에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뜨고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인증하기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버튼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생성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</w:p>
          <w:p w14:paraId="297667A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포매팅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요구사항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:</w:t>
            </w:r>
          </w:p>
          <w:p w14:paraId="3E731C3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'-'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없다가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자리수에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맞추어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자동으로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그려준다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610EBD8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전화번호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삭제시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직전의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숫자가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삭제되면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하이픈도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삭제한다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0D88CEF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숫자만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5477953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>- '-'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포함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12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자리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까지만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입력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가능하다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  <w:p w14:paraId="0AA367F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[01N-NNN-NNNN]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형식만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허용</w:t>
            </w:r>
          </w:p>
          <w:p w14:paraId="39D96A65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64D3667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인증에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관한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이슈</w:t>
            </w:r>
          </w:p>
          <w:p w14:paraId="1D0F429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중복되게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등록될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있으나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최종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인증자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번호만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유효화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하고</w:t>
            </w:r>
          </w:p>
          <w:p w14:paraId="6D7A86C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-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다른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동일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핸드폰번호는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무효화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(</w:t>
            </w:r>
            <w:proofErr w:type="spellStart"/>
            <w:r>
              <w:rPr>
                <w:rFonts w:ascii="Apple SD Gothic Neo" w:hAnsi="Apple SD Gothic Neo"/>
                <w:color w:val="808080"/>
                <w:lang w:eastAsia="ko-KR"/>
              </w:rPr>
              <w:t>재인증</w:t>
            </w:r>
            <w:proofErr w:type="spellEnd"/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필요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)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하는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정책이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좋을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것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같음</w:t>
            </w:r>
            <w:r>
              <w:rPr>
                <w:rFonts w:ascii="Apple SD Gothic Neo" w:hAnsi="Apple SD Gothic Neo"/>
                <w:color w:val="808080"/>
                <w:lang w:eastAsia="ko-KR"/>
              </w:rPr>
              <w:t>.</w:t>
            </w:r>
          </w:p>
        </w:tc>
      </w:tr>
      <w:tr w:rsidR="00810F92" w14:paraId="53FA0273" w14:textId="77777777" w:rsidTr="00810F92">
        <w:tc>
          <w:tcPr>
            <w:tcW w:w="0" w:type="auto"/>
          </w:tcPr>
          <w:p w14:paraId="0E39465C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464CF3D0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11325BD7" w14:textId="77777777" w:rsidR="00810F92" w:rsidRDefault="008F3BF2">
            <w:pPr>
              <w:pStyle w:val="AxureTableNormalText"/>
            </w:pPr>
            <w:r>
              <w:t xml:space="preserve">* </w:t>
            </w:r>
            <w:r>
              <w:rPr>
                <w:rFonts w:ascii="Apple SD Gothic Neo" w:hAnsi="Apple SD Gothic Neo"/>
              </w:rPr>
              <w:t>상단</w:t>
            </w:r>
            <w:r>
              <w:t xml:space="preserve"> </w:t>
            </w:r>
            <w:r>
              <w:rPr>
                <w:rFonts w:ascii="Apple SD Gothic Neo" w:hAnsi="Apple SD Gothic Neo"/>
              </w:rPr>
              <w:t>고정</w:t>
            </w:r>
            <w:r>
              <w:t xml:space="preserve"> </w:t>
            </w:r>
            <w:r>
              <w:rPr>
                <w:rFonts w:ascii="Apple SD Gothic Neo" w:hAnsi="Apple SD Gothic Neo"/>
              </w:rPr>
              <w:t>메뉴</w:t>
            </w:r>
          </w:p>
        </w:tc>
      </w:tr>
    </w:tbl>
    <w:p w14:paraId="393CCA39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469"/>
        <w:gridCol w:w="464"/>
      </w:tblGrid>
      <w:tr w:rsidR="00810F92" w14:paraId="0808ADFF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C26BB61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24EF6DCE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10542B2A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7AAA4840" w14:textId="77777777" w:rsidTr="00810F92">
        <w:tc>
          <w:tcPr>
            <w:tcW w:w="0" w:type="auto"/>
          </w:tcPr>
          <w:p w14:paraId="5007CAE8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5FFF3C2" w14:textId="77777777" w:rsidR="00810F92" w:rsidRDefault="008F3BF2">
            <w:pPr>
              <w:pStyle w:val="AxureTableNormalText"/>
            </w:pPr>
            <w:r>
              <w:t>핸드폰번호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57372C45" w14:textId="77777777" w:rsidR="00810F92" w:rsidRDefault="00810F92">
            <w:pPr>
              <w:pStyle w:val="AxureTableNormalText"/>
            </w:pPr>
          </w:p>
        </w:tc>
      </w:tr>
      <w:tr w:rsidR="00810F92" w14:paraId="6FF0AB8C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1A2C2BF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0C161133" w14:textId="77777777" w:rsidR="00810F92" w:rsidRDefault="008F3BF2">
            <w:pPr>
              <w:pStyle w:val="AxureTableNormalText"/>
            </w:pPr>
            <w:r>
              <w:t>핸드폰번호</w:t>
            </w:r>
            <w:r>
              <w:t xml:space="preserve"> </w:t>
            </w:r>
            <w:r>
              <w:t>입력란</w:t>
            </w:r>
          </w:p>
        </w:tc>
        <w:tc>
          <w:tcPr>
            <w:tcW w:w="0" w:type="auto"/>
          </w:tcPr>
          <w:p w14:paraId="459E9616" w14:textId="77777777" w:rsidR="00810F92" w:rsidRDefault="00810F92">
            <w:pPr>
              <w:pStyle w:val="AxureTableNormalText"/>
            </w:pPr>
          </w:p>
        </w:tc>
      </w:tr>
      <w:tr w:rsidR="00810F92" w14:paraId="4BD4B35C" w14:textId="77777777" w:rsidTr="00810F92">
        <w:tc>
          <w:tcPr>
            <w:tcW w:w="0" w:type="auto"/>
          </w:tcPr>
          <w:p w14:paraId="7EF206BA" w14:textId="77777777" w:rsidR="00810F92" w:rsidRDefault="008F3BF2">
            <w:pPr>
              <w:pStyle w:val="AxureTableNormalText"/>
            </w:pPr>
            <w:r>
              <w:lastRenderedPageBreak/>
              <w:t>A1</w:t>
            </w:r>
          </w:p>
        </w:tc>
        <w:tc>
          <w:tcPr>
            <w:tcW w:w="0" w:type="auto"/>
          </w:tcPr>
          <w:p w14:paraId="25F90AED" w14:textId="77777777" w:rsidR="00810F92" w:rsidRDefault="00810F92">
            <w:pPr>
              <w:pStyle w:val="AxureTableNormalText"/>
            </w:pPr>
          </w:p>
        </w:tc>
        <w:tc>
          <w:tcPr>
            <w:tcW w:w="0" w:type="auto"/>
          </w:tcPr>
          <w:p w14:paraId="5E24FB97" w14:textId="77777777" w:rsidR="00810F92" w:rsidRDefault="00810F92">
            <w:pPr>
              <w:pStyle w:val="AxureTableNormalText"/>
            </w:pPr>
          </w:p>
        </w:tc>
      </w:tr>
    </w:tbl>
    <w:p w14:paraId="39F1B2A7" w14:textId="77777777" w:rsidR="00810F92" w:rsidRDefault="008F3BF2">
      <w:pPr>
        <w:pStyle w:val="Heading2"/>
      </w:pPr>
      <w:r>
        <w:br w:type="page"/>
      </w:r>
      <w:r>
        <w:lastRenderedPageBreak/>
        <w:t>매장리스트</w:t>
      </w:r>
    </w:p>
    <w:p w14:paraId="085F8F88" w14:textId="77777777" w:rsidR="00810F92" w:rsidRDefault="008F3BF2">
      <w:pPr>
        <w:pStyle w:val="Heading5"/>
      </w:pPr>
      <w:r>
        <w:t>싱글</w:t>
      </w:r>
      <w:r>
        <w:t xml:space="preserve"> </w:t>
      </w:r>
      <w:r>
        <w:t>탑</w:t>
      </w:r>
      <w:r>
        <w:t xml:space="preserve"> </w:t>
      </w:r>
      <w:r>
        <w:t>프레임</w:t>
      </w:r>
      <w:r>
        <w:t>_</w:t>
      </w:r>
      <w:r>
        <w:t>유통망</w:t>
      </w:r>
    </w:p>
    <w:p w14:paraId="5512063C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2F85FD9F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425F7DBA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04BBCC2" wp14:editId="349543EE">
            <wp:extent cx="6858000" cy="5162550"/>
            <wp:effectExtent l="0" t="0" r="0" b="0"/>
            <wp:docPr id="47" name="AXU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0E8D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공지사항</w:t>
      </w:r>
    </w:p>
    <w:p w14:paraId="60A62A16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_</w:t>
      </w:r>
      <w:r>
        <w:rPr>
          <w:lang w:eastAsia="ko-KR"/>
        </w:rPr>
        <w:t>유통망</w:t>
      </w:r>
    </w:p>
    <w:p w14:paraId="61A9794A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3D9EE9EB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1480B4A4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D5BD90D" wp14:editId="27A2AE87">
            <wp:extent cx="6858000" cy="5162550"/>
            <wp:effectExtent l="0" t="0" r="0" b="0"/>
            <wp:docPr id="48" name="AXU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AA02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고객계정생성</w:t>
      </w:r>
    </w:p>
    <w:p w14:paraId="69ECCB91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싱글</w:t>
      </w:r>
      <w:r>
        <w:rPr>
          <w:lang w:eastAsia="ko-KR"/>
        </w:rPr>
        <w:t xml:space="preserve"> </w:t>
      </w:r>
      <w:r>
        <w:rPr>
          <w:lang w:eastAsia="ko-KR"/>
        </w:rPr>
        <w:t>탑</w:t>
      </w:r>
      <w:r>
        <w:rPr>
          <w:lang w:eastAsia="ko-KR"/>
        </w:rPr>
        <w:t xml:space="preserve"> </w:t>
      </w:r>
      <w:r>
        <w:rPr>
          <w:lang w:eastAsia="ko-KR"/>
        </w:rPr>
        <w:t>프레임</w:t>
      </w:r>
      <w:r>
        <w:rPr>
          <w:lang w:eastAsia="ko-KR"/>
        </w:rPr>
        <w:t>_</w:t>
      </w:r>
      <w:r>
        <w:rPr>
          <w:lang w:eastAsia="ko-KR"/>
        </w:rPr>
        <w:t>유통망</w:t>
      </w:r>
    </w:p>
    <w:p w14:paraId="3C4A6666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메인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홈을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슬라이딩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한다</w:t>
      </w:r>
      <w:r>
        <w:rPr>
          <w:rFonts w:ascii="Apple SD Gothic Neo" w:hAnsi="Apple SD Gothic Neo"/>
          <w:lang w:eastAsia="ko-KR"/>
        </w:rPr>
        <w:t>.</w:t>
      </w:r>
    </w:p>
    <w:p w14:paraId="0D47200A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7CA4CFF5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270E2C9D" wp14:editId="65D24605">
            <wp:extent cx="6858000" cy="5162550"/>
            <wp:effectExtent l="0" t="0" r="0" b="0"/>
            <wp:docPr id="49" name="AXU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F046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2EF19710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9709A73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FE212A1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2A08C3EF" w14:textId="77777777" w:rsidTr="00810F92">
        <w:tc>
          <w:tcPr>
            <w:tcW w:w="0" w:type="auto"/>
          </w:tcPr>
          <w:p w14:paraId="053CFBDC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F96DF7F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2D517587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338246B6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9167D62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5ED4DB10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26E4D313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73055516" w14:textId="77777777" w:rsidTr="00810F92">
        <w:tc>
          <w:tcPr>
            <w:tcW w:w="0" w:type="auto"/>
          </w:tcPr>
          <w:p w14:paraId="27DF808C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445338D3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7B7D8CF" w14:textId="77777777" w:rsidR="00810F92" w:rsidRDefault="00810F92">
            <w:pPr>
              <w:pStyle w:val="AxureTableNormalText"/>
            </w:pPr>
          </w:p>
        </w:tc>
      </w:tr>
    </w:tbl>
    <w:p w14:paraId="2E9E2FAB" w14:textId="77777777" w:rsidR="00810F92" w:rsidRDefault="008F3BF2">
      <w:pPr>
        <w:pStyle w:val="Heading2"/>
      </w:pPr>
      <w:r>
        <w:br w:type="page"/>
      </w:r>
      <w:r>
        <w:lastRenderedPageBreak/>
        <w:t>POS_Device_Register</w:t>
      </w:r>
    </w:p>
    <w:p w14:paraId="05978492" w14:textId="77777777" w:rsidR="00810F92" w:rsidRDefault="008F3BF2">
      <w:pPr>
        <w:pStyle w:val="Heading5"/>
      </w:pPr>
      <w:r>
        <w:t>Description</w:t>
      </w:r>
    </w:p>
    <w:p w14:paraId="20C59987" w14:textId="77777777" w:rsidR="00810F92" w:rsidRDefault="008F3BF2">
      <w:r>
        <w:rPr>
          <w:rFonts w:ascii="Apple SD Gothic Neo" w:hAnsi="Apple SD Gothic Neo"/>
        </w:rPr>
        <w:t xml:space="preserve">* </w:t>
      </w:r>
      <w:r>
        <w:rPr>
          <w:rFonts w:ascii="Apple SD Gothic Neo" w:hAnsi="Apple SD Gothic Neo"/>
        </w:rPr>
        <w:t>개요</w:t>
      </w:r>
    </w:p>
    <w:p w14:paraId="579F8444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설치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처음으로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보게되는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화면</w:t>
      </w:r>
    </w:p>
    <w:p w14:paraId="1DA215B3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대시보드에서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생성한</w:t>
      </w:r>
      <w:r>
        <w:rPr>
          <w:rFonts w:ascii="Apple SD Gothic Neo" w:hAnsi="Apple SD Gothic Neo"/>
          <w:lang w:eastAsia="ko-KR"/>
        </w:rPr>
        <w:t xml:space="preserve"> POS</w:t>
      </w:r>
      <w:r>
        <w:rPr>
          <w:rFonts w:ascii="Apple SD Gothic Neo" w:hAnsi="Apple SD Gothic Neo"/>
          <w:lang w:eastAsia="ko-KR"/>
        </w:rPr>
        <w:t>코드를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입력하고</w:t>
      </w:r>
      <w:r>
        <w:rPr>
          <w:rFonts w:ascii="Apple SD Gothic Neo" w:hAnsi="Apple SD Gothic Neo"/>
          <w:lang w:eastAsia="ko-KR"/>
        </w:rPr>
        <w:t xml:space="preserve"> Pairing </w:t>
      </w:r>
      <w:r>
        <w:rPr>
          <w:rFonts w:ascii="Apple SD Gothic Neo" w:hAnsi="Apple SD Gothic Neo"/>
          <w:lang w:eastAsia="ko-KR"/>
        </w:rPr>
        <w:t>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페이지</w:t>
      </w:r>
    </w:p>
    <w:p w14:paraId="6E272434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6EA4D739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ED5167E" wp14:editId="5FCCB018">
            <wp:extent cx="6858000" cy="5143500"/>
            <wp:effectExtent l="0" t="0" r="0" b="0"/>
            <wp:docPr id="50" name="AXU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9B1F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149"/>
        <w:gridCol w:w="8488"/>
      </w:tblGrid>
      <w:tr w:rsidR="00810F92" w14:paraId="78C0ABFC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E08C004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50BB256E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3697CDD8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1AB2081B" w14:textId="77777777" w:rsidTr="00810F92">
        <w:tc>
          <w:tcPr>
            <w:tcW w:w="0" w:type="auto"/>
          </w:tcPr>
          <w:p w14:paraId="1292DE8E" w14:textId="77777777" w:rsidR="00810F92" w:rsidRDefault="008F3BF2">
            <w:pPr>
              <w:pStyle w:val="AxureTableNormalText"/>
            </w:pPr>
            <w:r>
              <w:lastRenderedPageBreak/>
              <w:t>1</w:t>
            </w:r>
          </w:p>
        </w:tc>
        <w:tc>
          <w:tcPr>
            <w:tcW w:w="0" w:type="auto"/>
          </w:tcPr>
          <w:p w14:paraId="2770B8BE" w14:textId="77777777" w:rsidR="00810F92" w:rsidRDefault="008F3BF2">
            <w:pPr>
              <w:pStyle w:val="AxureTableNormalText"/>
            </w:pPr>
            <w:r>
              <w:t>등록하기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A6C0B9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* POS</w:t>
            </w:r>
            <w:r>
              <w:rPr>
                <w:rFonts w:ascii="Apple SD Gothic Neo" w:hAnsi="Apple SD Gothic Neo"/>
                <w:lang w:eastAsia="ko-KR"/>
              </w:rPr>
              <w:t>코드로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해당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브랜드</w:t>
            </w:r>
            <w:r>
              <w:rPr>
                <w:lang w:eastAsia="ko-KR"/>
              </w:rPr>
              <w:t>-</w:t>
            </w:r>
            <w:r>
              <w:rPr>
                <w:rFonts w:ascii="Apple SD Gothic Neo" w:hAnsi="Apple SD Gothic Neo"/>
                <w:lang w:eastAsia="ko-KR"/>
              </w:rPr>
              <w:t>매장의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포스를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찾아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페어링을</w:t>
            </w:r>
            <w:proofErr w:type="spellEnd"/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해줌</w:t>
            </w:r>
          </w:p>
          <w:p w14:paraId="0E0687E4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페어링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ascii="Apple SD Gothic Neo" w:hAnsi="Apple SD Gothic Neo"/>
                <w:lang w:eastAsia="ko-KR"/>
              </w:rPr>
              <w:t>대시보드에서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설정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등록된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개념적</w:t>
            </w:r>
            <w:r>
              <w:rPr>
                <w:rFonts w:ascii="Apple SD Gothic Neo" w:hAnsi="Apple SD Gothic Neo"/>
                <w:lang w:eastAsia="ko-KR"/>
              </w:rPr>
              <w:t xml:space="preserve"> POS</w:t>
            </w:r>
            <w:r>
              <w:rPr>
                <w:rFonts w:ascii="Apple SD Gothic Neo" w:hAnsi="Apple SD Gothic Neo"/>
                <w:lang w:eastAsia="ko-KR"/>
              </w:rPr>
              <w:t>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물리적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기기를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연결시켜주는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작업</w:t>
            </w:r>
          </w:p>
          <w:p w14:paraId="2B97E0FD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7C9F155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해당</w:t>
            </w:r>
            <w:r>
              <w:rPr>
                <w:rFonts w:ascii="Apple SD Gothic Neo" w:hAnsi="Apple SD Gothic Neo"/>
                <w:lang w:eastAsia="ko-KR"/>
              </w:rPr>
              <w:t xml:space="preserve"> POS</w:t>
            </w:r>
            <w:r>
              <w:rPr>
                <w:rFonts w:ascii="Apple SD Gothic Neo" w:hAnsi="Apple SD Gothic Neo"/>
                <w:lang w:eastAsia="ko-KR"/>
              </w:rPr>
              <w:t>코드로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페어링이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되어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기기가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</w:t>
            </w:r>
          </w:p>
          <w:p w14:paraId="7E03674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lang w:eastAsia="ko-KR"/>
              </w:rPr>
              <w:t>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페어링된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기기를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Unparing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주고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마지막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페어링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시도된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기기를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연결함</w:t>
            </w:r>
          </w:p>
          <w:p w14:paraId="639CF3C4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입력된</w:t>
            </w:r>
            <w:r>
              <w:rPr>
                <w:rFonts w:ascii="Apple SD Gothic Neo" w:hAnsi="Apple SD Gothic Neo"/>
                <w:lang w:eastAsia="ko-KR"/>
              </w:rPr>
              <w:t xml:space="preserve"> POS</w:t>
            </w:r>
            <w:r>
              <w:rPr>
                <w:rFonts w:ascii="Apple SD Gothic Neo" w:hAnsi="Apple SD Gothic Neo"/>
                <w:lang w:eastAsia="ko-KR"/>
              </w:rPr>
              <w:t>코드가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존재하지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않는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</w:t>
            </w:r>
          </w:p>
          <w:p w14:paraId="1740873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 - "</w:t>
            </w:r>
            <w:r>
              <w:rPr>
                <w:rFonts w:ascii="Apple SD Gothic Neo" w:hAnsi="Apple SD Gothic Neo"/>
                <w:lang w:eastAsia="ko-KR"/>
              </w:rPr>
              <w:t>잘못된</w:t>
            </w:r>
            <w:r>
              <w:rPr>
                <w:rFonts w:ascii="Apple SD Gothic Neo" w:hAnsi="Apple SD Gothic Neo"/>
                <w:lang w:eastAsia="ko-KR"/>
              </w:rPr>
              <w:t xml:space="preserve"> POS</w:t>
            </w:r>
            <w:r>
              <w:rPr>
                <w:rFonts w:ascii="Apple SD Gothic Neo" w:hAnsi="Apple SD Gothic Neo"/>
                <w:lang w:eastAsia="ko-KR"/>
              </w:rPr>
              <w:t>코드입</w:t>
            </w:r>
            <w:r>
              <w:rPr>
                <w:rFonts w:ascii="Apple SD Gothic Neo" w:hAnsi="Apple SD Gothic Neo"/>
                <w:lang w:eastAsia="ko-KR"/>
              </w:rPr>
              <w:t>니다</w:t>
            </w:r>
            <w:r>
              <w:rPr>
                <w:rFonts w:ascii="Apple SD Gothic Neo" w:hAnsi="Apple SD Gothic Neo"/>
                <w:lang w:eastAsia="ko-KR"/>
              </w:rPr>
              <w:t xml:space="preserve">. </w:t>
            </w:r>
            <w:r>
              <w:rPr>
                <w:rFonts w:ascii="Apple SD Gothic Neo" w:hAnsi="Apple SD Gothic Neo"/>
                <w:lang w:eastAsia="ko-KR"/>
              </w:rPr>
              <w:t>확인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다시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시도해주세요</w:t>
            </w:r>
            <w:r>
              <w:rPr>
                <w:rFonts w:ascii="Apple SD Gothic Neo" w:hAnsi="Apple SD Gothic Neo"/>
                <w:lang w:eastAsia="ko-KR"/>
              </w:rPr>
              <w:t>."</w:t>
            </w:r>
          </w:p>
          <w:p w14:paraId="2190EB41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  <w:p w14:paraId="4F9DEA0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성공한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해당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기기를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해당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브랜드</w:t>
            </w:r>
            <w:r>
              <w:rPr>
                <w:rFonts w:ascii="Apple SD Gothic Neo" w:hAnsi="Apple SD Gothic Neo"/>
                <w:lang w:eastAsia="ko-KR"/>
              </w:rPr>
              <w:t>-</w:t>
            </w:r>
            <w:r>
              <w:rPr>
                <w:rFonts w:ascii="Apple SD Gothic Neo" w:hAnsi="Apple SD Gothic Neo"/>
                <w:lang w:eastAsia="ko-KR"/>
              </w:rPr>
              <w:t>매장의</w:t>
            </w:r>
            <w:r>
              <w:rPr>
                <w:rFonts w:ascii="Apple SD Gothic Neo" w:hAnsi="Apple SD Gothic Neo"/>
                <w:lang w:eastAsia="ko-KR"/>
              </w:rPr>
              <w:t xml:space="preserve"> POS</w:t>
            </w:r>
            <w:r>
              <w:rPr>
                <w:rFonts w:ascii="Apple SD Gothic Neo" w:hAnsi="Apple SD Gothic Neo"/>
                <w:lang w:eastAsia="ko-KR"/>
              </w:rPr>
              <w:t>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설정</w:t>
            </w:r>
            <w:r>
              <w:rPr>
                <w:rFonts w:ascii="Apple SD Gothic Neo" w:hAnsi="Apple SD Gothic Neo"/>
                <w:lang w:eastAsia="ko-KR"/>
              </w:rPr>
              <w:t>(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페어링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>)</w:t>
            </w:r>
            <w:r>
              <w:rPr>
                <w:rFonts w:ascii="Apple SD Gothic Neo" w:hAnsi="Apple SD Gothic Neo"/>
                <w:lang w:eastAsia="ko-KR"/>
              </w:rPr>
              <w:t>함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7827674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페어링된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정보는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Unparing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 xml:space="preserve"> (</w:t>
            </w:r>
            <w:proofErr w:type="spellStart"/>
            <w:r>
              <w:rPr>
                <w:rFonts w:ascii="Apple SD Gothic Neo" w:hAnsi="Apple SD Gothic Neo"/>
                <w:lang w:eastAsia="ko-KR"/>
              </w:rPr>
              <w:t>Unregistrering</w:t>
            </w:r>
            <w:proofErr w:type="spellEnd"/>
            <w:r>
              <w:rPr>
                <w:rFonts w:ascii="Apple SD Gothic Neo" w:hAnsi="Apple SD Gothic Neo"/>
                <w:lang w:eastAsia="ko-KR"/>
              </w:rPr>
              <w:t>)</w:t>
            </w:r>
            <w:r>
              <w:rPr>
                <w:rFonts w:ascii="Apple SD Gothic Neo" w:hAnsi="Apple SD Gothic Neo"/>
                <w:lang w:eastAsia="ko-KR"/>
              </w:rPr>
              <w:t>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명시적으로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수행하기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까지는</w:t>
            </w:r>
            <w:r>
              <w:rPr>
                <w:rFonts w:ascii="Apple SD Gothic Neo" w:hAnsi="Apple SD Gothic Neo"/>
                <w:lang w:eastAsia="ko-KR"/>
              </w:rPr>
              <w:t xml:space="preserve"> App</w:t>
            </w:r>
            <w:r>
              <w:rPr>
                <w:rFonts w:ascii="Apple SD Gothic Neo" w:hAnsi="Apple SD Gothic Neo"/>
                <w:lang w:eastAsia="ko-KR"/>
              </w:rPr>
              <w:t>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종료했다가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다시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실행해도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유지됨</w:t>
            </w:r>
          </w:p>
        </w:tc>
      </w:tr>
    </w:tbl>
    <w:p w14:paraId="3AEDAA48" w14:textId="77777777" w:rsidR="00810F92" w:rsidRDefault="008F3BF2">
      <w:pPr>
        <w:pStyle w:val="Heading3"/>
      </w:pPr>
      <w:proofErr w:type="spellStart"/>
      <w:r>
        <w:t>구성요소</w:t>
      </w:r>
      <w:proofErr w:type="spellEnd"/>
      <w:r>
        <w:t xml:space="preserve"> </w:t>
      </w:r>
      <w:proofErr w:type="spellStart"/>
      <w:r>
        <w:t>기능</w:t>
      </w:r>
      <w:proofErr w:type="spellEnd"/>
      <w:r>
        <w:t xml:space="preserve"> </w:t>
      </w:r>
      <w:proofErr w:type="spellStart"/>
      <w:r>
        <w:t>로직</w:t>
      </w:r>
      <w:proofErr w:type="spellEnd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1149"/>
        <w:gridCol w:w="464"/>
      </w:tblGrid>
      <w:tr w:rsidR="00810F92" w14:paraId="4969E70E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AAA6805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66555D2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789A1022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53DD8931" w14:textId="77777777" w:rsidTr="00810F92">
        <w:tc>
          <w:tcPr>
            <w:tcW w:w="0" w:type="auto"/>
          </w:tcPr>
          <w:p w14:paraId="7ED1E3EA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521946C" w14:textId="77777777" w:rsidR="00810F92" w:rsidRDefault="008F3BF2">
            <w:pPr>
              <w:pStyle w:val="AxureTableNormalText"/>
            </w:pPr>
            <w:r>
              <w:t>등록하기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447DC5D" w14:textId="77777777" w:rsidR="00810F92" w:rsidRDefault="00810F92">
            <w:pPr>
              <w:pStyle w:val="AxureTableNormalText"/>
            </w:pPr>
          </w:p>
        </w:tc>
      </w:tr>
    </w:tbl>
    <w:p w14:paraId="74E4F97C" w14:textId="77777777" w:rsidR="00810F92" w:rsidRDefault="008F3BF2">
      <w:pPr>
        <w:pStyle w:val="Heading2"/>
      </w:pPr>
      <w:r>
        <w:br w:type="page"/>
      </w:r>
      <w:r>
        <w:lastRenderedPageBreak/>
        <w:t>POS_PIN_login</w:t>
      </w:r>
    </w:p>
    <w:p w14:paraId="0F43FE57" w14:textId="77777777" w:rsidR="00810F92" w:rsidRDefault="008F3BF2">
      <w:pPr>
        <w:pStyle w:val="Heading5"/>
      </w:pPr>
      <w:r>
        <w:t>Description</w:t>
      </w:r>
    </w:p>
    <w:p w14:paraId="3E80FF7C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번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등록된</w:t>
      </w:r>
      <w:r>
        <w:rPr>
          <w:rFonts w:ascii="Apple SD Gothic Neo" w:hAnsi="Apple SD Gothic Neo"/>
          <w:lang w:eastAsia="ko-KR"/>
        </w:rPr>
        <w:t xml:space="preserve">(Registering) </w:t>
      </w:r>
      <w:r>
        <w:rPr>
          <w:rFonts w:ascii="Apple SD Gothic Neo" w:hAnsi="Apple SD Gothic Neo"/>
          <w:lang w:eastAsia="ko-KR"/>
        </w:rPr>
        <w:t>기기의</w:t>
      </w:r>
      <w:r>
        <w:rPr>
          <w:rFonts w:ascii="Apple SD Gothic Neo" w:hAnsi="Apple SD Gothic Neo"/>
          <w:lang w:eastAsia="ko-KR"/>
        </w:rPr>
        <w:t xml:space="preserve"> App</w:t>
      </w:r>
      <w:r>
        <w:rPr>
          <w:rFonts w:ascii="Apple SD Gothic Neo" w:hAnsi="Apple SD Gothic Neo"/>
          <w:lang w:eastAsia="ko-KR"/>
        </w:rPr>
        <w:t>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종료되었다가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다시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실행할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경우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화면이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뜸</w:t>
      </w:r>
    </w:p>
    <w:p w14:paraId="75D61481" w14:textId="77777777" w:rsidR="00810F92" w:rsidRDefault="00810F92">
      <w:pPr>
        <w:rPr>
          <w:lang w:eastAsia="ko-KR"/>
        </w:rPr>
      </w:pPr>
    </w:p>
    <w:p w14:paraId="30DD9E9D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>* PIN</w:t>
      </w:r>
      <w:r>
        <w:rPr>
          <w:rFonts w:ascii="Apple SD Gothic Neo" w:hAnsi="Apple SD Gothic Neo"/>
          <w:lang w:eastAsia="ko-KR"/>
        </w:rPr>
        <w:t>번호</w:t>
      </w:r>
      <w:r>
        <w:rPr>
          <w:rFonts w:ascii="Apple SD Gothic Neo" w:hAnsi="Apple SD Gothic Neo"/>
          <w:lang w:eastAsia="ko-KR"/>
        </w:rPr>
        <w:t xml:space="preserve"> 4</w:t>
      </w:r>
      <w:r>
        <w:rPr>
          <w:rFonts w:ascii="Apple SD Gothic Neo" w:hAnsi="Apple SD Gothic Neo"/>
          <w:lang w:eastAsia="ko-KR"/>
        </w:rPr>
        <w:t>자리가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다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입력되면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로그인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시도함</w:t>
      </w:r>
      <w:r>
        <w:rPr>
          <w:rFonts w:ascii="Apple SD Gothic Neo" w:hAnsi="Apple SD Gothic Neo"/>
          <w:lang w:eastAsia="ko-KR"/>
        </w:rPr>
        <w:t xml:space="preserve"> (</w:t>
      </w:r>
      <w:r>
        <w:rPr>
          <w:rFonts w:ascii="Apple SD Gothic Neo" w:hAnsi="Apple SD Gothic Neo"/>
          <w:lang w:eastAsia="ko-KR"/>
        </w:rPr>
        <w:t>로그인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버튼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별도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없음</w:t>
      </w:r>
      <w:r>
        <w:rPr>
          <w:rFonts w:ascii="Apple SD Gothic Neo" w:hAnsi="Apple SD Gothic Neo"/>
          <w:lang w:eastAsia="ko-KR"/>
        </w:rPr>
        <w:t>)</w:t>
      </w:r>
    </w:p>
    <w:p w14:paraId="411AA95A" w14:textId="77777777" w:rsidR="00810F92" w:rsidRDefault="008F3BF2">
      <w:pPr>
        <w:rPr>
          <w:lang w:eastAsia="ko-KR"/>
        </w:rPr>
      </w:pPr>
      <w:r>
        <w:rPr>
          <w:lang w:eastAsia="ko-KR"/>
        </w:rPr>
        <w:t>* PIN</w:t>
      </w:r>
      <w:proofErr w:type="spellStart"/>
      <w:r>
        <w:rPr>
          <w:rFonts w:ascii="Apple SD Gothic Neo" w:hAnsi="Apple SD Gothic Neo"/>
          <w:lang w:eastAsia="ko-KR"/>
        </w:rPr>
        <w:t>으로</w:t>
      </w:r>
      <w:proofErr w:type="spellEnd"/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해당</w:t>
      </w:r>
      <w:r>
        <w:rPr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사용자를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식별함</w:t>
      </w:r>
      <w:r>
        <w:rPr>
          <w:rFonts w:ascii="Apple SD Gothic Neo" w:hAnsi="Apple SD Gothic Neo"/>
          <w:lang w:eastAsia="ko-KR"/>
        </w:rPr>
        <w:t xml:space="preserve"> (</w:t>
      </w:r>
      <w:r>
        <w:rPr>
          <w:rFonts w:ascii="Apple SD Gothic Neo" w:hAnsi="Apple SD Gothic Neo"/>
          <w:lang w:eastAsia="ko-KR"/>
        </w:rPr>
        <w:t>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브랜드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안에서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고유한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번호</w:t>
      </w:r>
      <w:r>
        <w:rPr>
          <w:rFonts w:ascii="Apple SD Gothic Neo" w:hAnsi="Apple SD Gothic Neo"/>
          <w:lang w:eastAsia="ko-KR"/>
        </w:rPr>
        <w:t>)</w:t>
      </w:r>
    </w:p>
    <w:p w14:paraId="36DFC401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* </w:t>
      </w:r>
      <w:r>
        <w:rPr>
          <w:rFonts w:ascii="Apple SD Gothic Neo" w:hAnsi="Apple SD Gothic Neo"/>
          <w:lang w:eastAsia="ko-KR"/>
        </w:rPr>
        <w:t>식별된</w:t>
      </w:r>
      <w:r>
        <w:rPr>
          <w:rFonts w:ascii="Apple SD Gothic Neo" w:hAnsi="Apple SD Gothic Neo"/>
          <w:lang w:eastAsia="ko-KR"/>
        </w:rPr>
        <w:t xml:space="preserve"> PIN</w:t>
      </w:r>
      <w:proofErr w:type="spellStart"/>
      <w:r>
        <w:rPr>
          <w:rFonts w:ascii="Apple SD Gothic Neo" w:hAnsi="Apple SD Gothic Neo"/>
          <w:lang w:eastAsia="ko-KR"/>
        </w:rPr>
        <w:t>으로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로그인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시도함</w:t>
      </w:r>
      <w:r>
        <w:rPr>
          <w:rFonts w:ascii="Apple SD Gothic Neo" w:hAnsi="Apple SD Gothic Neo"/>
          <w:lang w:eastAsia="ko-KR"/>
        </w:rPr>
        <w:t>.</w:t>
      </w:r>
    </w:p>
    <w:p w14:paraId="416F19D4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* </w:t>
      </w:r>
      <w:r>
        <w:rPr>
          <w:rFonts w:ascii="Apple SD Gothic Neo" w:hAnsi="Apple SD Gothic Neo"/>
          <w:lang w:eastAsia="ko-KR"/>
        </w:rPr>
        <w:t>일치하는</w:t>
      </w:r>
      <w:r>
        <w:rPr>
          <w:rFonts w:ascii="Apple SD Gothic Neo" w:hAnsi="Apple SD Gothic Neo"/>
          <w:lang w:eastAsia="ko-KR"/>
        </w:rPr>
        <w:t xml:space="preserve"> PIN</w:t>
      </w:r>
      <w:r>
        <w:rPr>
          <w:rFonts w:ascii="Apple SD Gothic Neo" w:hAnsi="Apple SD Gothic Neo"/>
          <w:lang w:eastAsia="ko-KR"/>
        </w:rPr>
        <w:t>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없으면</w:t>
      </w:r>
    </w:p>
    <w:p w14:paraId="5E3EAE15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 - </w:t>
      </w:r>
      <w:r>
        <w:rPr>
          <w:rFonts w:ascii="Apple SD Gothic Neo" w:hAnsi="Apple SD Gothic Neo"/>
          <w:lang w:eastAsia="ko-KR"/>
        </w:rPr>
        <w:t>잘못된</w:t>
      </w:r>
      <w:r>
        <w:rPr>
          <w:rFonts w:ascii="Apple SD Gothic Neo" w:hAnsi="Apple SD Gothic Neo"/>
          <w:lang w:eastAsia="ko-KR"/>
        </w:rPr>
        <w:t xml:space="preserve"> PIN</w:t>
      </w:r>
      <w:r>
        <w:rPr>
          <w:rFonts w:ascii="Apple SD Gothic Neo" w:hAnsi="Apple SD Gothic Neo"/>
          <w:lang w:eastAsia="ko-KR"/>
        </w:rPr>
        <w:t>입니다</w:t>
      </w:r>
      <w:r>
        <w:rPr>
          <w:rFonts w:ascii="Apple SD Gothic Neo" w:hAnsi="Apple SD Gothic Neo"/>
          <w:lang w:eastAsia="ko-KR"/>
        </w:rPr>
        <w:t xml:space="preserve">. </w:t>
      </w:r>
      <w:r>
        <w:rPr>
          <w:rFonts w:ascii="Apple SD Gothic Neo" w:hAnsi="Apple SD Gothic Neo"/>
          <w:lang w:eastAsia="ko-KR"/>
        </w:rPr>
        <w:t>확인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다시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시도해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주세요</w:t>
      </w:r>
      <w:r>
        <w:rPr>
          <w:rFonts w:ascii="Apple SD Gothic Neo" w:hAnsi="Apple SD Gothic Neo"/>
          <w:lang w:eastAsia="ko-KR"/>
        </w:rPr>
        <w:t>.</w:t>
      </w:r>
    </w:p>
    <w:p w14:paraId="25A95431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 - </w:t>
      </w:r>
      <w:r>
        <w:rPr>
          <w:rFonts w:ascii="Apple SD Gothic Neo" w:hAnsi="Apple SD Gothic Neo"/>
          <w:lang w:eastAsia="ko-KR"/>
        </w:rPr>
        <w:t>입력된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핀번호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모두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지움</w:t>
      </w:r>
    </w:p>
    <w:p w14:paraId="6C0F993D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2D76B744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A8C7E22" wp14:editId="0ACFAA08">
            <wp:extent cx="6858000" cy="5143500"/>
            <wp:effectExtent l="0" t="0" r="0" b="0"/>
            <wp:docPr id="51" name="AXU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7A27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proofErr w:type="spellStart"/>
      <w:r>
        <w:rPr>
          <w:lang w:eastAsia="ko-KR"/>
        </w:rPr>
        <w:lastRenderedPageBreak/>
        <w:t>POS_Home</w:t>
      </w:r>
      <w:proofErr w:type="spellEnd"/>
    </w:p>
    <w:p w14:paraId="3C980AD3" w14:textId="77777777" w:rsidR="00810F92" w:rsidRDefault="008F3BF2">
      <w:pPr>
        <w:pStyle w:val="Heading5"/>
        <w:rPr>
          <w:lang w:eastAsia="ko-KR"/>
        </w:rPr>
      </w:pPr>
      <w:r>
        <w:rPr>
          <w:lang w:eastAsia="ko-KR"/>
        </w:rPr>
        <w:t>Description</w:t>
      </w:r>
    </w:p>
    <w:p w14:paraId="2FE426A2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어플리케이션의</w:t>
      </w:r>
      <w:r>
        <w:rPr>
          <w:rFonts w:ascii="Apple SD Gothic Neo" w:hAnsi="Apple SD Gothic Neo"/>
          <w:lang w:eastAsia="ko-KR"/>
        </w:rPr>
        <w:t xml:space="preserve"> Home </w:t>
      </w:r>
      <w:r>
        <w:rPr>
          <w:rFonts w:ascii="Apple SD Gothic Neo" w:hAnsi="Apple SD Gothic Neo"/>
          <w:lang w:eastAsia="ko-KR"/>
        </w:rPr>
        <w:t>역할을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화면</w:t>
      </w:r>
    </w:p>
    <w:p w14:paraId="5EAAD07E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매일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영업을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시작하는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단계에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접하게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화면</w:t>
      </w:r>
    </w:p>
    <w:p w14:paraId="5A0D6217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영업을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개시하고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마감을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시작하는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페이지</w:t>
      </w:r>
    </w:p>
    <w:p w14:paraId="4E78F0E9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proofErr w:type="spellStart"/>
      <w:r>
        <w:rPr>
          <w:rFonts w:ascii="Apple SD Gothic Neo" w:hAnsi="Apple SD Gothic Neo"/>
          <w:lang w:eastAsia="ko-KR"/>
        </w:rPr>
        <w:t>메인에</w:t>
      </w:r>
      <w:proofErr w:type="spellEnd"/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배치할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버튼은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사용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기능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또는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사용자에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따라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편집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가능하도록</w:t>
      </w:r>
      <w:r>
        <w:rPr>
          <w:rFonts w:ascii="Apple SD Gothic Neo" w:hAnsi="Apple SD Gothic Neo"/>
          <w:lang w:eastAsia="ko-KR"/>
        </w:rPr>
        <w:t xml:space="preserve"> </w:t>
      </w:r>
      <w:proofErr w:type="spellStart"/>
      <w:r>
        <w:rPr>
          <w:rFonts w:ascii="Apple SD Gothic Neo" w:hAnsi="Apple SD Gothic Neo"/>
          <w:lang w:eastAsia="ko-KR"/>
        </w:rPr>
        <w:t>열어둠</w:t>
      </w:r>
      <w:proofErr w:type="spellEnd"/>
      <w:r>
        <w:rPr>
          <w:rFonts w:ascii="Apple SD Gothic Neo" w:hAnsi="Apple SD Gothic Neo"/>
          <w:lang w:eastAsia="ko-KR"/>
        </w:rPr>
        <w:t>?</w:t>
      </w:r>
    </w:p>
    <w:p w14:paraId="10BEEB58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 </w:t>
      </w:r>
      <w:r>
        <w:rPr>
          <w:rFonts w:ascii="Apple SD Gothic Neo" w:hAnsi="Apple SD Gothic Neo"/>
          <w:lang w:eastAsia="ko-KR"/>
        </w:rPr>
        <w:t>현재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매장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상황을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조망할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수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있는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대시보드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역할</w:t>
      </w:r>
    </w:p>
    <w:p w14:paraId="07575A80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- </w:t>
      </w:r>
      <w:r>
        <w:rPr>
          <w:rFonts w:ascii="Apple SD Gothic Neo" w:hAnsi="Apple SD Gothic Neo"/>
          <w:lang w:eastAsia="ko-KR"/>
        </w:rPr>
        <w:t>그래픽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디자인적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고려사항</w:t>
      </w:r>
    </w:p>
    <w:p w14:paraId="3D379793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* </w:t>
      </w:r>
      <w:r>
        <w:rPr>
          <w:rFonts w:ascii="Apple SD Gothic Neo" w:hAnsi="Apple SD Gothic Neo"/>
          <w:lang w:eastAsia="ko-KR"/>
        </w:rPr>
        <w:t>자주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쓰는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버튼</w:t>
      </w:r>
      <w:r>
        <w:rPr>
          <w:rFonts w:ascii="Apple SD Gothic Neo" w:hAnsi="Apple SD Gothic Neo"/>
          <w:lang w:eastAsia="ko-KR"/>
        </w:rPr>
        <w:t xml:space="preserve">, </w:t>
      </w:r>
      <w:r>
        <w:rPr>
          <w:rFonts w:ascii="Apple SD Gothic Neo" w:hAnsi="Apple SD Gothic Neo"/>
          <w:lang w:eastAsia="ko-KR"/>
        </w:rPr>
        <w:t>중요한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버튼을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강조</w:t>
      </w:r>
    </w:p>
    <w:p w14:paraId="18BEA94A" w14:textId="77777777" w:rsidR="00810F92" w:rsidRDefault="008F3BF2">
      <w:pPr>
        <w:rPr>
          <w:lang w:eastAsia="ko-KR"/>
        </w:rPr>
      </w:pPr>
      <w:r>
        <w:rPr>
          <w:rFonts w:ascii="Apple SD Gothic Neo" w:hAnsi="Apple SD Gothic Neo"/>
          <w:lang w:eastAsia="ko-KR"/>
        </w:rPr>
        <w:t xml:space="preserve"> * </w:t>
      </w:r>
      <w:r>
        <w:rPr>
          <w:rFonts w:ascii="Apple SD Gothic Neo" w:hAnsi="Apple SD Gothic Neo"/>
          <w:lang w:eastAsia="ko-KR"/>
        </w:rPr>
        <w:t>아이콘</w:t>
      </w:r>
      <w:r>
        <w:rPr>
          <w:rFonts w:ascii="Apple SD Gothic Neo" w:hAnsi="Apple SD Gothic Neo"/>
          <w:lang w:eastAsia="ko-KR"/>
        </w:rPr>
        <w:t xml:space="preserve">, </w:t>
      </w:r>
      <w:r>
        <w:rPr>
          <w:rFonts w:ascii="Apple SD Gothic Neo" w:hAnsi="Apple SD Gothic Neo"/>
          <w:lang w:eastAsia="ko-KR"/>
        </w:rPr>
        <w:t>색상을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통해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익숙해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졌을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때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바로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접근</w:t>
      </w:r>
      <w:r>
        <w:rPr>
          <w:rFonts w:ascii="Apple SD Gothic Neo" w:hAnsi="Apple SD Gothic Neo"/>
          <w:lang w:eastAsia="ko-KR"/>
        </w:rPr>
        <w:t xml:space="preserve"> </w:t>
      </w:r>
      <w:r>
        <w:rPr>
          <w:rFonts w:ascii="Apple SD Gothic Neo" w:hAnsi="Apple SD Gothic Neo"/>
          <w:lang w:eastAsia="ko-KR"/>
        </w:rPr>
        <w:t>가능하도록</w:t>
      </w:r>
    </w:p>
    <w:p w14:paraId="657128EA" w14:textId="77777777" w:rsidR="00810F92" w:rsidRDefault="008F3BF2">
      <w:pPr>
        <w:pStyle w:val="Heading3"/>
      </w:pPr>
      <w:proofErr w:type="spellStart"/>
      <w:r>
        <w:t>흐름도</w:t>
      </w:r>
      <w:proofErr w:type="spellEnd"/>
      <w:r>
        <w:t xml:space="preserve"> / UI</w:t>
      </w:r>
    </w:p>
    <w:p w14:paraId="413B7937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BBAB9EA" wp14:editId="257B2B03">
            <wp:extent cx="6858000" cy="5162550"/>
            <wp:effectExtent l="0" t="0" r="0" b="0"/>
            <wp:docPr id="52" name="AXU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583" w14:textId="77777777" w:rsidR="00810F92" w:rsidRDefault="008F3BF2">
      <w:pPr>
        <w:pStyle w:val="Heading3"/>
      </w:pPr>
      <w:r>
        <w:lastRenderedPageBreak/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989"/>
        <w:gridCol w:w="1851"/>
      </w:tblGrid>
      <w:tr w:rsidR="00810F92" w14:paraId="1C31BAE5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B9416F5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B41A312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2019E34D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6EDE77CE" w14:textId="77777777" w:rsidTr="00810F92">
        <w:tc>
          <w:tcPr>
            <w:tcW w:w="0" w:type="auto"/>
          </w:tcPr>
          <w:p w14:paraId="3ADBA654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1788B4C4" w14:textId="77777777" w:rsidR="00810F92" w:rsidRDefault="008F3BF2">
            <w:pPr>
              <w:pStyle w:val="AxureTableNormalText"/>
            </w:pPr>
            <w:r>
              <w:t>알림</w:t>
            </w:r>
            <w:r>
              <w:t xml:space="preserve"> </w:t>
            </w:r>
            <w:r>
              <w:t>아이콘</w:t>
            </w:r>
          </w:p>
        </w:tc>
        <w:tc>
          <w:tcPr>
            <w:tcW w:w="0" w:type="auto"/>
          </w:tcPr>
          <w:p w14:paraId="728B8B4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알림</w:t>
            </w:r>
            <w:r>
              <w:rPr>
                <w:lang w:eastAsia="ko-KR"/>
              </w:rPr>
              <w:t xml:space="preserve"> Notification:</w:t>
            </w:r>
          </w:p>
          <w:p w14:paraId="6E6B3F5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1. </w:t>
            </w:r>
            <w:r>
              <w:rPr>
                <w:rFonts w:ascii="Apple SD Gothic Neo" w:hAnsi="Apple SD Gothic Neo"/>
                <w:lang w:eastAsia="ko-KR"/>
              </w:rPr>
              <w:t>티페이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공지사항</w:t>
            </w:r>
          </w:p>
          <w:p w14:paraId="2368F18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2. </w:t>
            </w:r>
            <w:r>
              <w:rPr>
                <w:rFonts w:ascii="Apple SD Gothic Neo" w:hAnsi="Apple SD Gothic Neo"/>
                <w:lang w:eastAsia="ko-KR"/>
              </w:rPr>
              <w:t>프랜차이즈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공지사항</w:t>
            </w:r>
          </w:p>
          <w:p w14:paraId="0C0584B5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3. </w:t>
            </w:r>
            <w:r>
              <w:rPr>
                <w:rFonts w:ascii="Apple SD Gothic Neo" w:hAnsi="Apple SD Gothic Neo"/>
                <w:lang w:eastAsia="ko-KR"/>
              </w:rPr>
              <w:t>업데이트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알림</w:t>
            </w:r>
          </w:p>
          <w:p w14:paraId="4AC0D8F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4. </w:t>
            </w:r>
            <w:r>
              <w:rPr>
                <w:rFonts w:ascii="Apple SD Gothic Neo" w:hAnsi="Apple SD Gothic Neo"/>
                <w:lang w:eastAsia="ko-KR"/>
              </w:rPr>
              <w:t>예약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알림</w:t>
            </w:r>
          </w:p>
          <w:p w14:paraId="63513574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5. </w:t>
            </w:r>
            <w:r>
              <w:rPr>
                <w:rFonts w:ascii="Apple SD Gothic Neo" w:hAnsi="Apple SD Gothic Neo"/>
                <w:lang w:eastAsia="ko-KR"/>
              </w:rPr>
              <w:t>주문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알림</w:t>
            </w:r>
          </w:p>
          <w:p w14:paraId="3D7C9149" w14:textId="77777777" w:rsidR="00810F92" w:rsidRDefault="008F3BF2">
            <w:pPr>
              <w:pStyle w:val="AxureTableNormalText"/>
            </w:pP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</w:rPr>
              <w:t xml:space="preserve">6. </w:t>
            </w:r>
            <w:r>
              <w:rPr>
                <w:rFonts w:ascii="Apple SD Gothic Neo" w:hAnsi="Apple SD Gothic Neo"/>
              </w:rPr>
              <w:t>기타</w:t>
            </w:r>
            <w:r>
              <w:rPr>
                <w:rFonts w:ascii="Apple SD Gothic Neo" w:hAnsi="Apple SD Gothic Neo"/>
              </w:rPr>
              <w:t xml:space="preserve"> </w:t>
            </w:r>
            <w:r>
              <w:rPr>
                <w:rFonts w:ascii="Apple SD Gothic Neo" w:hAnsi="Apple SD Gothic Neo"/>
              </w:rPr>
              <w:t>알림</w:t>
            </w:r>
          </w:p>
        </w:tc>
      </w:tr>
      <w:tr w:rsidR="00810F92" w14:paraId="073ED106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7A71551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0FE9AB75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263519E" w14:textId="77777777" w:rsidR="00810F92" w:rsidRDefault="00810F92">
            <w:pPr>
              <w:pStyle w:val="AxureTableNormalText"/>
            </w:pPr>
          </w:p>
        </w:tc>
      </w:tr>
      <w:tr w:rsidR="00810F92" w14:paraId="11D2D839" w14:textId="77777777" w:rsidTr="00810F92">
        <w:tc>
          <w:tcPr>
            <w:tcW w:w="0" w:type="auto"/>
          </w:tcPr>
          <w:p w14:paraId="0FE5969E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75CFF127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563697E" w14:textId="77777777" w:rsidR="00810F92" w:rsidRDefault="00810F92">
            <w:pPr>
              <w:pStyle w:val="AxureTableNormalText"/>
            </w:pPr>
          </w:p>
        </w:tc>
      </w:tr>
    </w:tbl>
    <w:p w14:paraId="60BDC731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989"/>
        <w:gridCol w:w="464"/>
      </w:tblGrid>
      <w:tr w:rsidR="00810F92" w14:paraId="1581ECE9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B8F7D63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ACA2FF4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399EA08C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7F699B75" w14:textId="77777777" w:rsidTr="00810F92">
        <w:tc>
          <w:tcPr>
            <w:tcW w:w="0" w:type="auto"/>
          </w:tcPr>
          <w:p w14:paraId="346A5626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6E77CFC9" w14:textId="77777777" w:rsidR="00810F92" w:rsidRDefault="008F3BF2">
            <w:pPr>
              <w:pStyle w:val="AxureTableNormalText"/>
            </w:pPr>
            <w:r>
              <w:t>알림</w:t>
            </w:r>
            <w:r>
              <w:t xml:space="preserve"> </w:t>
            </w:r>
            <w:r>
              <w:t>아이콘</w:t>
            </w:r>
          </w:p>
        </w:tc>
        <w:tc>
          <w:tcPr>
            <w:tcW w:w="0" w:type="auto"/>
          </w:tcPr>
          <w:p w14:paraId="056B4603" w14:textId="77777777" w:rsidR="00810F92" w:rsidRDefault="00810F92">
            <w:pPr>
              <w:pStyle w:val="AxureTableNormalText"/>
            </w:pPr>
          </w:p>
        </w:tc>
      </w:tr>
      <w:tr w:rsidR="00810F92" w14:paraId="514729C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17DC474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20E64DD1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E43FCD4" w14:textId="77777777" w:rsidR="00810F92" w:rsidRDefault="00810F92">
            <w:pPr>
              <w:pStyle w:val="AxureTableNormalText"/>
            </w:pPr>
          </w:p>
        </w:tc>
      </w:tr>
      <w:tr w:rsidR="00810F92" w14:paraId="11C0A154" w14:textId="77777777" w:rsidTr="00810F92">
        <w:tc>
          <w:tcPr>
            <w:tcW w:w="0" w:type="auto"/>
          </w:tcPr>
          <w:p w14:paraId="321BA70B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69E4175A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E60C709" w14:textId="77777777" w:rsidR="00810F92" w:rsidRDefault="00810F92">
            <w:pPr>
              <w:pStyle w:val="AxureTableNormalText"/>
            </w:pPr>
          </w:p>
        </w:tc>
      </w:tr>
    </w:tbl>
    <w:p w14:paraId="25F9CD23" w14:textId="77777777" w:rsidR="00810F92" w:rsidRDefault="008F3BF2">
      <w:pPr>
        <w:pStyle w:val="Heading2"/>
      </w:pPr>
      <w:r>
        <w:br w:type="page"/>
      </w:r>
      <w:r>
        <w:lastRenderedPageBreak/>
        <w:t>general_pos</w:t>
      </w:r>
    </w:p>
    <w:p w14:paraId="7B3F8556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4EEB3B56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012DE63D" wp14:editId="58E664F6">
            <wp:extent cx="6858000" cy="5143500"/>
            <wp:effectExtent l="0" t="0" r="0" b="0"/>
            <wp:docPr id="53" name="AXU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3F44" w14:textId="77777777" w:rsidR="00810F92" w:rsidRDefault="008F3BF2">
      <w:pPr>
        <w:pStyle w:val="Heading2"/>
      </w:pPr>
      <w:r>
        <w:br w:type="page"/>
      </w:r>
      <w:r>
        <w:lastRenderedPageBreak/>
        <w:t>주문결제</w:t>
      </w:r>
    </w:p>
    <w:p w14:paraId="6E97D231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51678E5F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19BC110E" wp14:editId="5EE7034D">
            <wp:extent cx="6858000" cy="4657725"/>
            <wp:effectExtent l="0" t="0" r="0" b="0"/>
            <wp:docPr id="54" name="AXU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B3FF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2249"/>
        <w:gridCol w:w="8231"/>
      </w:tblGrid>
      <w:tr w:rsidR="00810F92" w14:paraId="20EC09D0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A7EFD2D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04C38264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5B6DDE0A" w14:textId="77777777" w:rsidR="00810F92" w:rsidRDefault="008F3BF2">
            <w:pPr>
              <w:pStyle w:val="AxureTableHeaderText"/>
            </w:pPr>
            <w:r>
              <w:t>Description</w:t>
            </w:r>
          </w:p>
        </w:tc>
      </w:tr>
      <w:tr w:rsidR="00810F92" w14:paraId="0B1DA868" w14:textId="77777777" w:rsidTr="00810F92">
        <w:tc>
          <w:tcPr>
            <w:tcW w:w="0" w:type="auto"/>
          </w:tcPr>
          <w:p w14:paraId="1A4144C9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4F88CCA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다운</w:t>
            </w:r>
          </w:p>
        </w:tc>
        <w:tc>
          <w:tcPr>
            <w:tcW w:w="0" w:type="auto"/>
          </w:tcPr>
          <w:p w14:paraId="5E3DFCF2" w14:textId="77777777" w:rsidR="00810F92" w:rsidRDefault="00810F92">
            <w:pPr>
              <w:pStyle w:val="AxureTableNormalText"/>
            </w:pPr>
          </w:p>
        </w:tc>
      </w:tr>
      <w:tr w:rsidR="00810F92" w14:paraId="5C29679F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BD2651E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217DE061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업</w:t>
            </w:r>
          </w:p>
        </w:tc>
        <w:tc>
          <w:tcPr>
            <w:tcW w:w="0" w:type="auto"/>
          </w:tcPr>
          <w:p w14:paraId="7515B0B8" w14:textId="77777777" w:rsidR="00810F92" w:rsidRDefault="00810F92">
            <w:pPr>
              <w:pStyle w:val="AxureTableNormalText"/>
            </w:pPr>
          </w:p>
        </w:tc>
      </w:tr>
      <w:tr w:rsidR="00810F92" w14:paraId="5C521ECB" w14:textId="77777777" w:rsidTr="00810F92">
        <w:tc>
          <w:tcPr>
            <w:tcW w:w="0" w:type="auto"/>
          </w:tcPr>
          <w:p w14:paraId="3B792471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3177C92F" w14:textId="77777777" w:rsidR="00810F92" w:rsidRDefault="008F3BF2">
            <w:pPr>
              <w:pStyle w:val="AxureTableNormalText"/>
            </w:pPr>
            <w:r>
              <w:t>합계</w:t>
            </w:r>
            <w:r>
              <w:t xml:space="preserve"> </w:t>
            </w:r>
            <w:r>
              <w:t>리피터</w:t>
            </w:r>
          </w:p>
        </w:tc>
        <w:tc>
          <w:tcPr>
            <w:tcW w:w="0" w:type="auto"/>
          </w:tcPr>
          <w:p w14:paraId="5B6DEA8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남은금액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 xml:space="preserve">= </w:t>
            </w:r>
            <w:r>
              <w:rPr>
                <w:rFonts w:ascii="Apple SD Gothic Neo" w:hAnsi="Apple SD Gothic Neo"/>
                <w:lang w:eastAsia="ko-KR"/>
              </w:rPr>
              <w:t>받을금액</w:t>
            </w:r>
            <w:r>
              <w:rPr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받은금액</w:t>
            </w:r>
            <w:r>
              <w:rPr>
                <w:lang w:eastAsia="ko-KR"/>
              </w:rPr>
              <w:t xml:space="preserve"> </w:t>
            </w:r>
          </w:p>
          <w:p w14:paraId="22CA86A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남은금액이</w:t>
            </w:r>
            <w:r>
              <w:rPr>
                <w:lang w:eastAsia="ko-KR"/>
              </w:rPr>
              <w:t xml:space="preserve"> + (</w:t>
            </w:r>
            <w:r>
              <w:rPr>
                <w:rFonts w:ascii="Apple SD Gothic Neo" w:hAnsi="Apple SD Gothic Neo"/>
                <w:lang w:eastAsia="ko-KR"/>
              </w:rPr>
              <w:t>양수</w:t>
            </w:r>
            <w:r>
              <w:rPr>
                <w:lang w:eastAsia="ko-KR"/>
              </w:rPr>
              <w:t>)</w:t>
            </w:r>
            <w:r>
              <w:rPr>
                <w:rFonts w:ascii="Apple SD Gothic Neo" w:hAnsi="Apple SD Gothic Neo"/>
                <w:lang w:eastAsia="ko-KR"/>
              </w:rPr>
              <w:t>인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</w:t>
            </w:r>
            <w:r>
              <w:rPr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남은금액</w:t>
            </w:r>
            <w:r>
              <w:rPr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레이블을</w:t>
            </w:r>
            <w:r>
              <w:rPr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거스름돈</w:t>
            </w:r>
            <w:r>
              <w:rPr>
                <w:lang w:eastAsia="ko-KR"/>
              </w:rPr>
              <w:t>'</w:t>
            </w:r>
            <w:r>
              <w:rPr>
                <w:rFonts w:ascii="Apple SD Gothic Neo" w:hAnsi="Apple SD Gothic Neo"/>
                <w:lang w:eastAsia="ko-KR"/>
              </w:rPr>
              <w:t>으로</w:t>
            </w:r>
          </w:p>
          <w:p w14:paraId="4E9C46B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남은금액이</w:t>
            </w:r>
            <w:r>
              <w:rPr>
                <w:lang w:eastAsia="ko-KR"/>
              </w:rPr>
              <w:t xml:space="preserve"> - (</w:t>
            </w:r>
            <w:r>
              <w:rPr>
                <w:rFonts w:ascii="Apple SD Gothic Neo" w:hAnsi="Apple SD Gothic Neo"/>
                <w:lang w:eastAsia="ko-KR"/>
              </w:rPr>
              <w:t>음수</w:t>
            </w:r>
            <w:r>
              <w:rPr>
                <w:lang w:eastAsia="ko-KR"/>
              </w:rPr>
              <w:t>)</w:t>
            </w:r>
            <w:r>
              <w:rPr>
                <w:rFonts w:ascii="Apple SD Gothic Neo" w:hAnsi="Apple SD Gothic Neo"/>
                <w:lang w:eastAsia="ko-KR"/>
              </w:rPr>
              <w:t>인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</w:t>
            </w:r>
            <w:r>
              <w:rPr>
                <w:lang w:eastAsia="ko-KR"/>
              </w:rPr>
              <w:t xml:space="preserve"> "</w:t>
            </w:r>
            <w:r>
              <w:rPr>
                <w:rFonts w:ascii="Apple SD Gothic Neo" w:hAnsi="Apple SD Gothic Neo"/>
                <w:lang w:eastAsia="ko-KR"/>
              </w:rPr>
              <w:t>남은금액</w:t>
            </w:r>
            <w:r>
              <w:rPr>
                <w:lang w:eastAsia="ko-KR"/>
              </w:rPr>
              <w:t>"</w:t>
            </w:r>
            <w:r>
              <w:rPr>
                <w:rFonts w:ascii="Apple SD Gothic Neo" w:hAnsi="Apple SD Gothic Neo"/>
                <w:lang w:eastAsia="ko-KR"/>
              </w:rPr>
              <w:t>으로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함</w:t>
            </w:r>
          </w:p>
        </w:tc>
      </w:tr>
      <w:tr w:rsidR="00810F92" w14:paraId="0CA0FAFD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57427B0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642371E3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업</w:t>
            </w:r>
          </w:p>
        </w:tc>
        <w:tc>
          <w:tcPr>
            <w:tcW w:w="0" w:type="auto"/>
          </w:tcPr>
          <w:p w14:paraId="3ED50155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스크롤바가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위로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스크롤될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경우에만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</w:p>
        </w:tc>
      </w:tr>
      <w:tr w:rsidR="00810F92" w14:paraId="47BBEAB6" w14:textId="77777777" w:rsidTr="00810F92">
        <w:tc>
          <w:tcPr>
            <w:tcW w:w="0" w:type="auto"/>
          </w:tcPr>
          <w:p w14:paraId="16C97EF9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4B18DFBD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다운</w:t>
            </w:r>
          </w:p>
        </w:tc>
        <w:tc>
          <w:tcPr>
            <w:tcW w:w="0" w:type="auto"/>
          </w:tcPr>
          <w:p w14:paraId="144C21DD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스크롤바가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아래로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스크롤될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경우에만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</w:p>
        </w:tc>
      </w:tr>
      <w:tr w:rsidR="00810F92" w14:paraId="6E08918A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F281047" w14:textId="77777777" w:rsidR="00810F92" w:rsidRDefault="008F3BF2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14:paraId="0F052433" w14:textId="77777777" w:rsidR="00810F92" w:rsidRDefault="008F3BF2">
            <w:pPr>
              <w:pStyle w:val="AxureTableNormalText"/>
            </w:pPr>
            <w:r>
              <w:t>완료</w:t>
            </w:r>
            <w:r>
              <w:t xml:space="preserve"> </w:t>
            </w:r>
            <w:r>
              <w:t>주문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34A790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완료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주문을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닫을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때만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사용함</w:t>
            </w:r>
          </w:p>
          <w:p w14:paraId="6B125D8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사용자가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닫기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버튼을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눌렀을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때</w:t>
            </w:r>
          </w:p>
          <w:p w14:paraId="3A9B0FA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완료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주문을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직전의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주문으로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돌아감</w:t>
            </w:r>
          </w:p>
          <w:p w14:paraId="69B3A2F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   1. </w:t>
            </w:r>
            <w:r>
              <w:rPr>
                <w:rFonts w:ascii="Apple SD Gothic Neo" w:hAnsi="Apple SD Gothic Neo"/>
                <w:lang w:eastAsia="ko-KR"/>
              </w:rPr>
              <w:t>주문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중이었고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보류를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</w:t>
            </w:r>
            <w:r>
              <w:rPr>
                <w:rFonts w:ascii="Apple SD Gothic Neo" w:hAnsi="Apple SD Gothic Neo"/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보류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주문으로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돌아감</w:t>
            </w:r>
          </w:p>
          <w:p w14:paraId="2B80249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   2. </w:t>
            </w:r>
            <w:r>
              <w:rPr>
                <w:rFonts w:ascii="Apple SD Gothic Neo" w:hAnsi="Apple SD Gothic Neo"/>
                <w:lang w:eastAsia="ko-KR"/>
              </w:rPr>
              <w:t>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주문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상태에서</w:t>
            </w:r>
            <w:r>
              <w:rPr>
                <w:rFonts w:ascii="Apple SD Gothic Neo" w:hAnsi="Apple SD Gothic Neo"/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주문</w:t>
            </w:r>
            <w:r>
              <w:rPr>
                <w:rFonts w:ascii="Apple SD Gothic Neo" w:hAnsi="Apple SD Gothic Neo"/>
                <w:lang w:eastAsia="ko-KR"/>
              </w:rPr>
              <w:t>(</w:t>
            </w:r>
            <w:r>
              <w:rPr>
                <w:rFonts w:ascii="Apple SD Gothic Neo" w:hAnsi="Apple SD Gothic Neo"/>
                <w:lang w:eastAsia="ko-KR"/>
              </w:rPr>
              <w:t>새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주문</w:t>
            </w:r>
            <w:r>
              <w:rPr>
                <w:rFonts w:ascii="Apple SD Gothic Neo" w:hAnsi="Apple SD Gothic Neo"/>
                <w:lang w:eastAsia="ko-KR"/>
              </w:rPr>
              <w:t>)</w:t>
            </w:r>
            <w:r>
              <w:rPr>
                <w:rFonts w:ascii="Apple SD Gothic Neo" w:hAnsi="Apple SD Gothic Neo"/>
                <w:lang w:eastAsia="ko-KR"/>
              </w:rPr>
              <w:t>으로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돌아감</w:t>
            </w:r>
          </w:p>
        </w:tc>
      </w:tr>
      <w:tr w:rsidR="00810F92" w14:paraId="41DA640A" w14:textId="77777777" w:rsidTr="00810F92">
        <w:tc>
          <w:tcPr>
            <w:tcW w:w="0" w:type="auto"/>
          </w:tcPr>
          <w:p w14:paraId="59C44F6C" w14:textId="77777777" w:rsidR="00810F92" w:rsidRDefault="008F3BF2">
            <w:pPr>
              <w:pStyle w:val="AxureTableNormalText"/>
            </w:pPr>
            <w:r>
              <w:lastRenderedPageBreak/>
              <w:t>7</w:t>
            </w:r>
          </w:p>
        </w:tc>
        <w:tc>
          <w:tcPr>
            <w:tcW w:w="0" w:type="auto"/>
          </w:tcPr>
          <w:p w14:paraId="5B27B87A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DDCFCC9" w14:textId="77777777" w:rsidR="00810F92" w:rsidRDefault="00810F92">
            <w:pPr>
              <w:pStyle w:val="AxureTableNormalText"/>
            </w:pPr>
          </w:p>
        </w:tc>
      </w:tr>
      <w:tr w:rsidR="00810F92" w14:paraId="2181AE8F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23CB63C" w14:textId="77777777" w:rsidR="00810F92" w:rsidRDefault="008F3BF2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14:paraId="1E281D80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4007B2A" w14:textId="77777777" w:rsidR="00810F92" w:rsidRDefault="00810F92">
            <w:pPr>
              <w:pStyle w:val="AxureTableNormalText"/>
            </w:pPr>
          </w:p>
        </w:tc>
      </w:tr>
      <w:tr w:rsidR="00810F92" w14:paraId="26830A3E" w14:textId="77777777" w:rsidTr="00810F92">
        <w:tc>
          <w:tcPr>
            <w:tcW w:w="0" w:type="auto"/>
          </w:tcPr>
          <w:p w14:paraId="0712758D" w14:textId="77777777" w:rsidR="00810F92" w:rsidRDefault="008F3BF2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14:paraId="6A344E47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다운</w:t>
            </w:r>
          </w:p>
        </w:tc>
        <w:tc>
          <w:tcPr>
            <w:tcW w:w="0" w:type="auto"/>
          </w:tcPr>
          <w:p w14:paraId="73ABF28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스크롤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영역이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아래로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스크롤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가능할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때만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</w:p>
        </w:tc>
      </w:tr>
      <w:tr w:rsidR="00810F92" w14:paraId="282227D8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C2CBC2D" w14:textId="77777777" w:rsidR="00810F92" w:rsidRDefault="008F3BF2">
            <w:pPr>
              <w:pStyle w:val="AxureTableNormalText"/>
            </w:pPr>
            <w:r>
              <w:t>10</w:t>
            </w:r>
          </w:p>
        </w:tc>
        <w:tc>
          <w:tcPr>
            <w:tcW w:w="0" w:type="auto"/>
          </w:tcPr>
          <w:p w14:paraId="2B3BC10C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업</w:t>
            </w:r>
          </w:p>
        </w:tc>
        <w:tc>
          <w:tcPr>
            <w:tcW w:w="0" w:type="auto"/>
          </w:tcPr>
          <w:p w14:paraId="2E69B3C4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스크롤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영역이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위로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스크롤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가능할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때만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</w:p>
        </w:tc>
      </w:tr>
      <w:tr w:rsidR="00810F92" w14:paraId="5DFF4891" w14:textId="77777777" w:rsidTr="00810F92">
        <w:tc>
          <w:tcPr>
            <w:tcW w:w="0" w:type="auto"/>
          </w:tcPr>
          <w:p w14:paraId="415F4171" w14:textId="77777777" w:rsidR="00810F92" w:rsidRDefault="008F3BF2">
            <w:pPr>
              <w:pStyle w:val="AxureTableNormalText"/>
            </w:pPr>
            <w:r>
              <w:t>11</w:t>
            </w:r>
          </w:p>
        </w:tc>
        <w:tc>
          <w:tcPr>
            <w:tcW w:w="0" w:type="auto"/>
          </w:tcPr>
          <w:p w14:paraId="7E5E59D3" w14:textId="77777777" w:rsidR="00810F92" w:rsidRDefault="008F3BF2">
            <w:pPr>
              <w:pStyle w:val="AxureTableNormalText"/>
            </w:pPr>
            <w:r>
              <w:t>닫기</w:t>
            </w:r>
          </w:p>
        </w:tc>
        <w:tc>
          <w:tcPr>
            <w:tcW w:w="0" w:type="auto"/>
          </w:tcPr>
          <w:p w14:paraId="04A8E25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스크롤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영역이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위로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스크롤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가능할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때만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</w:p>
        </w:tc>
      </w:tr>
      <w:tr w:rsidR="00810F92" w14:paraId="73DC3A02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58FC848" w14:textId="77777777" w:rsidR="00810F92" w:rsidRDefault="008F3BF2">
            <w:pPr>
              <w:pStyle w:val="AxureTableNormalText"/>
            </w:pPr>
            <w:r>
              <w:t>12</w:t>
            </w:r>
          </w:p>
        </w:tc>
        <w:tc>
          <w:tcPr>
            <w:tcW w:w="0" w:type="auto"/>
          </w:tcPr>
          <w:p w14:paraId="18033153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다운</w:t>
            </w:r>
          </w:p>
        </w:tc>
        <w:tc>
          <w:tcPr>
            <w:tcW w:w="0" w:type="auto"/>
          </w:tcPr>
          <w:p w14:paraId="4D87F559" w14:textId="77777777" w:rsidR="00810F92" w:rsidRDefault="00810F92">
            <w:pPr>
              <w:pStyle w:val="AxureTableNormalText"/>
            </w:pPr>
          </w:p>
        </w:tc>
      </w:tr>
      <w:tr w:rsidR="00810F92" w14:paraId="38846D29" w14:textId="77777777" w:rsidTr="00810F92">
        <w:tc>
          <w:tcPr>
            <w:tcW w:w="0" w:type="auto"/>
          </w:tcPr>
          <w:p w14:paraId="62AA6765" w14:textId="77777777" w:rsidR="00810F92" w:rsidRDefault="008F3BF2">
            <w:pPr>
              <w:pStyle w:val="AxureTableNormalText"/>
            </w:pPr>
            <w:r>
              <w:t>13</w:t>
            </w:r>
          </w:p>
        </w:tc>
        <w:tc>
          <w:tcPr>
            <w:tcW w:w="0" w:type="auto"/>
          </w:tcPr>
          <w:p w14:paraId="3E4D7385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업</w:t>
            </w:r>
          </w:p>
        </w:tc>
        <w:tc>
          <w:tcPr>
            <w:tcW w:w="0" w:type="auto"/>
          </w:tcPr>
          <w:p w14:paraId="3C558963" w14:textId="77777777" w:rsidR="00810F92" w:rsidRDefault="00810F92">
            <w:pPr>
              <w:pStyle w:val="AxureTableNormalText"/>
            </w:pPr>
          </w:p>
        </w:tc>
      </w:tr>
      <w:tr w:rsidR="00810F92" w14:paraId="3C20BD3E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B5CA1B3" w14:textId="77777777" w:rsidR="00810F92" w:rsidRDefault="008F3BF2">
            <w:pPr>
              <w:pStyle w:val="AxureTableNormalText"/>
            </w:pPr>
            <w:r>
              <w:t>14</w:t>
            </w:r>
          </w:p>
        </w:tc>
        <w:tc>
          <w:tcPr>
            <w:tcW w:w="0" w:type="auto"/>
          </w:tcPr>
          <w:p w14:paraId="3BB427C5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업</w:t>
            </w:r>
          </w:p>
        </w:tc>
        <w:tc>
          <w:tcPr>
            <w:tcW w:w="0" w:type="auto"/>
          </w:tcPr>
          <w:p w14:paraId="09667EF2" w14:textId="77777777" w:rsidR="00810F92" w:rsidRDefault="00810F92">
            <w:pPr>
              <w:pStyle w:val="AxureTableNormalText"/>
            </w:pPr>
          </w:p>
        </w:tc>
      </w:tr>
      <w:tr w:rsidR="00810F92" w14:paraId="43B146B4" w14:textId="77777777" w:rsidTr="00810F92">
        <w:tc>
          <w:tcPr>
            <w:tcW w:w="0" w:type="auto"/>
          </w:tcPr>
          <w:p w14:paraId="4F08B742" w14:textId="77777777" w:rsidR="00810F92" w:rsidRDefault="008F3BF2">
            <w:pPr>
              <w:pStyle w:val="AxureTableNormalText"/>
            </w:pPr>
            <w:r>
              <w:t>15</w:t>
            </w:r>
          </w:p>
        </w:tc>
        <w:tc>
          <w:tcPr>
            <w:tcW w:w="0" w:type="auto"/>
          </w:tcPr>
          <w:p w14:paraId="1C6B409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팝업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백그라운드</w:t>
            </w:r>
          </w:p>
        </w:tc>
        <w:tc>
          <w:tcPr>
            <w:tcW w:w="0" w:type="auto"/>
          </w:tcPr>
          <w:p w14:paraId="599A6E2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신용카드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팝업에서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승인요청</w:t>
            </w:r>
            <w:r>
              <w:rPr>
                <w:rFonts w:ascii="Apple SD Gothic Neo" w:hAnsi="Apple SD Gothic Neo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버튼을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누르면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진행중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팝업이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뜨고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진행을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함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14807A9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결제가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성공하면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신용카드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팝업을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닫고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메인창에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모든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결재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내역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관련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값들을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갱신함</w:t>
            </w:r>
          </w:p>
          <w:p w14:paraId="1FEC34C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선불에서는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성공하면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주문도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같이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전송함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527DB3CD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2F238C4" w14:textId="77777777" w:rsidR="00810F92" w:rsidRDefault="008F3BF2">
            <w:pPr>
              <w:pStyle w:val="AxureTableNormalText"/>
            </w:pPr>
            <w:r>
              <w:t>16</w:t>
            </w:r>
          </w:p>
        </w:tc>
        <w:tc>
          <w:tcPr>
            <w:tcW w:w="0" w:type="auto"/>
          </w:tcPr>
          <w:p w14:paraId="217874B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현금결제</w:t>
            </w:r>
            <w:r>
              <w:rPr>
                <w:lang w:eastAsia="ko-KR"/>
              </w:rPr>
              <w:t>/</w:t>
            </w:r>
            <w:r>
              <w:rPr>
                <w:lang w:eastAsia="ko-KR"/>
              </w:rPr>
              <w:t>승인요청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버튼</w:t>
            </w:r>
          </w:p>
        </w:tc>
        <w:tc>
          <w:tcPr>
            <w:tcW w:w="0" w:type="auto"/>
          </w:tcPr>
          <w:p w14:paraId="2522958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발급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체크</w:t>
            </w:r>
            <w:r>
              <w:rPr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발급하지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않음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</w:t>
            </w:r>
          </w:p>
          <w:p w14:paraId="3AD049D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버튼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타이틀</w:t>
            </w:r>
            <w:r>
              <w:rPr>
                <w:rFonts w:ascii="Apple SD Gothic Neo" w:hAnsi="Apple SD Gothic Neo"/>
                <w:lang w:eastAsia="ko-KR"/>
              </w:rPr>
              <w:t xml:space="preserve"> :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완료</w:t>
            </w:r>
          </w:p>
          <w:p w14:paraId="63ADB47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발급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체크</w:t>
            </w:r>
            <w:r>
              <w:rPr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발급하지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않음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이외일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</w:t>
            </w:r>
          </w:p>
          <w:p w14:paraId="19F120A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- </w:t>
            </w:r>
            <w:r>
              <w:rPr>
                <w:rFonts w:ascii="Apple SD Gothic Neo" w:hAnsi="Apple SD Gothic Neo"/>
                <w:lang w:eastAsia="ko-KR"/>
              </w:rPr>
              <w:t>버튼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타이틀</w:t>
            </w:r>
            <w:r>
              <w:rPr>
                <w:rFonts w:ascii="Apple SD Gothic Neo" w:hAnsi="Apple SD Gothic Neo"/>
                <w:lang w:eastAsia="ko-KR"/>
              </w:rPr>
              <w:t xml:space="preserve"> :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완료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및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승인요청</w:t>
            </w:r>
          </w:p>
        </w:tc>
      </w:tr>
      <w:tr w:rsidR="00810F92" w14:paraId="241522BD" w14:textId="77777777" w:rsidTr="00810F92">
        <w:tc>
          <w:tcPr>
            <w:tcW w:w="0" w:type="auto"/>
          </w:tcPr>
          <w:p w14:paraId="3B67AE38" w14:textId="77777777" w:rsidR="00810F92" w:rsidRDefault="008F3BF2">
            <w:pPr>
              <w:pStyle w:val="AxureTableNormalText"/>
            </w:pPr>
            <w:r>
              <w:t>17</w:t>
            </w:r>
          </w:p>
        </w:tc>
        <w:tc>
          <w:tcPr>
            <w:tcW w:w="0" w:type="auto"/>
          </w:tcPr>
          <w:p w14:paraId="13935FA8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7C9642F" w14:textId="77777777" w:rsidR="00810F92" w:rsidRDefault="00810F92">
            <w:pPr>
              <w:pStyle w:val="AxureTableNormalText"/>
            </w:pPr>
          </w:p>
        </w:tc>
      </w:tr>
      <w:tr w:rsidR="00810F92" w14:paraId="77D4E683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9E260F5" w14:textId="77777777" w:rsidR="00810F92" w:rsidRDefault="008F3BF2">
            <w:pPr>
              <w:pStyle w:val="AxureTableNormalText"/>
            </w:pPr>
            <w:r>
              <w:t>18</w:t>
            </w:r>
          </w:p>
        </w:tc>
        <w:tc>
          <w:tcPr>
            <w:tcW w:w="0" w:type="auto"/>
          </w:tcPr>
          <w:p w14:paraId="5CAE8EF6" w14:textId="77777777" w:rsidR="00810F92" w:rsidRDefault="008F3BF2">
            <w:pPr>
              <w:pStyle w:val="AxureTableNormalText"/>
            </w:pPr>
            <w:r>
              <w:t>아니오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FAF6C27" w14:textId="77777777" w:rsidR="00810F92" w:rsidRDefault="00810F92">
            <w:pPr>
              <w:pStyle w:val="AxureTableNormalText"/>
            </w:pPr>
          </w:p>
        </w:tc>
      </w:tr>
      <w:tr w:rsidR="00810F92" w14:paraId="57E61F36" w14:textId="77777777" w:rsidTr="00810F92">
        <w:tc>
          <w:tcPr>
            <w:tcW w:w="0" w:type="auto"/>
          </w:tcPr>
          <w:p w14:paraId="3D9C2155" w14:textId="77777777" w:rsidR="00810F92" w:rsidRDefault="008F3BF2">
            <w:pPr>
              <w:pStyle w:val="AxureTableNormalText"/>
            </w:pPr>
            <w:r>
              <w:t>19</w:t>
            </w:r>
          </w:p>
        </w:tc>
        <w:tc>
          <w:tcPr>
            <w:tcW w:w="0" w:type="auto"/>
          </w:tcPr>
          <w:p w14:paraId="29B7898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핸드폰번호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또는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카드번호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백그라운드</w:t>
            </w:r>
          </w:p>
        </w:tc>
        <w:tc>
          <w:tcPr>
            <w:tcW w:w="0" w:type="auto"/>
          </w:tcPr>
          <w:p w14:paraId="0123DD1C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버튼을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터치하면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핸드폰번호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또는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카드번호를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변경할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키패드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띄워줌</w:t>
            </w:r>
          </w:p>
        </w:tc>
      </w:tr>
      <w:tr w:rsidR="00810F92" w14:paraId="3C44E555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248429F" w14:textId="77777777" w:rsidR="00810F92" w:rsidRDefault="008F3BF2">
            <w:pPr>
              <w:pStyle w:val="AxureTableNormalText"/>
            </w:pPr>
            <w:r>
              <w:t>20</w:t>
            </w:r>
          </w:p>
        </w:tc>
        <w:tc>
          <w:tcPr>
            <w:tcW w:w="0" w:type="auto"/>
          </w:tcPr>
          <w:p w14:paraId="19309133" w14:textId="77777777" w:rsidR="00810F92" w:rsidRDefault="008F3BF2">
            <w:pPr>
              <w:pStyle w:val="AxureTableNormalText"/>
            </w:pPr>
            <w:r>
              <w:t>현금</w:t>
            </w:r>
            <w:r>
              <w:t xml:space="preserve"> </w:t>
            </w:r>
            <w:r>
              <w:t>금액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리피터</w:t>
            </w:r>
          </w:p>
        </w:tc>
        <w:tc>
          <w:tcPr>
            <w:tcW w:w="0" w:type="auto"/>
          </w:tcPr>
          <w:p w14:paraId="773F174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금액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버튼</w:t>
            </w:r>
          </w:p>
          <w:p w14:paraId="4A6D297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1. </w:t>
            </w:r>
            <w:r>
              <w:rPr>
                <w:rFonts w:ascii="Apple SD Gothic Neo" w:hAnsi="Apple SD Gothic Neo"/>
                <w:lang w:eastAsia="ko-KR"/>
              </w:rPr>
              <w:t>정확한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금액</w:t>
            </w:r>
            <w:r>
              <w:rPr>
                <w:rFonts w:ascii="Apple SD Gothic Neo" w:hAnsi="Apple SD Gothic Neo"/>
                <w:lang w:eastAsia="ko-KR"/>
              </w:rPr>
              <w:t>, 2.10</w:t>
            </w:r>
            <w:r>
              <w:rPr>
                <w:rFonts w:ascii="Apple SD Gothic Neo" w:hAnsi="Apple SD Gothic Neo"/>
                <w:lang w:eastAsia="ko-KR"/>
              </w:rPr>
              <w:t>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단위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금액</w:t>
            </w:r>
            <w:r>
              <w:rPr>
                <w:rFonts w:ascii="Apple SD Gothic Neo" w:hAnsi="Apple SD Gothic Neo"/>
                <w:lang w:eastAsia="ko-KR"/>
              </w:rPr>
              <w:t xml:space="preserve"> 3.50</w:t>
            </w:r>
            <w:r>
              <w:rPr>
                <w:rFonts w:ascii="Apple SD Gothic Neo" w:hAnsi="Apple SD Gothic Neo"/>
                <w:lang w:eastAsia="ko-KR"/>
              </w:rPr>
              <w:t>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단위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금액</w:t>
            </w:r>
            <w:r>
              <w:rPr>
                <w:rFonts w:ascii="Apple SD Gothic Neo" w:hAnsi="Apple SD Gothic Neo"/>
                <w:lang w:eastAsia="ko-KR"/>
              </w:rPr>
              <w:t xml:space="preserve"> 4.</w:t>
            </w:r>
            <w:r>
              <w:rPr>
                <w:rFonts w:ascii="Apple SD Gothic Neo" w:hAnsi="Apple SD Gothic Neo"/>
                <w:lang w:eastAsia="ko-KR"/>
              </w:rPr>
              <w:t>백원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단위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금액</w:t>
            </w:r>
            <w:r>
              <w:rPr>
                <w:rFonts w:ascii="Apple SD Gothic Neo" w:hAnsi="Apple SD Gothic Neo"/>
                <w:lang w:eastAsia="ko-KR"/>
              </w:rPr>
              <w:t xml:space="preserve"> 5. 500</w:t>
            </w:r>
            <w:r>
              <w:rPr>
                <w:rFonts w:ascii="Apple SD Gothic Neo" w:hAnsi="Apple SD Gothic Neo"/>
                <w:lang w:eastAsia="ko-KR"/>
              </w:rPr>
              <w:t>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단위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금액</w:t>
            </w:r>
            <w:r>
              <w:rPr>
                <w:rFonts w:ascii="Apple SD Gothic Neo" w:hAnsi="Apple SD Gothic Neo"/>
                <w:lang w:eastAsia="ko-KR"/>
              </w:rPr>
              <w:t xml:space="preserve"> 6. 1,000 </w:t>
            </w:r>
            <w:r>
              <w:rPr>
                <w:rFonts w:ascii="Apple SD Gothic Neo" w:hAnsi="Apple SD Gothic Neo"/>
                <w:lang w:eastAsia="ko-KR"/>
              </w:rPr>
              <w:t>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단위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금액</w:t>
            </w:r>
            <w:r>
              <w:rPr>
                <w:rFonts w:ascii="Apple SD Gothic Neo" w:hAnsi="Apple SD Gothic Neo"/>
                <w:lang w:eastAsia="ko-KR"/>
              </w:rPr>
              <w:t>, 7. 5,000</w:t>
            </w:r>
            <w:r>
              <w:rPr>
                <w:rFonts w:ascii="Apple SD Gothic Neo" w:hAnsi="Apple SD Gothic Neo"/>
                <w:lang w:eastAsia="ko-KR"/>
              </w:rPr>
              <w:t>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단위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금액</w:t>
            </w:r>
            <w:r>
              <w:rPr>
                <w:rFonts w:ascii="Apple SD Gothic Neo" w:hAnsi="Apple SD Gothic Neo"/>
                <w:lang w:eastAsia="ko-KR"/>
              </w:rPr>
              <w:t>, 8. 10,000</w:t>
            </w:r>
            <w:r>
              <w:rPr>
                <w:rFonts w:ascii="Apple SD Gothic Neo" w:hAnsi="Apple SD Gothic Neo"/>
                <w:lang w:eastAsia="ko-KR"/>
              </w:rPr>
              <w:t>원단위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큰금액</w:t>
            </w:r>
            <w:r>
              <w:rPr>
                <w:rFonts w:ascii="Apple SD Gothic Neo" w:hAnsi="Apple SD Gothic Neo"/>
                <w:lang w:eastAsia="ko-KR"/>
              </w:rPr>
              <w:t xml:space="preserve"> 9. 50,000</w:t>
            </w:r>
            <w:r>
              <w:rPr>
                <w:rFonts w:ascii="Apple SD Gothic Neo" w:hAnsi="Apple SD Gothic Neo"/>
                <w:lang w:eastAsia="ko-KR"/>
              </w:rPr>
              <w:t>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단위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금액</w:t>
            </w:r>
          </w:p>
          <w:p w14:paraId="58DD252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 ex) 63,322 </w:t>
            </w:r>
            <w:r>
              <w:rPr>
                <w:rFonts w:ascii="Apple SD Gothic Neo" w:hAnsi="Apple SD Gothic Neo"/>
                <w:lang w:eastAsia="ko-KR"/>
              </w:rPr>
              <w:t>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결제금액</w:t>
            </w:r>
          </w:p>
          <w:p w14:paraId="36E64DD6" w14:textId="77777777" w:rsidR="00810F92" w:rsidRDefault="008F3BF2">
            <w:pPr>
              <w:pStyle w:val="AxureTableNormalText"/>
            </w:pPr>
            <w:r>
              <w:rPr>
                <w:rFonts w:ascii="Apple SD Gothic Neo" w:hAnsi="Apple SD Gothic Neo"/>
                <w:lang w:eastAsia="ko-KR"/>
              </w:rPr>
              <w:t xml:space="preserve">  </w:t>
            </w:r>
            <w:r>
              <w:rPr>
                <w:rFonts w:ascii="Apple SD Gothic Neo" w:hAnsi="Apple SD Gothic Neo"/>
              </w:rPr>
              <w:t>1. 63,322</w:t>
            </w:r>
            <w:r>
              <w:rPr>
                <w:rFonts w:ascii="Apple SD Gothic Neo" w:hAnsi="Apple SD Gothic Neo"/>
              </w:rPr>
              <w:t>원</w:t>
            </w:r>
            <w:r>
              <w:rPr>
                <w:rFonts w:ascii="Apple SD Gothic Neo" w:hAnsi="Apple SD Gothic Neo"/>
              </w:rPr>
              <w:t xml:space="preserve"> / 2.63,330 </w:t>
            </w:r>
            <w:r>
              <w:rPr>
                <w:rFonts w:ascii="Apple SD Gothic Neo" w:hAnsi="Apple SD Gothic Neo"/>
              </w:rPr>
              <w:t>원</w:t>
            </w:r>
            <w:r>
              <w:rPr>
                <w:rFonts w:ascii="Apple SD Gothic Neo" w:hAnsi="Apple SD Gothic Neo"/>
              </w:rPr>
              <w:t xml:space="preserve"> / 3.63,350</w:t>
            </w:r>
            <w:r>
              <w:rPr>
                <w:rFonts w:ascii="Apple SD Gothic Neo" w:hAnsi="Apple SD Gothic Neo"/>
              </w:rPr>
              <w:t>원</w:t>
            </w:r>
            <w:r>
              <w:rPr>
                <w:rFonts w:ascii="Apple SD Gothic Neo" w:hAnsi="Apple SD Gothic Neo"/>
              </w:rPr>
              <w:t xml:space="preserve"> / 4.63,400</w:t>
            </w:r>
            <w:r>
              <w:rPr>
                <w:rFonts w:ascii="Apple SD Gothic Neo" w:hAnsi="Apple SD Gothic Neo"/>
              </w:rPr>
              <w:t>원</w:t>
            </w:r>
            <w:r>
              <w:rPr>
                <w:rFonts w:ascii="Apple SD Gothic Neo" w:hAnsi="Apple SD Gothic Neo"/>
              </w:rPr>
              <w:t xml:space="preserve"> / 5. 63,500</w:t>
            </w:r>
            <w:r>
              <w:rPr>
                <w:rFonts w:ascii="Apple SD Gothic Neo" w:hAnsi="Apple SD Gothic Neo"/>
              </w:rPr>
              <w:t>원</w:t>
            </w:r>
            <w:r>
              <w:rPr>
                <w:rFonts w:ascii="Apple SD Gothic Neo" w:hAnsi="Apple SD Gothic Neo"/>
              </w:rPr>
              <w:t xml:space="preserve"> / 6. 64,000</w:t>
            </w:r>
            <w:r>
              <w:rPr>
                <w:rFonts w:ascii="Apple SD Gothic Neo" w:hAnsi="Apple SD Gothic Neo"/>
              </w:rPr>
              <w:t>원</w:t>
            </w:r>
            <w:r>
              <w:rPr>
                <w:rFonts w:ascii="Apple SD Gothic Neo" w:hAnsi="Apple SD Gothic Neo"/>
              </w:rPr>
              <w:t xml:space="preserve"> / 7.65,000</w:t>
            </w:r>
            <w:r>
              <w:rPr>
                <w:rFonts w:ascii="Apple SD Gothic Neo" w:hAnsi="Apple SD Gothic Neo"/>
              </w:rPr>
              <w:t>원</w:t>
            </w:r>
            <w:r>
              <w:rPr>
                <w:rFonts w:ascii="Apple SD Gothic Neo" w:hAnsi="Apple SD Gothic Neo"/>
              </w:rPr>
              <w:t xml:space="preserve"> / 8. 70,000</w:t>
            </w:r>
            <w:r>
              <w:rPr>
                <w:rFonts w:ascii="Apple SD Gothic Neo" w:hAnsi="Apple SD Gothic Neo"/>
              </w:rPr>
              <w:t>원</w:t>
            </w:r>
            <w:r>
              <w:rPr>
                <w:rFonts w:ascii="Apple SD Gothic Neo" w:hAnsi="Apple SD Gothic Neo"/>
              </w:rPr>
              <w:t xml:space="preserve"> / 9. 100,000</w:t>
            </w:r>
            <w:r>
              <w:rPr>
                <w:rFonts w:ascii="Apple SD Gothic Neo" w:hAnsi="Apple SD Gothic Neo"/>
              </w:rPr>
              <w:t>원</w:t>
            </w:r>
          </w:p>
        </w:tc>
      </w:tr>
      <w:tr w:rsidR="00810F92" w14:paraId="23F34909" w14:textId="77777777" w:rsidTr="00810F92">
        <w:tc>
          <w:tcPr>
            <w:tcW w:w="0" w:type="auto"/>
          </w:tcPr>
          <w:p w14:paraId="3A1EB882" w14:textId="77777777" w:rsidR="00810F92" w:rsidRDefault="008F3BF2">
            <w:pPr>
              <w:pStyle w:val="AxureTableNormalText"/>
            </w:pPr>
            <w:r>
              <w:t>21</w:t>
            </w:r>
          </w:p>
        </w:tc>
        <w:tc>
          <w:tcPr>
            <w:tcW w:w="0" w:type="auto"/>
          </w:tcPr>
          <w:p w14:paraId="479929C5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현드폰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번호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또는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번호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입력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요청</w:t>
            </w:r>
          </w:p>
        </w:tc>
        <w:tc>
          <w:tcPr>
            <w:tcW w:w="0" w:type="auto"/>
          </w:tcPr>
          <w:p w14:paraId="59E43C89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사용자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측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키패드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또는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듀얼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터치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모니터에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키패드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띄워주고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현드폰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번호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또는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카드번호에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받음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6CAA381B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7459C03" w14:textId="77777777" w:rsidR="00810F92" w:rsidRDefault="008F3BF2">
            <w:pPr>
              <w:pStyle w:val="AxureTableNormalText"/>
            </w:pPr>
            <w:r>
              <w:t>22</w:t>
            </w:r>
          </w:p>
        </w:tc>
        <w:tc>
          <w:tcPr>
            <w:tcW w:w="0" w:type="auto"/>
          </w:tcPr>
          <w:p w14:paraId="547EEC57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43DA9DD" w14:textId="77777777" w:rsidR="00810F92" w:rsidRDefault="00810F92">
            <w:pPr>
              <w:pStyle w:val="AxureTableNormalText"/>
            </w:pPr>
          </w:p>
        </w:tc>
      </w:tr>
      <w:tr w:rsidR="00810F92" w14:paraId="4C829D8A" w14:textId="77777777" w:rsidTr="00810F92">
        <w:tc>
          <w:tcPr>
            <w:tcW w:w="0" w:type="auto"/>
          </w:tcPr>
          <w:p w14:paraId="5937662F" w14:textId="77777777" w:rsidR="00810F92" w:rsidRDefault="008F3BF2">
            <w:pPr>
              <w:pStyle w:val="AxureTableNormalText"/>
            </w:pPr>
            <w:r>
              <w:t>23</w:t>
            </w:r>
          </w:p>
        </w:tc>
        <w:tc>
          <w:tcPr>
            <w:tcW w:w="0" w:type="auto"/>
          </w:tcPr>
          <w:p w14:paraId="3D57F503" w14:textId="77777777" w:rsidR="00810F92" w:rsidRDefault="008F3BF2">
            <w:pPr>
              <w:pStyle w:val="AxureTableNormalText"/>
            </w:pPr>
            <w:r>
              <w:t>주문</w:t>
            </w:r>
            <w:r>
              <w:t xml:space="preserve"> </w:t>
            </w:r>
            <w:r>
              <w:t>아이템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25F490E" w14:textId="77777777" w:rsidR="00810F92" w:rsidRDefault="00810F92">
            <w:pPr>
              <w:pStyle w:val="AxureTableNormalText"/>
            </w:pPr>
          </w:p>
        </w:tc>
      </w:tr>
      <w:tr w:rsidR="00810F92" w14:paraId="43EB35A0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9E28FEC" w14:textId="77777777" w:rsidR="00810F92" w:rsidRDefault="008F3BF2">
            <w:pPr>
              <w:pStyle w:val="AxureTableNormalText"/>
            </w:pPr>
            <w:r>
              <w:t>24</w:t>
            </w:r>
          </w:p>
        </w:tc>
        <w:tc>
          <w:tcPr>
            <w:tcW w:w="0" w:type="auto"/>
          </w:tcPr>
          <w:p w14:paraId="13B833F1" w14:textId="77777777" w:rsidR="00810F92" w:rsidRDefault="008F3BF2">
            <w:pPr>
              <w:pStyle w:val="AxureTableNormalText"/>
            </w:pPr>
            <w:r>
              <w:t>주문</w:t>
            </w:r>
            <w:r>
              <w:t xml:space="preserve"> </w:t>
            </w:r>
            <w:r>
              <w:t>아이템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CAD6AE9" w14:textId="77777777" w:rsidR="00810F92" w:rsidRDefault="00810F92">
            <w:pPr>
              <w:pStyle w:val="AxureTableNormalText"/>
            </w:pPr>
          </w:p>
        </w:tc>
      </w:tr>
      <w:tr w:rsidR="00810F92" w14:paraId="16E773FC" w14:textId="77777777" w:rsidTr="00810F92">
        <w:tc>
          <w:tcPr>
            <w:tcW w:w="0" w:type="auto"/>
          </w:tcPr>
          <w:p w14:paraId="317511D1" w14:textId="77777777" w:rsidR="00810F92" w:rsidRDefault="008F3BF2">
            <w:pPr>
              <w:pStyle w:val="AxureTableNormalText"/>
            </w:pPr>
            <w:r>
              <w:t>25</w:t>
            </w:r>
          </w:p>
        </w:tc>
        <w:tc>
          <w:tcPr>
            <w:tcW w:w="0" w:type="auto"/>
          </w:tcPr>
          <w:p w14:paraId="73395ED5" w14:textId="77777777" w:rsidR="00810F92" w:rsidRDefault="008F3BF2">
            <w:pPr>
              <w:pStyle w:val="AxureTableNormalText"/>
            </w:pPr>
            <w:r>
              <w:t>전표</w:t>
            </w:r>
            <w:r>
              <w:t xml:space="preserve"> </w:t>
            </w:r>
            <w:r>
              <w:t>재출력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AF7FE65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내역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중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하나라도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선택되면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</w:p>
        </w:tc>
      </w:tr>
      <w:tr w:rsidR="00810F92" w14:paraId="4E02215C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85957CC" w14:textId="77777777" w:rsidR="00810F92" w:rsidRDefault="008F3BF2">
            <w:pPr>
              <w:pStyle w:val="AxureTableNormalText"/>
            </w:pPr>
            <w:r>
              <w:t>26</w:t>
            </w:r>
          </w:p>
        </w:tc>
        <w:tc>
          <w:tcPr>
            <w:tcW w:w="0" w:type="auto"/>
          </w:tcPr>
          <w:p w14:paraId="268A115E" w14:textId="77777777" w:rsidR="00810F92" w:rsidRDefault="008F3BF2">
            <w:pPr>
              <w:pStyle w:val="AxureTableNormalText"/>
            </w:pPr>
            <w:r>
              <w:t>승인</w:t>
            </w:r>
            <w:r>
              <w:t>/</w:t>
            </w:r>
            <w:r>
              <w:t>취소</w:t>
            </w:r>
            <w:r>
              <w:t>/</w:t>
            </w:r>
            <w:r>
              <w:t>현금버튼</w:t>
            </w:r>
          </w:p>
        </w:tc>
        <w:tc>
          <w:tcPr>
            <w:tcW w:w="0" w:type="auto"/>
          </w:tcPr>
          <w:p w14:paraId="19C8F7F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취소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안된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신용카드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선택시</w:t>
            </w:r>
          </w:p>
          <w:p w14:paraId="4DDDE77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lang w:eastAsia="ko-KR"/>
              </w:rPr>
              <w:t>타이틀</w:t>
            </w:r>
            <w:r>
              <w:rPr>
                <w:lang w:eastAsia="ko-KR"/>
              </w:rPr>
              <w:t xml:space="preserve"> :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승인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취소</w:t>
            </w:r>
          </w:p>
          <w:p w14:paraId="5505C28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취소된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신용카드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선택시</w:t>
            </w:r>
          </w:p>
          <w:p w14:paraId="5904B06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lang w:eastAsia="ko-KR"/>
              </w:rPr>
              <w:t>비활성화</w:t>
            </w:r>
          </w:p>
          <w:p w14:paraId="23EF2BF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발급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안된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현금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선택시</w:t>
            </w:r>
          </w:p>
          <w:p w14:paraId="29767B7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lang w:eastAsia="ko-KR"/>
              </w:rPr>
              <w:t>타이틀</w:t>
            </w:r>
            <w:r>
              <w:rPr>
                <w:lang w:eastAsia="ko-KR"/>
              </w:rPr>
              <w:t xml:space="preserve"> : </w:t>
            </w:r>
            <w:r>
              <w:rPr>
                <w:rFonts w:ascii="Apple SD Gothic Neo" w:hAnsi="Apple SD Gothic Neo"/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발급</w:t>
            </w:r>
          </w:p>
          <w:p w14:paraId="416AA0A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발급된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현금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선택시</w:t>
            </w:r>
          </w:p>
          <w:p w14:paraId="32A1F12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lang w:eastAsia="ko-KR"/>
              </w:rPr>
              <w:t>타이틀</w:t>
            </w:r>
            <w:r>
              <w:rPr>
                <w:lang w:eastAsia="ko-KR"/>
              </w:rPr>
              <w:t xml:space="preserve"> : </w:t>
            </w:r>
            <w:r>
              <w:rPr>
                <w:rFonts w:ascii="Apple SD Gothic Neo" w:hAnsi="Apple SD Gothic Neo"/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발급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취소</w:t>
            </w:r>
          </w:p>
          <w:p w14:paraId="09AD076A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09FAD548" w14:textId="77777777" w:rsidTr="00810F92">
        <w:tc>
          <w:tcPr>
            <w:tcW w:w="0" w:type="auto"/>
          </w:tcPr>
          <w:p w14:paraId="42C69492" w14:textId="77777777" w:rsidR="00810F92" w:rsidRDefault="008F3BF2">
            <w:pPr>
              <w:pStyle w:val="AxureTableNormalText"/>
            </w:pPr>
            <w:r>
              <w:t>27</w:t>
            </w:r>
          </w:p>
        </w:tc>
        <w:tc>
          <w:tcPr>
            <w:tcW w:w="0" w:type="auto"/>
          </w:tcPr>
          <w:p w14:paraId="573E902F" w14:textId="77777777" w:rsidR="00810F92" w:rsidRDefault="008F3BF2">
            <w:pPr>
              <w:pStyle w:val="AxureTableNormalText"/>
            </w:pPr>
            <w:r>
              <w:t>닫기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62E518A" w14:textId="77777777" w:rsidR="00810F92" w:rsidRDefault="00810F92">
            <w:pPr>
              <w:pStyle w:val="AxureTableNormalText"/>
            </w:pPr>
          </w:p>
        </w:tc>
      </w:tr>
      <w:tr w:rsidR="00810F92" w14:paraId="650B63A1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6D4DCD5" w14:textId="77777777" w:rsidR="00810F92" w:rsidRDefault="008F3BF2">
            <w:pPr>
              <w:pStyle w:val="AxureTableNormalText"/>
            </w:pPr>
            <w:r>
              <w:lastRenderedPageBreak/>
              <w:t>28</w:t>
            </w:r>
          </w:p>
        </w:tc>
        <w:tc>
          <w:tcPr>
            <w:tcW w:w="0" w:type="auto"/>
          </w:tcPr>
          <w:p w14:paraId="5F28C1A0" w14:textId="77777777" w:rsidR="00810F92" w:rsidRDefault="008F3BF2">
            <w:pPr>
              <w:pStyle w:val="AxureTableNormalText"/>
            </w:pPr>
            <w:r>
              <w:t>진동벨</w:t>
            </w:r>
            <w:r>
              <w:t xml:space="preserve"> </w:t>
            </w:r>
            <w:r>
              <w:t>번호</w:t>
            </w:r>
            <w:r>
              <w:t xml:space="preserve"> </w:t>
            </w:r>
            <w:r>
              <w:t>리피터</w:t>
            </w:r>
          </w:p>
        </w:tc>
        <w:tc>
          <w:tcPr>
            <w:tcW w:w="0" w:type="auto"/>
          </w:tcPr>
          <w:p w14:paraId="399906D8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진동벨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번호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직접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옵션이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있는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경우</w:t>
            </w:r>
          </w:p>
          <w:p w14:paraId="3EA85FA4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결제가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완료</w:t>
            </w:r>
            <w:r>
              <w:rPr>
                <w:lang w:eastAsia="ko-KR"/>
              </w:rPr>
              <w:t xml:space="preserve"> (when </w:t>
            </w:r>
            <w:r>
              <w:rPr>
                <w:rFonts w:ascii="Apple SD Gothic Neo" w:hAnsi="Apple SD Gothic Neo"/>
                <w:lang w:eastAsia="ko-KR"/>
              </w:rPr>
              <w:t>받을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금액</w:t>
            </w:r>
            <w:r>
              <w:rPr>
                <w:lang w:eastAsia="ko-KR"/>
              </w:rPr>
              <w:t xml:space="preserve"> = </w:t>
            </w:r>
            <w:r>
              <w:rPr>
                <w:rFonts w:ascii="Apple SD Gothic Neo" w:hAnsi="Apple SD Gothic Neo"/>
                <w:lang w:eastAsia="ko-KR"/>
              </w:rPr>
              <w:t>받은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금액</w:t>
            </w:r>
            <w:r>
              <w:rPr>
                <w:rFonts w:ascii="Apple SD Gothic Neo" w:hAnsi="Apple SD Gothic Neo"/>
                <w:lang w:eastAsia="ko-KR"/>
              </w:rPr>
              <w:t xml:space="preserve">) </w:t>
            </w:r>
            <w:r>
              <w:rPr>
                <w:rFonts w:ascii="Apple SD Gothic Neo" w:hAnsi="Apple SD Gothic Neo"/>
                <w:lang w:eastAsia="ko-KR"/>
              </w:rPr>
              <w:t>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직후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진동벨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번호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받는다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5C69E1E1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진동벨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번호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입력이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완료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완료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처리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및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영수증</w:t>
            </w:r>
            <w:r>
              <w:rPr>
                <w:rFonts w:ascii="Apple SD Gothic Neo" w:hAnsi="Apple SD Gothic Neo"/>
                <w:lang w:eastAsia="ko-KR"/>
              </w:rPr>
              <w:t>/</w:t>
            </w:r>
            <w:r>
              <w:rPr>
                <w:rFonts w:ascii="Apple SD Gothic Neo" w:hAnsi="Apple SD Gothic Neo"/>
                <w:lang w:eastAsia="ko-KR"/>
              </w:rPr>
              <w:t>주문서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출력한다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35AACE54" w14:textId="77777777" w:rsidTr="00810F92">
        <w:tc>
          <w:tcPr>
            <w:tcW w:w="0" w:type="auto"/>
          </w:tcPr>
          <w:p w14:paraId="00FA111A" w14:textId="77777777" w:rsidR="00810F92" w:rsidRDefault="008F3BF2">
            <w:pPr>
              <w:pStyle w:val="AxureTableNormalText"/>
            </w:pPr>
            <w:r>
              <w:t>29</w:t>
            </w:r>
          </w:p>
        </w:tc>
        <w:tc>
          <w:tcPr>
            <w:tcW w:w="0" w:type="auto"/>
          </w:tcPr>
          <w:p w14:paraId="146EBE5B" w14:textId="77777777" w:rsidR="00810F92" w:rsidRDefault="008F3BF2">
            <w:pPr>
              <w:pStyle w:val="AxureTableNormalText"/>
            </w:pPr>
            <w:r>
              <w:t>결제</w:t>
            </w:r>
            <w:r>
              <w:t xml:space="preserve"> </w:t>
            </w:r>
            <w:r>
              <w:t>팝업</w:t>
            </w:r>
            <w:r>
              <w:t xml:space="preserve"> </w:t>
            </w:r>
            <w:r>
              <w:t>백그라운드</w:t>
            </w:r>
          </w:p>
        </w:tc>
        <w:tc>
          <w:tcPr>
            <w:tcW w:w="0" w:type="auto"/>
          </w:tcPr>
          <w:p w14:paraId="77896D7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신용카드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팝업에서</w:t>
            </w:r>
            <w:r>
              <w:rPr>
                <w:rFonts w:ascii="Apple SD Gothic Neo" w:hAnsi="Apple SD Gothic Neo"/>
                <w:lang w:eastAsia="ko-KR"/>
              </w:rPr>
              <w:t xml:space="preserve"> '</w:t>
            </w:r>
            <w:r>
              <w:rPr>
                <w:rFonts w:ascii="Apple SD Gothic Neo" w:hAnsi="Apple SD Gothic Neo"/>
                <w:lang w:eastAsia="ko-KR"/>
              </w:rPr>
              <w:t>승인요청</w:t>
            </w:r>
            <w:r>
              <w:rPr>
                <w:rFonts w:ascii="Apple SD Gothic Neo" w:hAnsi="Apple SD Gothic Neo"/>
                <w:lang w:eastAsia="ko-KR"/>
              </w:rPr>
              <w:t xml:space="preserve">' </w:t>
            </w:r>
            <w:r>
              <w:rPr>
                <w:rFonts w:ascii="Apple SD Gothic Neo" w:hAnsi="Apple SD Gothic Neo"/>
                <w:lang w:eastAsia="ko-KR"/>
              </w:rPr>
              <w:t>버튼을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누르면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진행중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팝업이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뜨고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진행을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함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  <w:p w14:paraId="6E3973B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결제가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성공하면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신용카드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팝업을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닫고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메인창에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모든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결재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내역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관련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값들을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갱신함</w:t>
            </w:r>
          </w:p>
          <w:p w14:paraId="2D1910E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선불에서는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결제가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성공하면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주문도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같이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전송함</w:t>
            </w:r>
            <w:r>
              <w:rPr>
                <w:rFonts w:ascii="Apple SD Gothic Neo" w:hAnsi="Apple SD Gothic Neo"/>
                <w:lang w:eastAsia="ko-KR"/>
              </w:rPr>
              <w:t>.</w:t>
            </w:r>
          </w:p>
        </w:tc>
      </w:tr>
      <w:tr w:rsidR="00810F92" w14:paraId="1A2C4227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4BA46E0" w14:textId="77777777" w:rsidR="00810F92" w:rsidRDefault="008F3BF2">
            <w:pPr>
              <w:pStyle w:val="AxureTableNormalText"/>
            </w:pPr>
            <w:r>
              <w:t>30</w:t>
            </w:r>
          </w:p>
        </w:tc>
        <w:tc>
          <w:tcPr>
            <w:tcW w:w="0" w:type="auto"/>
          </w:tcPr>
          <w:p w14:paraId="293E01D4" w14:textId="77777777" w:rsidR="00810F92" w:rsidRDefault="008F3BF2">
            <w:pPr>
              <w:pStyle w:val="AxureTableNormalText"/>
            </w:pPr>
            <w:r>
              <w:t>전체</w:t>
            </w:r>
            <w:r>
              <w:t xml:space="preserve"> </w:t>
            </w:r>
            <w:r>
              <w:t>할인</w:t>
            </w:r>
            <w:r>
              <w:t xml:space="preserve"> </w:t>
            </w: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AD8DEA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취소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안된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신용카드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선택시</w:t>
            </w:r>
          </w:p>
          <w:p w14:paraId="7CE1C4AA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lang w:eastAsia="ko-KR"/>
              </w:rPr>
              <w:t>타이틀</w:t>
            </w:r>
            <w:r>
              <w:rPr>
                <w:lang w:eastAsia="ko-KR"/>
              </w:rPr>
              <w:t xml:space="preserve"> :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승인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취소</w:t>
            </w:r>
          </w:p>
          <w:p w14:paraId="7C42A976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취소된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신용카드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rFonts w:ascii="Apple SD Gothic Neo" w:hAnsi="Apple SD Gothic Neo"/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선택시</w:t>
            </w:r>
          </w:p>
          <w:p w14:paraId="246C0FE0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lang w:eastAsia="ko-KR"/>
              </w:rPr>
              <w:t>비활성화</w:t>
            </w:r>
          </w:p>
          <w:p w14:paraId="60A9CF87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발급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안된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현금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선택시</w:t>
            </w:r>
          </w:p>
          <w:p w14:paraId="6D8B4EF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lang w:eastAsia="ko-KR"/>
              </w:rPr>
              <w:t>타이틀</w:t>
            </w:r>
            <w:r>
              <w:rPr>
                <w:lang w:eastAsia="ko-KR"/>
              </w:rPr>
              <w:t xml:space="preserve"> : </w:t>
            </w:r>
            <w:r>
              <w:rPr>
                <w:rFonts w:ascii="Apple SD Gothic Neo" w:hAnsi="Apple SD Gothic Neo"/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발급</w:t>
            </w:r>
          </w:p>
          <w:p w14:paraId="14628E7E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발급된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현금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결제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선택시</w:t>
            </w:r>
          </w:p>
          <w:p w14:paraId="2401230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 - </w:t>
            </w:r>
            <w:r>
              <w:rPr>
                <w:rFonts w:ascii="Apple SD Gothic Neo" w:hAnsi="Apple SD Gothic Neo"/>
                <w:lang w:eastAsia="ko-KR"/>
              </w:rPr>
              <w:t>타이틀</w:t>
            </w:r>
            <w:r>
              <w:rPr>
                <w:lang w:eastAsia="ko-KR"/>
              </w:rPr>
              <w:t xml:space="preserve"> : </w:t>
            </w:r>
            <w:r>
              <w:rPr>
                <w:rFonts w:ascii="Apple SD Gothic Neo" w:hAnsi="Apple SD Gothic Neo"/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발급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취소</w:t>
            </w:r>
          </w:p>
          <w:p w14:paraId="5AA8D625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3869B082" w14:textId="77777777" w:rsidTr="00810F92">
        <w:tc>
          <w:tcPr>
            <w:tcW w:w="0" w:type="auto"/>
          </w:tcPr>
          <w:p w14:paraId="2EF29D8C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2C92D35C" w14:textId="77777777" w:rsidR="00810F92" w:rsidRDefault="008F3BF2">
            <w:pPr>
              <w:pStyle w:val="AxureTableNormalText"/>
            </w:pPr>
            <w:r>
              <w:t>나가기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7C33F8D" w14:textId="77777777" w:rsidR="00810F92" w:rsidRDefault="00810F92">
            <w:pPr>
              <w:pStyle w:val="AxureTableNormalText"/>
            </w:pPr>
          </w:p>
        </w:tc>
      </w:tr>
      <w:tr w:rsidR="00810F92" w14:paraId="531B8969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9A52C1D" w14:textId="77777777" w:rsidR="00810F92" w:rsidRDefault="008F3BF2">
            <w:pPr>
              <w:pStyle w:val="AxureTableNormalText"/>
            </w:pPr>
            <w:r>
              <w:t>B1</w:t>
            </w:r>
          </w:p>
        </w:tc>
        <w:tc>
          <w:tcPr>
            <w:tcW w:w="0" w:type="auto"/>
          </w:tcPr>
          <w:p w14:paraId="609A39E9" w14:textId="77777777" w:rsidR="00810F92" w:rsidRDefault="008F3BF2">
            <w:pPr>
              <w:pStyle w:val="AxureTableNormalText"/>
            </w:pPr>
            <w:r>
              <w:t>닫기</w:t>
            </w:r>
          </w:p>
        </w:tc>
        <w:tc>
          <w:tcPr>
            <w:tcW w:w="0" w:type="auto"/>
          </w:tcPr>
          <w:p w14:paraId="17AC96A2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rFonts w:ascii="Apple SD Gothic Neo" w:hAnsi="Apple SD Gothic Neo"/>
                <w:lang w:eastAsia="ko-KR"/>
              </w:rPr>
              <w:t xml:space="preserve">* </w:t>
            </w:r>
            <w:r>
              <w:rPr>
                <w:rFonts w:ascii="Apple SD Gothic Neo" w:hAnsi="Apple SD Gothic Neo"/>
                <w:lang w:eastAsia="ko-KR"/>
              </w:rPr>
              <w:t>스크롤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영역이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위로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스크롤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가능할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때만</w:t>
            </w:r>
            <w:r>
              <w:rPr>
                <w:lang w:eastAsia="ko-KR"/>
              </w:rPr>
              <w:t xml:space="preserve"> </w:t>
            </w:r>
            <w:r>
              <w:rPr>
                <w:rFonts w:ascii="Apple SD Gothic Neo" w:hAnsi="Apple SD Gothic Neo"/>
                <w:lang w:eastAsia="ko-KR"/>
              </w:rPr>
              <w:t>활성화</w:t>
            </w:r>
          </w:p>
        </w:tc>
      </w:tr>
    </w:tbl>
    <w:p w14:paraId="627362B3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2882"/>
        <w:gridCol w:w="464"/>
      </w:tblGrid>
      <w:tr w:rsidR="00810F92" w14:paraId="1253A184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F9E59E5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78EBA378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02EB2769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6569E5E3" w14:textId="77777777" w:rsidTr="00810F92">
        <w:tc>
          <w:tcPr>
            <w:tcW w:w="0" w:type="auto"/>
          </w:tcPr>
          <w:p w14:paraId="2D680B8A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0B8F7BA9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다운</w:t>
            </w:r>
          </w:p>
        </w:tc>
        <w:tc>
          <w:tcPr>
            <w:tcW w:w="0" w:type="auto"/>
          </w:tcPr>
          <w:p w14:paraId="1A87C3A9" w14:textId="77777777" w:rsidR="00810F92" w:rsidRDefault="00810F92">
            <w:pPr>
              <w:pStyle w:val="AxureTableNormalText"/>
            </w:pPr>
          </w:p>
        </w:tc>
      </w:tr>
      <w:tr w:rsidR="00810F92" w14:paraId="5CA12F3D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AA517D9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1A90A644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업</w:t>
            </w:r>
          </w:p>
        </w:tc>
        <w:tc>
          <w:tcPr>
            <w:tcW w:w="0" w:type="auto"/>
          </w:tcPr>
          <w:p w14:paraId="3A474EA7" w14:textId="77777777" w:rsidR="00810F92" w:rsidRDefault="00810F92">
            <w:pPr>
              <w:pStyle w:val="AxureTableNormalText"/>
            </w:pPr>
          </w:p>
        </w:tc>
      </w:tr>
      <w:tr w:rsidR="00810F92" w14:paraId="5B2E820A" w14:textId="77777777" w:rsidTr="00810F92">
        <w:tc>
          <w:tcPr>
            <w:tcW w:w="0" w:type="auto"/>
          </w:tcPr>
          <w:p w14:paraId="2E9E1772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01F6338E" w14:textId="77777777" w:rsidR="00810F92" w:rsidRDefault="008F3BF2">
            <w:pPr>
              <w:pStyle w:val="AxureTableNormalText"/>
            </w:pPr>
            <w:r>
              <w:t>합계</w:t>
            </w:r>
            <w:r>
              <w:t xml:space="preserve"> </w:t>
            </w:r>
            <w:r>
              <w:t>리피터</w:t>
            </w:r>
          </w:p>
        </w:tc>
        <w:tc>
          <w:tcPr>
            <w:tcW w:w="0" w:type="auto"/>
          </w:tcPr>
          <w:p w14:paraId="5D247878" w14:textId="77777777" w:rsidR="00810F92" w:rsidRDefault="00810F92">
            <w:pPr>
              <w:pStyle w:val="AxureTableNormalText"/>
            </w:pPr>
          </w:p>
        </w:tc>
      </w:tr>
      <w:tr w:rsidR="00810F92" w14:paraId="1FEED832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23FA070" w14:textId="77777777" w:rsidR="00810F92" w:rsidRDefault="008F3BF2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14:paraId="7DFAA441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업</w:t>
            </w:r>
          </w:p>
        </w:tc>
        <w:tc>
          <w:tcPr>
            <w:tcW w:w="0" w:type="auto"/>
          </w:tcPr>
          <w:p w14:paraId="137C3AF7" w14:textId="77777777" w:rsidR="00810F92" w:rsidRDefault="00810F92">
            <w:pPr>
              <w:pStyle w:val="AxureTableNormalText"/>
            </w:pPr>
          </w:p>
        </w:tc>
      </w:tr>
      <w:tr w:rsidR="00810F92" w14:paraId="2C0327C5" w14:textId="77777777" w:rsidTr="00810F92">
        <w:tc>
          <w:tcPr>
            <w:tcW w:w="0" w:type="auto"/>
          </w:tcPr>
          <w:p w14:paraId="28E8AE10" w14:textId="77777777" w:rsidR="00810F92" w:rsidRDefault="008F3BF2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14:paraId="016A62A0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다운</w:t>
            </w:r>
          </w:p>
        </w:tc>
        <w:tc>
          <w:tcPr>
            <w:tcW w:w="0" w:type="auto"/>
          </w:tcPr>
          <w:p w14:paraId="69563A30" w14:textId="77777777" w:rsidR="00810F92" w:rsidRDefault="00810F92">
            <w:pPr>
              <w:pStyle w:val="AxureTableNormalText"/>
            </w:pPr>
          </w:p>
        </w:tc>
      </w:tr>
      <w:tr w:rsidR="00810F92" w14:paraId="5C987D58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01977D4" w14:textId="77777777" w:rsidR="00810F92" w:rsidRDefault="008F3BF2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14:paraId="3C16A987" w14:textId="77777777" w:rsidR="00810F92" w:rsidRDefault="008F3BF2">
            <w:pPr>
              <w:pStyle w:val="AxureTableNormalText"/>
            </w:pPr>
            <w:r>
              <w:t>완료</w:t>
            </w:r>
            <w:r>
              <w:t xml:space="preserve"> </w:t>
            </w:r>
            <w:r>
              <w:t>주문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C726BA5" w14:textId="77777777" w:rsidR="00810F92" w:rsidRDefault="00810F92">
            <w:pPr>
              <w:pStyle w:val="AxureTableNormalText"/>
            </w:pPr>
          </w:p>
        </w:tc>
      </w:tr>
      <w:tr w:rsidR="00810F92" w14:paraId="328F1B02" w14:textId="77777777" w:rsidTr="00810F92">
        <w:tc>
          <w:tcPr>
            <w:tcW w:w="0" w:type="auto"/>
          </w:tcPr>
          <w:p w14:paraId="610D8217" w14:textId="77777777" w:rsidR="00810F92" w:rsidRDefault="008F3BF2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14:paraId="5E44A67D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0AB3E61A" w14:textId="77777777" w:rsidR="00810F92" w:rsidRDefault="00810F92">
            <w:pPr>
              <w:pStyle w:val="AxureTableNormalText"/>
            </w:pPr>
          </w:p>
        </w:tc>
      </w:tr>
      <w:tr w:rsidR="00810F92" w14:paraId="557645B3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70BF1F8" w14:textId="77777777" w:rsidR="00810F92" w:rsidRDefault="008F3BF2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14:paraId="604E938E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17F8DF8" w14:textId="77777777" w:rsidR="00810F92" w:rsidRDefault="00810F92">
            <w:pPr>
              <w:pStyle w:val="AxureTableNormalText"/>
            </w:pPr>
          </w:p>
        </w:tc>
      </w:tr>
      <w:tr w:rsidR="00810F92" w14:paraId="7D42A4FD" w14:textId="77777777" w:rsidTr="00810F92">
        <w:tc>
          <w:tcPr>
            <w:tcW w:w="0" w:type="auto"/>
          </w:tcPr>
          <w:p w14:paraId="355CBF5E" w14:textId="77777777" w:rsidR="00810F92" w:rsidRDefault="008F3BF2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14:paraId="42263CBC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다운</w:t>
            </w:r>
          </w:p>
        </w:tc>
        <w:tc>
          <w:tcPr>
            <w:tcW w:w="0" w:type="auto"/>
          </w:tcPr>
          <w:p w14:paraId="4FF4CBFE" w14:textId="77777777" w:rsidR="00810F92" w:rsidRDefault="00810F92">
            <w:pPr>
              <w:pStyle w:val="AxureTableNormalText"/>
            </w:pPr>
          </w:p>
        </w:tc>
      </w:tr>
      <w:tr w:rsidR="00810F92" w14:paraId="21A33A83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0C07653" w14:textId="77777777" w:rsidR="00810F92" w:rsidRDefault="008F3BF2">
            <w:pPr>
              <w:pStyle w:val="AxureTableNormalText"/>
            </w:pPr>
            <w:r>
              <w:t>10</w:t>
            </w:r>
          </w:p>
        </w:tc>
        <w:tc>
          <w:tcPr>
            <w:tcW w:w="0" w:type="auto"/>
          </w:tcPr>
          <w:p w14:paraId="7287FDBB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업</w:t>
            </w:r>
          </w:p>
        </w:tc>
        <w:tc>
          <w:tcPr>
            <w:tcW w:w="0" w:type="auto"/>
          </w:tcPr>
          <w:p w14:paraId="661DD5E2" w14:textId="77777777" w:rsidR="00810F92" w:rsidRDefault="00810F92">
            <w:pPr>
              <w:pStyle w:val="AxureTableNormalText"/>
            </w:pPr>
          </w:p>
        </w:tc>
      </w:tr>
      <w:tr w:rsidR="00810F92" w14:paraId="7D9D87C2" w14:textId="77777777" w:rsidTr="00810F92">
        <w:tc>
          <w:tcPr>
            <w:tcW w:w="0" w:type="auto"/>
          </w:tcPr>
          <w:p w14:paraId="0E086D4A" w14:textId="77777777" w:rsidR="00810F92" w:rsidRDefault="008F3BF2">
            <w:pPr>
              <w:pStyle w:val="AxureTableNormalText"/>
            </w:pPr>
            <w:r>
              <w:t>11</w:t>
            </w:r>
          </w:p>
        </w:tc>
        <w:tc>
          <w:tcPr>
            <w:tcW w:w="0" w:type="auto"/>
          </w:tcPr>
          <w:p w14:paraId="74555E1C" w14:textId="77777777" w:rsidR="00810F92" w:rsidRDefault="008F3BF2">
            <w:pPr>
              <w:pStyle w:val="AxureTableNormalText"/>
            </w:pPr>
            <w:r>
              <w:t>닫기</w:t>
            </w:r>
          </w:p>
        </w:tc>
        <w:tc>
          <w:tcPr>
            <w:tcW w:w="0" w:type="auto"/>
          </w:tcPr>
          <w:p w14:paraId="0A085B26" w14:textId="77777777" w:rsidR="00810F92" w:rsidRDefault="00810F92">
            <w:pPr>
              <w:pStyle w:val="AxureTableNormalText"/>
            </w:pPr>
          </w:p>
        </w:tc>
      </w:tr>
      <w:tr w:rsidR="00810F92" w14:paraId="0C90C534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F6E1E35" w14:textId="77777777" w:rsidR="00810F92" w:rsidRDefault="008F3BF2">
            <w:pPr>
              <w:pStyle w:val="AxureTableNormalText"/>
            </w:pPr>
            <w:r>
              <w:t>12</w:t>
            </w:r>
          </w:p>
        </w:tc>
        <w:tc>
          <w:tcPr>
            <w:tcW w:w="0" w:type="auto"/>
          </w:tcPr>
          <w:p w14:paraId="5E898D20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다운</w:t>
            </w:r>
          </w:p>
        </w:tc>
        <w:tc>
          <w:tcPr>
            <w:tcW w:w="0" w:type="auto"/>
          </w:tcPr>
          <w:p w14:paraId="5DF7F577" w14:textId="77777777" w:rsidR="00810F92" w:rsidRDefault="00810F92">
            <w:pPr>
              <w:pStyle w:val="AxureTableNormalText"/>
            </w:pPr>
          </w:p>
        </w:tc>
      </w:tr>
      <w:tr w:rsidR="00810F92" w14:paraId="21B88974" w14:textId="77777777" w:rsidTr="00810F92">
        <w:tc>
          <w:tcPr>
            <w:tcW w:w="0" w:type="auto"/>
          </w:tcPr>
          <w:p w14:paraId="28EA0FBE" w14:textId="77777777" w:rsidR="00810F92" w:rsidRDefault="008F3BF2">
            <w:pPr>
              <w:pStyle w:val="AxureTableNormalText"/>
            </w:pPr>
            <w:r>
              <w:t>13</w:t>
            </w:r>
          </w:p>
        </w:tc>
        <w:tc>
          <w:tcPr>
            <w:tcW w:w="0" w:type="auto"/>
          </w:tcPr>
          <w:p w14:paraId="366ABA2D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업</w:t>
            </w:r>
          </w:p>
        </w:tc>
        <w:tc>
          <w:tcPr>
            <w:tcW w:w="0" w:type="auto"/>
          </w:tcPr>
          <w:p w14:paraId="37751522" w14:textId="77777777" w:rsidR="00810F92" w:rsidRDefault="00810F92">
            <w:pPr>
              <w:pStyle w:val="AxureTableNormalText"/>
            </w:pPr>
          </w:p>
        </w:tc>
      </w:tr>
      <w:tr w:rsidR="00810F92" w14:paraId="242FD2BC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F7DE149" w14:textId="77777777" w:rsidR="00810F92" w:rsidRDefault="008F3BF2">
            <w:pPr>
              <w:pStyle w:val="AxureTableNormalText"/>
            </w:pPr>
            <w:r>
              <w:t>14</w:t>
            </w:r>
          </w:p>
        </w:tc>
        <w:tc>
          <w:tcPr>
            <w:tcW w:w="0" w:type="auto"/>
          </w:tcPr>
          <w:p w14:paraId="5B38858F" w14:textId="77777777" w:rsidR="00810F92" w:rsidRDefault="008F3BF2">
            <w:pPr>
              <w:pStyle w:val="AxureTableNormalText"/>
            </w:pPr>
            <w:r>
              <w:t>스크롤</w:t>
            </w:r>
            <w:r>
              <w:t xml:space="preserve"> </w:t>
            </w:r>
            <w:r>
              <w:t>업</w:t>
            </w:r>
          </w:p>
        </w:tc>
        <w:tc>
          <w:tcPr>
            <w:tcW w:w="0" w:type="auto"/>
          </w:tcPr>
          <w:p w14:paraId="2268A933" w14:textId="77777777" w:rsidR="00810F92" w:rsidRDefault="00810F92">
            <w:pPr>
              <w:pStyle w:val="AxureTableNormalText"/>
            </w:pPr>
          </w:p>
        </w:tc>
      </w:tr>
      <w:tr w:rsidR="00810F92" w14:paraId="1B2CFCAD" w14:textId="77777777" w:rsidTr="00810F92">
        <w:tc>
          <w:tcPr>
            <w:tcW w:w="0" w:type="auto"/>
          </w:tcPr>
          <w:p w14:paraId="59B43B88" w14:textId="77777777" w:rsidR="00810F92" w:rsidRDefault="008F3BF2">
            <w:pPr>
              <w:pStyle w:val="AxureTableNormalText"/>
            </w:pPr>
            <w:r>
              <w:t>15</w:t>
            </w:r>
          </w:p>
        </w:tc>
        <w:tc>
          <w:tcPr>
            <w:tcW w:w="0" w:type="auto"/>
          </w:tcPr>
          <w:p w14:paraId="725CA3F3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현금영수증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팝업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백그라운드</w:t>
            </w:r>
          </w:p>
        </w:tc>
        <w:tc>
          <w:tcPr>
            <w:tcW w:w="0" w:type="auto"/>
          </w:tcPr>
          <w:p w14:paraId="670A8F6B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72607A29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7E6358B" w14:textId="77777777" w:rsidR="00810F92" w:rsidRDefault="008F3BF2">
            <w:pPr>
              <w:pStyle w:val="AxureTableNormalText"/>
            </w:pPr>
            <w:r>
              <w:t>16</w:t>
            </w:r>
          </w:p>
        </w:tc>
        <w:tc>
          <w:tcPr>
            <w:tcW w:w="0" w:type="auto"/>
          </w:tcPr>
          <w:p w14:paraId="45A0CDE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현금결제</w:t>
            </w:r>
            <w:r>
              <w:rPr>
                <w:lang w:eastAsia="ko-KR"/>
              </w:rPr>
              <w:t>/</w:t>
            </w:r>
            <w:r>
              <w:rPr>
                <w:lang w:eastAsia="ko-KR"/>
              </w:rPr>
              <w:t>승인요청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버튼</w:t>
            </w:r>
          </w:p>
        </w:tc>
        <w:tc>
          <w:tcPr>
            <w:tcW w:w="0" w:type="auto"/>
          </w:tcPr>
          <w:p w14:paraId="45088198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09173669" w14:textId="77777777" w:rsidTr="00810F92">
        <w:tc>
          <w:tcPr>
            <w:tcW w:w="0" w:type="auto"/>
          </w:tcPr>
          <w:p w14:paraId="7A3B5DD8" w14:textId="77777777" w:rsidR="00810F92" w:rsidRDefault="008F3BF2">
            <w:pPr>
              <w:pStyle w:val="AxureTableNormalText"/>
            </w:pPr>
            <w:r>
              <w:t>17</w:t>
            </w:r>
          </w:p>
        </w:tc>
        <w:tc>
          <w:tcPr>
            <w:tcW w:w="0" w:type="auto"/>
          </w:tcPr>
          <w:p w14:paraId="528C177C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36DDF2A" w14:textId="77777777" w:rsidR="00810F92" w:rsidRDefault="00810F92">
            <w:pPr>
              <w:pStyle w:val="AxureTableNormalText"/>
            </w:pPr>
          </w:p>
        </w:tc>
      </w:tr>
      <w:tr w:rsidR="00810F92" w14:paraId="36FEC996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5A8F200D" w14:textId="77777777" w:rsidR="00810F92" w:rsidRDefault="008F3BF2">
            <w:pPr>
              <w:pStyle w:val="AxureTableNormalText"/>
            </w:pPr>
            <w:r>
              <w:t>18</w:t>
            </w:r>
          </w:p>
        </w:tc>
        <w:tc>
          <w:tcPr>
            <w:tcW w:w="0" w:type="auto"/>
          </w:tcPr>
          <w:p w14:paraId="3FCD7E9F" w14:textId="77777777" w:rsidR="00810F92" w:rsidRDefault="008F3BF2">
            <w:pPr>
              <w:pStyle w:val="AxureTableNormalText"/>
            </w:pPr>
            <w:r>
              <w:t>아니오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97F62D1" w14:textId="77777777" w:rsidR="00810F92" w:rsidRDefault="00810F92">
            <w:pPr>
              <w:pStyle w:val="AxureTableNormalText"/>
            </w:pPr>
          </w:p>
        </w:tc>
      </w:tr>
      <w:tr w:rsidR="00810F92" w14:paraId="5470879B" w14:textId="77777777" w:rsidTr="00810F92">
        <w:tc>
          <w:tcPr>
            <w:tcW w:w="0" w:type="auto"/>
          </w:tcPr>
          <w:p w14:paraId="67885B47" w14:textId="77777777" w:rsidR="00810F92" w:rsidRDefault="008F3BF2">
            <w:pPr>
              <w:pStyle w:val="AxureTableNormalText"/>
            </w:pPr>
            <w:r>
              <w:t>19</w:t>
            </w:r>
          </w:p>
        </w:tc>
        <w:tc>
          <w:tcPr>
            <w:tcW w:w="0" w:type="auto"/>
          </w:tcPr>
          <w:p w14:paraId="7522A02F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핸드폰번호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또는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카드번호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백그라운드</w:t>
            </w:r>
          </w:p>
        </w:tc>
        <w:tc>
          <w:tcPr>
            <w:tcW w:w="0" w:type="auto"/>
          </w:tcPr>
          <w:p w14:paraId="4C6832C5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596C03B1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C0F2F8E" w14:textId="77777777" w:rsidR="00810F92" w:rsidRDefault="008F3BF2">
            <w:pPr>
              <w:pStyle w:val="AxureTableNormalText"/>
            </w:pPr>
            <w:r>
              <w:t>20</w:t>
            </w:r>
          </w:p>
        </w:tc>
        <w:tc>
          <w:tcPr>
            <w:tcW w:w="0" w:type="auto"/>
          </w:tcPr>
          <w:p w14:paraId="6DA04A27" w14:textId="77777777" w:rsidR="00810F92" w:rsidRDefault="008F3BF2">
            <w:pPr>
              <w:pStyle w:val="AxureTableNormalText"/>
            </w:pPr>
            <w:r>
              <w:t>현금</w:t>
            </w:r>
            <w:r>
              <w:t xml:space="preserve"> </w:t>
            </w:r>
            <w:r>
              <w:t>금액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리피터</w:t>
            </w:r>
          </w:p>
        </w:tc>
        <w:tc>
          <w:tcPr>
            <w:tcW w:w="0" w:type="auto"/>
          </w:tcPr>
          <w:p w14:paraId="3949A5D7" w14:textId="77777777" w:rsidR="00810F92" w:rsidRDefault="00810F92">
            <w:pPr>
              <w:pStyle w:val="AxureTableNormalText"/>
            </w:pPr>
          </w:p>
        </w:tc>
      </w:tr>
      <w:tr w:rsidR="00810F92" w14:paraId="603A7DF5" w14:textId="77777777" w:rsidTr="00810F92">
        <w:tc>
          <w:tcPr>
            <w:tcW w:w="0" w:type="auto"/>
          </w:tcPr>
          <w:p w14:paraId="1FD68E4C" w14:textId="77777777" w:rsidR="00810F92" w:rsidRDefault="008F3BF2">
            <w:pPr>
              <w:pStyle w:val="AxureTableNormalText"/>
            </w:pPr>
            <w:r>
              <w:lastRenderedPageBreak/>
              <w:t>21</w:t>
            </w:r>
          </w:p>
        </w:tc>
        <w:tc>
          <w:tcPr>
            <w:tcW w:w="0" w:type="auto"/>
          </w:tcPr>
          <w:p w14:paraId="051DA9CB" w14:textId="77777777" w:rsidR="00810F92" w:rsidRDefault="008F3BF2">
            <w:pPr>
              <w:pStyle w:val="AxureTableNormalText"/>
              <w:rPr>
                <w:lang w:eastAsia="ko-KR"/>
              </w:rPr>
            </w:pPr>
            <w:r>
              <w:rPr>
                <w:lang w:eastAsia="ko-KR"/>
              </w:rPr>
              <w:t>현드폰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번호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또는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카드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번호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입력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요청</w:t>
            </w:r>
          </w:p>
        </w:tc>
        <w:tc>
          <w:tcPr>
            <w:tcW w:w="0" w:type="auto"/>
          </w:tcPr>
          <w:p w14:paraId="5E077C5A" w14:textId="77777777" w:rsidR="00810F92" w:rsidRDefault="00810F92">
            <w:pPr>
              <w:pStyle w:val="AxureTableNormalText"/>
              <w:rPr>
                <w:lang w:eastAsia="ko-KR"/>
              </w:rPr>
            </w:pPr>
          </w:p>
        </w:tc>
      </w:tr>
      <w:tr w:rsidR="00810F92" w14:paraId="1537C89A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EFF041C" w14:textId="77777777" w:rsidR="00810F92" w:rsidRDefault="008F3BF2">
            <w:pPr>
              <w:pStyle w:val="AxureTableNormalText"/>
            </w:pPr>
            <w:r>
              <w:t>22</w:t>
            </w:r>
          </w:p>
        </w:tc>
        <w:tc>
          <w:tcPr>
            <w:tcW w:w="0" w:type="auto"/>
          </w:tcPr>
          <w:p w14:paraId="584D736C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2E51DA7D" w14:textId="77777777" w:rsidR="00810F92" w:rsidRDefault="00810F92">
            <w:pPr>
              <w:pStyle w:val="AxureTableNormalText"/>
            </w:pPr>
          </w:p>
        </w:tc>
      </w:tr>
      <w:tr w:rsidR="00810F92" w14:paraId="6357DE97" w14:textId="77777777" w:rsidTr="00810F92">
        <w:tc>
          <w:tcPr>
            <w:tcW w:w="0" w:type="auto"/>
          </w:tcPr>
          <w:p w14:paraId="18177199" w14:textId="77777777" w:rsidR="00810F92" w:rsidRDefault="008F3BF2">
            <w:pPr>
              <w:pStyle w:val="AxureTableNormalText"/>
            </w:pPr>
            <w:r>
              <w:t>23</w:t>
            </w:r>
          </w:p>
        </w:tc>
        <w:tc>
          <w:tcPr>
            <w:tcW w:w="0" w:type="auto"/>
          </w:tcPr>
          <w:p w14:paraId="566DB028" w14:textId="77777777" w:rsidR="00810F92" w:rsidRDefault="008F3BF2">
            <w:pPr>
              <w:pStyle w:val="AxureTableNormalText"/>
            </w:pPr>
            <w:r>
              <w:t>주문</w:t>
            </w:r>
            <w:r>
              <w:t xml:space="preserve"> </w:t>
            </w:r>
            <w:r>
              <w:t>아이템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90BC380" w14:textId="77777777" w:rsidR="00810F92" w:rsidRDefault="00810F92">
            <w:pPr>
              <w:pStyle w:val="AxureTableNormalText"/>
            </w:pPr>
          </w:p>
        </w:tc>
      </w:tr>
      <w:tr w:rsidR="00810F92" w14:paraId="12053C0A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3D031F92" w14:textId="77777777" w:rsidR="00810F92" w:rsidRDefault="008F3BF2">
            <w:pPr>
              <w:pStyle w:val="AxureTableNormalText"/>
            </w:pPr>
            <w:r>
              <w:t>24</w:t>
            </w:r>
          </w:p>
        </w:tc>
        <w:tc>
          <w:tcPr>
            <w:tcW w:w="0" w:type="auto"/>
          </w:tcPr>
          <w:p w14:paraId="3BDF0047" w14:textId="77777777" w:rsidR="00810F92" w:rsidRDefault="008F3BF2">
            <w:pPr>
              <w:pStyle w:val="AxureTableNormalText"/>
            </w:pPr>
            <w:r>
              <w:t>주문</w:t>
            </w:r>
            <w:r>
              <w:t xml:space="preserve"> </w:t>
            </w:r>
            <w:r>
              <w:t>아이템</w:t>
            </w:r>
            <w:r>
              <w:t xml:space="preserve"> </w:t>
            </w:r>
            <w:r>
              <w:t>선택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751A6E45" w14:textId="77777777" w:rsidR="00810F92" w:rsidRDefault="00810F92">
            <w:pPr>
              <w:pStyle w:val="AxureTableNormalText"/>
            </w:pPr>
          </w:p>
        </w:tc>
      </w:tr>
      <w:tr w:rsidR="00810F92" w14:paraId="4AA9F85D" w14:textId="77777777" w:rsidTr="00810F92">
        <w:tc>
          <w:tcPr>
            <w:tcW w:w="0" w:type="auto"/>
          </w:tcPr>
          <w:p w14:paraId="6DDCFF8E" w14:textId="77777777" w:rsidR="00810F92" w:rsidRDefault="008F3BF2">
            <w:pPr>
              <w:pStyle w:val="AxureTableNormalText"/>
            </w:pPr>
            <w:r>
              <w:t>25</w:t>
            </w:r>
          </w:p>
        </w:tc>
        <w:tc>
          <w:tcPr>
            <w:tcW w:w="0" w:type="auto"/>
          </w:tcPr>
          <w:p w14:paraId="5244E611" w14:textId="77777777" w:rsidR="00810F92" w:rsidRDefault="008F3BF2">
            <w:pPr>
              <w:pStyle w:val="AxureTableNormalText"/>
            </w:pPr>
            <w:r>
              <w:t>전표</w:t>
            </w:r>
            <w:r>
              <w:t xml:space="preserve"> </w:t>
            </w:r>
            <w:r>
              <w:t>재출력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83B0134" w14:textId="77777777" w:rsidR="00810F92" w:rsidRDefault="00810F92">
            <w:pPr>
              <w:pStyle w:val="AxureTableNormalText"/>
            </w:pPr>
          </w:p>
        </w:tc>
      </w:tr>
      <w:tr w:rsidR="00810F92" w14:paraId="5C28CC3D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5A9E4C5" w14:textId="77777777" w:rsidR="00810F92" w:rsidRDefault="008F3BF2">
            <w:pPr>
              <w:pStyle w:val="AxureTableNormalText"/>
            </w:pPr>
            <w:r>
              <w:t>26</w:t>
            </w:r>
          </w:p>
        </w:tc>
        <w:tc>
          <w:tcPr>
            <w:tcW w:w="0" w:type="auto"/>
          </w:tcPr>
          <w:p w14:paraId="11BA435E" w14:textId="77777777" w:rsidR="00810F92" w:rsidRDefault="008F3BF2">
            <w:pPr>
              <w:pStyle w:val="AxureTableNormalText"/>
            </w:pPr>
            <w:r>
              <w:t>승인</w:t>
            </w:r>
            <w:r>
              <w:t>/</w:t>
            </w:r>
            <w:r>
              <w:t>취소</w:t>
            </w:r>
            <w:r>
              <w:t>/</w:t>
            </w:r>
            <w:r>
              <w:t>현금버튼</w:t>
            </w:r>
          </w:p>
        </w:tc>
        <w:tc>
          <w:tcPr>
            <w:tcW w:w="0" w:type="auto"/>
          </w:tcPr>
          <w:p w14:paraId="31B732E8" w14:textId="77777777" w:rsidR="00810F92" w:rsidRDefault="00810F92">
            <w:pPr>
              <w:pStyle w:val="AxureTableNormalText"/>
            </w:pPr>
          </w:p>
        </w:tc>
      </w:tr>
      <w:tr w:rsidR="00810F92" w14:paraId="2E126E4D" w14:textId="77777777" w:rsidTr="00810F92">
        <w:tc>
          <w:tcPr>
            <w:tcW w:w="0" w:type="auto"/>
          </w:tcPr>
          <w:p w14:paraId="243037D3" w14:textId="77777777" w:rsidR="00810F92" w:rsidRDefault="008F3BF2">
            <w:pPr>
              <w:pStyle w:val="AxureTableNormalText"/>
            </w:pPr>
            <w:r>
              <w:t>27</w:t>
            </w:r>
          </w:p>
        </w:tc>
        <w:tc>
          <w:tcPr>
            <w:tcW w:w="0" w:type="auto"/>
          </w:tcPr>
          <w:p w14:paraId="68DA5033" w14:textId="77777777" w:rsidR="00810F92" w:rsidRDefault="008F3BF2">
            <w:pPr>
              <w:pStyle w:val="AxureTableNormalText"/>
            </w:pPr>
            <w:r>
              <w:t>닫기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A43975C" w14:textId="77777777" w:rsidR="00810F92" w:rsidRDefault="00810F92">
            <w:pPr>
              <w:pStyle w:val="AxureTableNormalText"/>
            </w:pPr>
          </w:p>
        </w:tc>
      </w:tr>
      <w:tr w:rsidR="00810F92" w14:paraId="5C4726E0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141E5D90" w14:textId="77777777" w:rsidR="00810F92" w:rsidRDefault="008F3BF2">
            <w:pPr>
              <w:pStyle w:val="AxureTableNormalText"/>
            </w:pPr>
            <w:r>
              <w:t>28</w:t>
            </w:r>
          </w:p>
        </w:tc>
        <w:tc>
          <w:tcPr>
            <w:tcW w:w="0" w:type="auto"/>
          </w:tcPr>
          <w:p w14:paraId="6BF80BC4" w14:textId="77777777" w:rsidR="00810F92" w:rsidRDefault="008F3BF2">
            <w:pPr>
              <w:pStyle w:val="AxureTableNormalText"/>
            </w:pPr>
            <w:r>
              <w:t>진동벨</w:t>
            </w:r>
            <w:r>
              <w:t xml:space="preserve"> </w:t>
            </w:r>
            <w:r>
              <w:t>번호</w:t>
            </w:r>
            <w:r>
              <w:t xml:space="preserve"> </w:t>
            </w:r>
            <w:r>
              <w:t>리피터</w:t>
            </w:r>
          </w:p>
        </w:tc>
        <w:tc>
          <w:tcPr>
            <w:tcW w:w="0" w:type="auto"/>
          </w:tcPr>
          <w:p w14:paraId="25E84FB9" w14:textId="77777777" w:rsidR="00810F92" w:rsidRDefault="00810F92">
            <w:pPr>
              <w:pStyle w:val="AxureTableNormalText"/>
            </w:pPr>
          </w:p>
        </w:tc>
      </w:tr>
      <w:tr w:rsidR="00810F92" w14:paraId="45D558FE" w14:textId="77777777" w:rsidTr="00810F92">
        <w:tc>
          <w:tcPr>
            <w:tcW w:w="0" w:type="auto"/>
          </w:tcPr>
          <w:p w14:paraId="30AB41D5" w14:textId="77777777" w:rsidR="00810F92" w:rsidRDefault="008F3BF2">
            <w:pPr>
              <w:pStyle w:val="AxureTableNormalText"/>
            </w:pPr>
            <w:r>
              <w:t>29</w:t>
            </w:r>
          </w:p>
        </w:tc>
        <w:tc>
          <w:tcPr>
            <w:tcW w:w="0" w:type="auto"/>
          </w:tcPr>
          <w:p w14:paraId="350955C8" w14:textId="77777777" w:rsidR="00810F92" w:rsidRDefault="008F3BF2">
            <w:pPr>
              <w:pStyle w:val="AxureTableNormalText"/>
            </w:pPr>
            <w:r>
              <w:t>결제</w:t>
            </w:r>
            <w:r>
              <w:t xml:space="preserve"> </w:t>
            </w:r>
            <w:r>
              <w:t>팝업</w:t>
            </w:r>
            <w:r>
              <w:t xml:space="preserve"> </w:t>
            </w:r>
            <w:r>
              <w:t>백그라운드</w:t>
            </w:r>
          </w:p>
        </w:tc>
        <w:tc>
          <w:tcPr>
            <w:tcW w:w="0" w:type="auto"/>
          </w:tcPr>
          <w:p w14:paraId="422CA57C" w14:textId="77777777" w:rsidR="00810F92" w:rsidRDefault="00810F92">
            <w:pPr>
              <w:pStyle w:val="AxureTableNormalText"/>
            </w:pPr>
          </w:p>
        </w:tc>
      </w:tr>
      <w:tr w:rsidR="00810F92" w14:paraId="512E8613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4C3E509" w14:textId="77777777" w:rsidR="00810F92" w:rsidRDefault="008F3BF2">
            <w:pPr>
              <w:pStyle w:val="AxureTableNormalText"/>
            </w:pPr>
            <w:r>
              <w:t>30</w:t>
            </w:r>
          </w:p>
        </w:tc>
        <w:tc>
          <w:tcPr>
            <w:tcW w:w="0" w:type="auto"/>
          </w:tcPr>
          <w:p w14:paraId="0A365F2B" w14:textId="77777777" w:rsidR="00810F92" w:rsidRDefault="008F3BF2">
            <w:pPr>
              <w:pStyle w:val="AxureTableNormalText"/>
            </w:pPr>
            <w:r>
              <w:t>전체</w:t>
            </w:r>
            <w:r>
              <w:t xml:space="preserve"> </w:t>
            </w:r>
            <w:r>
              <w:t>할인</w:t>
            </w:r>
            <w:r>
              <w:t xml:space="preserve"> </w:t>
            </w:r>
            <w:r>
              <w:t>취소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62EDA061" w14:textId="77777777" w:rsidR="00810F92" w:rsidRDefault="00810F92">
            <w:pPr>
              <w:pStyle w:val="AxureTableNormalText"/>
            </w:pPr>
          </w:p>
        </w:tc>
      </w:tr>
      <w:tr w:rsidR="00810F92" w14:paraId="73AC103F" w14:textId="77777777" w:rsidTr="00810F92">
        <w:tc>
          <w:tcPr>
            <w:tcW w:w="0" w:type="auto"/>
          </w:tcPr>
          <w:p w14:paraId="00DA62C5" w14:textId="77777777" w:rsidR="00810F92" w:rsidRDefault="008F3BF2">
            <w:pPr>
              <w:pStyle w:val="AxureTableNormalText"/>
            </w:pPr>
            <w:r>
              <w:t>A1</w:t>
            </w:r>
          </w:p>
        </w:tc>
        <w:tc>
          <w:tcPr>
            <w:tcW w:w="0" w:type="auto"/>
          </w:tcPr>
          <w:p w14:paraId="550BC734" w14:textId="77777777" w:rsidR="00810F92" w:rsidRDefault="008F3BF2">
            <w:pPr>
              <w:pStyle w:val="AxureTableNormalText"/>
            </w:pPr>
            <w:r>
              <w:t>나가기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FE5F31A" w14:textId="77777777" w:rsidR="00810F92" w:rsidRDefault="00810F92">
            <w:pPr>
              <w:pStyle w:val="AxureTableNormalText"/>
            </w:pPr>
          </w:p>
        </w:tc>
      </w:tr>
      <w:tr w:rsidR="00810F92" w14:paraId="6BC31D43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2AF83EFE" w14:textId="77777777" w:rsidR="00810F92" w:rsidRDefault="008F3BF2">
            <w:pPr>
              <w:pStyle w:val="AxureTableNormalText"/>
            </w:pPr>
            <w:r>
              <w:t>B1</w:t>
            </w:r>
          </w:p>
        </w:tc>
        <w:tc>
          <w:tcPr>
            <w:tcW w:w="0" w:type="auto"/>
          </w:tcPr>
          <w:p w14:paraId="109564BA" w14:textId="77777777" w:rsidR="00810F92" w:rsidRDefault="008F3BF2">
            <w:pPr>
              <w:pStyle w:val="AxureTableNormalText"/>
            </w:pPr>
            <w:r>
              <w:t>닫기</w:t>
            </w:r>
          </w:p>
        </w:tc>
        <w:tc>
          <w:tcPr>
            <w:tcW w:w="0" w:type="auto"/>
          </w:tcPr>
          <w:p w14:paraId="4E45EDDD" w14:textId="77777777" w:rsidR="00810F92" w:rsidRDefault="00810F92">
            <w:pPr>
              <w:pStyle w:val="AxureTableNormalText"/>
            </w:pPr>
          </w:p>
        </w:tc>
      </w:tr>
    </w:tbl>
    <w:p w14:paraId="37467559" w14:textId="77777777" w:rsidR="00810F92" w:rsidRDefault="008F3BF2">
      <w:pPr>
        <w:pStyle w:val="Heading2"/>
      </w:pPr>
      <w:r>
        <w:br w:type="page"/>
      </w:r>
      <w:r>
        <w:lastRenderedPageBreak/>
        <w:t>듀얼모니터</w:t>
      </w:r>
      <w:r>
        <w:t>_ready</w:t>
      </w:r>
    </w:p>
    <w:p w14:paraId="2510A14A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0A085214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F768A2C" wp14:editId="619F94B9">
            <wp:extent cx="6858000" cy="5143500"/>
            <wp:effectExtent l="0" t="0" r="0" b="0"/>
            <wp:docPr id="55" name="AXU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XU54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7399" w14:textId="77777777" w:rsidR="00810F92" w:rsidRDefault="008F3BF2">
      <w:pPr>
        <w:pStyle w:val="Heading2"/>
      </w:pPr>
      <w:r>
        <w:br w:type="page"/>
      </w:r>
      <w:r>
        <w:lastRenderedPageBreak/>
        <w:t>영업홈</w:t>
      </w:r>
    </w:p>
    <w:p w14:paraId="75FCA678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788B4D64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21955C6" wp14:editId="60FC5B3A">
            <wp:extent cx="6858000" cy="5143500"/>
            <wp:effectExtent l="0" t="0" r="0" b="0"/>
            <wp:docPr id="56" name="AXU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XU55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E2A7" w14:textId="77777777" w:rsidR="00810F92" w:rsidRDefault="008F3BF2">
      <w:pPr>
        <w:pStyle w:val="Heading2"/>
      </w:pPr>
      <w:r>
        <w:br w:type="page"/>
      </w:r>
      <w:r>
        <w:lastRenderedPageBreak/>
        <w:t>영업일보</w:t>
      </w:r>
    </w:p>
    <w:p w14:paraId="0917D4BF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72496013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C44B927" wp14:editId="037FFB64">
            <wp:extent cx="6858000" cy="5133975"/>
            <wp:effectExtent l="0" t="0" r="0" b="0"/>
            <wp:docPr id="57" name="AXU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BE0E" w14:textId="77777777" w:rsidR="00810F92" w:rsidRDefault="008F3BF2">
      <w:pPr>
        <w:pStyle w:val="Heading2"/>
      </w:pPr>
      <w:r>
        <w:br w:type="page"/>
      </w:r>
      <w:r>
        <w:lastRenderedPageBreak/>
        <w:t>주문목록</w:t>
      </w:r>
    </w:p>
    <w:p w14:paraId="5242CA05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674CFEBA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FDBE638" wp14:editId="121BE9B5">
            <wp:extent cx="6858000" cy="5143500"/>
            <wp:effectExtent l="0" t="0" r="0" b="0"/>
            <wp:docPr id="58" name="AXU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XU57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867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시재점검생성</w:t>
      </w:r>
      <w:r>
        <w:rPr>
          <w:lang w:eastAsia="ko-KR"/>
        </w:rPr>
        <w:t>_1</w:t>
      </w:r>
    </w:p>
    <w:p w14:paraId="7AB0214B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51FA3E32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3E185CA" wp14:editId="0DD689B3">
            <wp:extent cx="6858000" cy="5162550"/>
            <wp:effectExtent l="0" t="0" r="0" b="0"/>
            <wp:docPr id="59" name="AXU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XU58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D910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59B8AC3C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503E692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11B14BE1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1424FC27" w14:textId="77777777" w:rsidTr="00810F92">
        <w:tc>
          <w:tcPr>
            <w:tcW w:w="0" w:type="auto"/>
          </w:tcPr>
          <w:p w14:paraId="1CB46E2A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50F2F81B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  <w:tr w:rsidR="00810F92" w14:paraId="36EB9BCA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9EA1D90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557CFC65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  <w:tr w:rsidR="00810F92" w14:paraId="2325AA5F" w14:textId="77777777" w:rsidTr="00810F92">
        <w:tc>
          <w:tcPr>
            <w:tcW w:w="0" w:type="auto"/>
          </w:tcPr>
          <w:p w14:paraId="07C459D8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12B7758F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7705B38F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062F7DE4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0C665DE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63EC54C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7123D1AB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18C216A7" w14:textId="77777777" w:rsidTr="00810F92">
        <w:tc>
          <w:tcPr>
            <w:tcW w:w="0" w:type="auto"/>
          </w:tcPr>
          <w:p w14:paraId="66FD558A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1FC77470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1CAB658" w14:textId="77777777" w:rsidR="00810F92" w:rsidRDefault="00810F92">
            <w:pPr>
              <w:pStyle w:val="AxureTableNormalText"/>
            </w:pPr>
          </w:p>
        </w:tc>
      </w:tr>
      <w:tr w:rsidR="00810F92" w14:paraId="505A7031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68EBBF7C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371DE871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116AFC36" w14:textId="77777777" w:rsidR="00810F92" w:rsidRDefault="00810F92">
            <w:pPr>
              <w:pStyle w:val="AxureTableNormalText"/>
            </w:pPr>
          </w:p>
        </w:tc>
      </w:tr>
      <w:tr w:rsidR="00810F92" w14:paraId="6E99E5E7" w14:textId="77777777" w:rsidTr="00810F92">
        <w:tc>
          <w:tcPr>
            <w:tcW w:w="0" w:type="auto"/>
          </w:tcPr>
          <w:p w14:paraId="388EFA11" w14:textId="77777777" w:rsidR="00810F92" w:rsidRDefault="008F3BF2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14:paraId="601C3817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35A0A2FF" w14:textId="77777777" w:rsidR="00810F92" w:rsidRDefault="00810F92">
            <w:pPr>
              <w:pStyle w:val="AxureTableNormalText"/>
            </w:pPr>
          </w:p>
        </w:tc>
      </w:tr>
    </w:tbl>
    <w:p w14:paraId="2115C3E2" w14:textId="77777777" w:rsidR="00810F92" w:rsidRDefault="008F3BF2">
      <w:pPr>
        <w:pStyle w:val="Heading2"/>
      </w:pPr>
      <w:r>
        <w:br w:type="page"/>
      </w:r>
      <w:r>
        <w:lastRenderedPageBreak/>
        <w:t>시재점검리스트</w:t>
      </w:r>
    </w:p>
    <w:p w14:paraId="5B087D68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6FBFE37B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A6D6068" wp14:editId="51186174">
            <wp:extent cx="6858000" cy="5162550"/>
            <wp:effectExtent l="0" t="0" r="0" b="0"/>
            <wp:docPr id="60" name="AXU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XU59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EAAF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06DC87E8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5E5FEEF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371FBFA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4B4D3834" w14:textId="77777777" w:rsidTr="00810F92">
        <w:tc>
          <w:tcPr>
            <w:tcW w:w="0" w:type="auto"/>
          </w:tcPr>
          <w:p w14:paraId="555679D7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718D0D89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6C721168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04EAC5DD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F12BFE9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3D5934AC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22467B09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53B30185" w14:textId="77777777" w:rsidTr="00810F92">
        <w:tc>
          <w:tcPr>
            <w:tcW w:w="0" w:type="auto"/>
          </w:tcPr>
          <w:p w14:paraId="3DB56E9A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7460D013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411B69B4" w14:textId="77777777" w:rsidR="00810F92" w:rsidRDefault="00810F92">
            <w:pPr>
              <w:pStyle w:val="AxureTableNormalText"/>
            </w:pPr>
          </w:p>
        </w:tc>
      </w:tr>
    </w:tbl>
    <w:p w14:paraId="154E3112" w14:textId="77777777" w:rsidR="00810F92" w:rsidRDefault="008F3BF2">
      <w:pPr>
        <w:pStyle w:val="Heading2"/>
      </w:pPr>
      <w:r>
        <w:br w:type="page"/>
      </w:r>
      <w:r>
        <w:lastRenderedPageBreak/>
        <w:t>개별시재점검</w:t>
      </w:r>
    </w:p>
    <w:p w14:paraId="73BD4CA3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403205E5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2F5F79BB" wp14:editId="7CCDC58F">
            <wp:extent cx="6858000" cy="5133975"/>
            <wp:effectExtent l="0" t="0" r="0" b="0"/>
            <wp:docPr id="61" name="AXU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XU60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059F" w14:textId="77777777" w:rsidR="00810F92" w:rsidRDefault="008F3BF2">
      <w:pPr>
        <w:pStyle w:val="Heading2"/>
      </w:pPr>
      <w:r>
        <w:br w:type="page"/>
      </w:r>
      <w:r>
        <w:lastRenderedPageBreak/>
        <w:t>현금출납</w:t>
      </w:r>
    </w:p>
    <w:p w14:paraId="0CF98007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5AB14929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D20FBDA" wp14:editId="756AD29A">
            <wp:extent cx="6858000" cy="5143500"/>
            <wp:effectExtent l="0" t="0" r="0" b="0"/>
            <wp:docPr id="62" name="AXU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XU61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81B5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매출리포트홈</w:t>
      </w:r>
    </w:p>
    <w:p w14:paraId="518CF876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28249C70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1E1E5A41" wp14:editId="0D793048">
            <wp:extent cx="6858000" cy="5143500"/>
            <wp:effectExtent l="0" t="0" r="0" b="0"/>
            <wp:docPr id="63" name="AXU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XU62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38CD" w14:textId="77777777" w:rsidR="00810F92" w:rsidRDefault="008F3BF2">
      <w:pPr>
        <w:pStyle w:val="Heading2"/>
      </w:pPr>
      <w:r>
        <w:br w:type="page"/>
      </w:r>
      <w:r>
        <w:lastRenderedPageBreak/>
        <w:t>매출달력</w:t>
      </w:r>
    </w:p>
    <w:p w14:paraId="4799C838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71A2EB93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D3DE443" wp14:editId="4A6AE1B0">
            <wp:extent cx="6858000" cy="5133975"/>
            <wp:effectExtent l="0" t="0" r="0" b="0"/>
            <wp:docPr id="64" name="AXU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XU63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6170" w14:textId="77777777" w:rsidR="00810F92" w:rsidRDefault="008F3BF2">
      <w:pPr>
        <w:pStyle w:val="Heading2"/>
      </w:pPr>
      <w:r>
        <w:br w:type="page"/>
      </w:r>
      <w:r>
        <w:lastRenderedPageBreak/>
        <w:t>기간별매출</w:t>
      </w:r>
    </w:p>
    <w:p w14:paraId="7E8AC30D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2C69C0DC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016106D1" wp14:editId="024F264B">
            <wp:extent cx="6858000" cy="5162550"/>
            <wp:effectExtent l="0" t="0" r="0" b="0"/>
            <wp:docPr id="65" name="AXU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8A91" w14:textId="77777777" w:rsidR="00810F92" w:rsidRDefault="008F3BF2">
      <w:pPr>
        <w:pStyle w:val="Heading2"/>
      </w:pPr>
      <w:r>
        <w:br w:type="page"/>
      </w:r>
      <w:r>
        <w:lastRenderedPageBreak/>
        <w:t>상품별매출</w:t>
      </w:r>
    </w:p>
    <w:p w14:paraId="7888C3ED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31D140A0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317CBEB9" wp14:editId="19AD9C61">
            <wp:extent cx="6858000" cy="5143500"/>
            <wp:effectExtent l="0" t="0" r="0" b="0"/>
            <wp:docPr id="66" name="AXU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XU65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18C2" w14:textId="77777777" w:rsidR="00810F92" w:rsidRDefault="008F3BF2">
      <w:pPr>
        <w:pStyle w:val="Heading2"/>
      </w:pPr>
      <w:r>
        <w:br w:type="page"/>
      </w:r>
      <w:r>
        <w:lastRenderedPageBreak/>
        <w:t>설정홈</w:t>
      </w:r>
    </w:p>
    <w:p w14:paraId="4927B420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13360DD0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34550646" wp14:editId="3CDE8322">
            <wp:extent cx="6858000" cy="5143500"/>
            <wp:effectExtent l="0" t="0" r="0" b="0"/>
            <wp:docPr id="67" name="AXU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XU66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A467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결제장비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</w:p>
    <w:p w14:paraId="2EFBD3F8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0DFF8EB0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3F598D6D" wp14:editId="69935720">
            <wp:extent cx="6858000" cy="5153025"/>
            <wp:effectExtent l="0" t="0" r="0" b="0"/>
            <wp:docPr id="68" name="AXU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XU67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B541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결제장비</w:t>
      </w:r>
      <w:r>
        <w:rPr>
          <w:lang w:eastAsia="ko-KR"/>
        </w:rPr>
        <w:t xml:space="preserve"> </w:t>
      </w:r>
      <w:r>
        <w:rPr>
          <w:lang w:eastAsia="ko-KR"/>
        </w:rPr>
        <w:t>설정</w:t>
      </w:r>
      <w:r>
        <w:rPr>
          <w:lang w:eastAsia="ko-KR"/>
        </w:rPr>
        <w:t>_2</w:t>
      </w:r>
    </w:p>
    <w:p w14:paraId="626344BF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15512DD4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482603C" wp14:editId="28B2B012">
            <wp:extent cx="6858000" cy="5124450"/>
            <wp:effectExtent l="0" t="0" r="0" b="0"/>
            <wp:docPr id="69" name="AXU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XU68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DAB5" w14:textId="77777777" w:rsidR="00810F92" w:rsidRDefault="008F3BF2">
      <w:pPr>
        <w:pStyle w:val="Heading2"/>
      </w:pPr>
      <w:r>
        <w:br w:type="page"/>
      </w:r>
      <w:r>
        <w:lastRenderedPageBreak/>
        <w:t>프린터</w:t>
      </w:r>
      <w:r>
        <w:t xml:space="preserve"> </w:t>
      </w:r>
      <w:r>
        <w:t>설정</w:t>
      </w:r>
    </w:p>
    <w:p w14:paraId="536E308A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4548EF5B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6A1966F2" wp14:editId="6B8F4BE5">
            <wp:extent cx="6858000" cy="5133975"/>
            <wp:effectExtent l="0" t="0" r="0" b="0"/>
            <wp:docPr id="70" name="AXU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XU69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4C01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목록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</w:tblGrid>
      <w:tr w:rsidR="00810F92" w14:paraId="660B309F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15782F3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45479425" w14:textId="77777777" w:rsidR="00810F92" w:rsidRDefault="008F3BF2">
            <w:pPr>
              <w:pStyle w:val="AxureTableHeaderText"/>
            </w:pPr>
            <w:r>
              <w:t>이름</w:t>
            </w:r>
          </w:p>
        </w:tc>
      </w:tr>
      <w:tr w:rsidR="00810F92" w14:paraId="3633FDE1" w14:textId="77777777" w:rsidTr="00810F92">
        <w:tc>
          <w:tcPr>
            <w:tcW w:w="0" w:type="auto"/>
          </w:tcPr>
          <w:p w14:paraId="56553427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1DBEA7B1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  <w:tr w:rsidR="00810F92" w14:paraId="24CE1F6A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39F6CA5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1617A97F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</w:tr>
    </w:tbl>
    <w:p w14:paraId="1297FAC8" w14:textId="77777777" w:rsidR="00810F92" w:rsidRDefault="008F3BF2">
      <w:pPr>
        <w:pStyle w:val="Heading3"/>
      </w:pPr>
      <w:r>
        <w:t>구성요소</w:t>
      </w:r>
      <w:r>
        <w:t xml:space="preserve"> </w:t>
      </w:r>
      <w:r>
        <w:t>기능</w:t>
      </w:r>
      <w:r>
        <w:t xml:space="preserve"> </w:t>
      </w:r>
      <w:r>
        <w:t>로직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464"/>
        <w:gridCol w:w="829"/>
        <w:gridCol w:w="464"/>
      </w:tblGrid>
      <w:tr w:rsidR="00810F92" w14:paraId="517543D9" w14:textId="77777777" w:rsidTr="0081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B7C72E4" w14:textId="77777777" w:rsidR="00810F92" w:rsidRDefault="008F3BF2">
            <w:pPr>
              <w:pStyle w:val="AxureTableHeaderText"/>
            </w:pPr>
            <w:r>
              <w:t>번호</w:t>
            </w:r>
          </w:p>
        </w:tc>
        <w:tc>
          <w:tcPr>
            <w:tcW w:w="0" w:type="auto"/>
          </w:tcPr>
          <w:p w14:paraId="2050836D" w14:textId="77777777" w:rsidR="00810F92" w:rsidRDefault="008F3BF2">
            <w:pPr>
              <w:pStyle w:val="AxureTableHeaderText"/>
            </w:pPr>
            <w:r>
              <w:t>이름</w:t>
            </w:r>
          </w:p>
        </w:tc>
        <w:tc>
          <w:tcPr>
            <w:tcW w:w="0" w:type="auto"/>
          </w:tcPr>
          <w:p w14:paraId="4BCEA3F8" w14:textId="77777777" w:rsidR="00810F92" w:rsidRDefault="008F3BF2">
            <w:pPr>
              <w:pStyle w:val="AxureTableHeaderText"/>
            </w:pPr>
            <w:r>
              <w:t>기능</w:t>
            </w:r>
          </w:p>
        </w:tc>
      </w:tr>
      <w:tr w:rsidR="00810F92" w14:paraId="1DE3B1BB" w14:textId="77777777" w:rsidTr="00810F92">
        <w:tc>
          <w:tcPr>
            <w:tcW w:w="0" w:type="auto"/>
          </w:tcPr>
          <w:p w14:paraId="1AB8C51C" w14:textId="77777777" w:rsidR="00810F92" w:rsidRDefault="008F3BF2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14:paraId="3D6E7E84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2F86265" w14:textId="77777777" w:rsidR="00810F92" w:rsidRDefault="00810F92">
            <w:pPr>
              <w:pStyle w:val="AxureTableNormalText"/>
            </w:pPr>
          </w:p>
        </w:tc>
      </w:tr>
      <w:tr w:rsidR="00810F92" w14:paraId="53C44EAC" w14:textId="77777777" w:rsidTr="00810F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43262222" w14:textId="77777777" w:rsidR="00810F92" w:rsidRDefault="008F3BF2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14:paraId="28F84BF8" w14:textId="77777777" w:rsidR="00810F92" w:rsidRDefault="008F3BF2">
            <w:pPr>
              <w:pStyle w:val="AxureTableNormalText"/>
            </w:pPr>
            <w:r>
              <w:t>라인</w:t>
            </w:r>
            <w:r>
              <w:t xml:space="preserve"> </w:t>
            </w:r>
            <w:r>
              <w:t>버튼</w:t>
            </w:r>
          </w:p>
        </w:tc>
        <w:tc>
          <w:tcPr>
            <w:tcW w:w="0" w:type="auto"/>
          </w:tcPr>
          <w:p w14:paraId="588725DC" w14:textId="77777777" w:rsidR="00810F92" w:rsidRDefault="00810F92">
            <w:pPr>
              <w:pStyle w:val="AxureTableNormalText"/>
            </w:pPr>
          </w:p>
        </w:tc>
      </w:tr>
    </w:tbl>
    <w:p w14:paraId="2D0B0FF3" w14:textId="77777777" w:rsidR="00810F92" w:rsidRDefault="008F3BF2">
      <w:pPr>
        <w:pStyle w:val="Heading2"/>
      </w:pPr>
      <w:r>
        <w:br w:type="page"/>
      </w:r>
      <w:r>
        <w:lastRenderedPageBreak/>
        <w:t>unregister</w:t>
      </w:r>
    </w:p>
    <w:p w14:paraId="1C6FB399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0449B1A7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735F854D" wp14:editId="3289D794">
            <wp:extent cx="6858000" cy="4924425"/>
            <wp:effectExtent l="0" t="0" r="0" b="0"/>
            <wp:docPr id="71" name="AXU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XU70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0892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신용카드결제전표</w:t>
      </w:r>
    </w:p>
    <w:p w14:paraId="662285A7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556E55D9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6D20254D" wp14:editId="0543E154">
            <wp:extent cx="5353050" cy="7315200"/>
            <wp:effectExtent l="0" t="0" r="0" b="0"/>
            <wp:docPr id="72" name="AXU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XU71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3B2E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고객영수증</w:t>
      </w:r>
      <w:r>
        <w:rPr>
          <w:lang w:eastAsia="ko-KR"/>
        </w:rPr>
        <w:t>-</w:t>
      </w:r>
      <w:r>
        <w:rPr>
          <w:lang w:eastAsia="ko-KR"/>
        </w:rPr>
        <w:t>금액만</w:t>
      </w:r>
    </w:p>
    <w:p w14:paraId="294B02EB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3DBBB57B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18280BCA" wp14:editId="535907AB">
            <wp:extent cx="6858000" cy="5238750"/>
            <wp:effectExtent l="0" t="0" r="0" b="0"/>
            <wp:docPr id="73" name="AXU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0DCB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매장영수증</w:t>
      </w:r>
      <w:r>
        <w:rPr>
          <w:lang w:eastAsia="ko-KR"/>
        </w:rPr>
        <w:t>-</w:t>
      </w:r>
      <w:r>
        <w:rPr>
          <w:lang w:eastAsia="ko-KR"/>
        </w:rPr>
        <w:t>금액만</w:t>
      </w:r>
    </w:p>
    <w:p w14:paraId="32D403FB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0AA988DB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1988094F" wp14:editId="12D9DB8B">
            <wp:extent cx="4381500" cy="7315200"/>
            <wp:effectExtent l="0" t="0" r="0" b="0"/>
            <wp:docPr id="74" name="AXU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XU73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F6C7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고객영수증</w:t>
      </w:r>
      <w:r>
        <w:rPr>
          <w:lang w:eastAsia="ko-KR"/>
        </w:rPr>
        <w:t>-</w:t>
      </w:r>
      <w:r>
        <w:rPr>
          <w:lang w:eastAsia="ko-KR"/>
        </w:rPr>
        <w:t>기본형</w:t>
      </w:r>
    </w:p>
    <w:p w14:paraId="3E4EF321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75D213B9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AC80DAE" wp14:editId="77C1B02A">
            <wp:extent cx="6858000" cy="6467475"/>
            <wp:effectExtent l="0" t="0" r="0" b="0"/>
            <wp:docPr id="75" name="AXU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XU74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9F23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고객영수증</w:t>
      </w:r>
      <w:r>
        <w:rPr>
          <w:lang w:eastAsia="ko-KR"/>
        </w:rPr>
        <w:t>-</w:t>
      </w:r>
      <w:r>
        <w:rPr>
          <w:lang w:eastAsia="ko-KR"/>
        </w:rPr>
        <w:t>세부항목</w:t>
      </w:r>
    </w:p>
    <w:p w14:paraId="4B24D02A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5E52BBEA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C9020EF" wp14:editId="204C5D66">
            <wp:extent cx="3952875" cy="7315200"/>
            <wp:effectExtent l="0" t="0" r="0" b="0"/>
            <wp:docPr id="76" name="AXU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XU75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E5FD" w14:textId="77777777" w:rsidR="00810F92" w:rsidRDefault="008F3BF2">
      <w:pPr>
        <w:pStyle w:val="Heading2"/>
      </w:pPr>
      <w:r>
        <w:br w:type="page"/>
      </w:r>
      <w:r>
        <w:lastRenderedPageBreak/>
        <w:t>주방주문서</w:t>
      </w:r>
    </w:p>
    <w:p w14:paraId="4226D68E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6701CF8A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2CA7CD1A" wp14:editId="3C741704">
            <wp:extent cx="6858000" cy="6934200"/>
            <wp:effectExtent l="0" t="0" r="0" b="0"/>
            <wp:docPr id="77" name="AXU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XU76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C5B0" w14:textId="77777777" w:rsidR="00810F92" w:rsidRDefault="008F3BF2">
      <w:pPr>
        <w:pStyle w:val="Heading2"/>
      </w:pPr>
      <w:r>
        <w:br w:type="page"/>
      </w:r>
      <w:r>
        <w:lastRenderedPageBreak/>
        <w:t>주방주문서</w:t>
      </w:r>
    </w:p>
    <w:p w14:paraId="1943C1A3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576855BE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4CA3D39D" wp14:editId="43F9FBBC">
            <wp:extent cx="6858000" cy="6419850"/>
            <wp:effectExtent l="0" t="0" r="0" b="0"/>
            <wp:docPr id="78" name="AXU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XU77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3775" w14:textId="77777777" w:rsidR="00810F92" w:rsidRDefault="008F3BF2">
      <w:pPr>
        <w:pStyle w:val="Heading2"/>
      </w:pPr>
      <w:r>
        <w:br w:type="page"/>
      </w:r>
      <w:r>
        <w:lastRenderedPageBreak/>
        <w:t>고객주문서</w:t>
      </w:r>
    </w:p>
    <w:p w14:paraId="2E9270C0" w14:textId="77777777" w:rsidR="00810F92" w:rsidRDefault="008F3BF2">
      <w:pPr>
        <w:pStyle w:val="Heading3"/>
      </w:pPr>
      <w:r>
        <w:t>흐름도</w:t>
      </w:r>
      <w:r>
        <w:t xml:space="preserve"> / UI</w:t>
      </w:r>
    </w:p>
    <w:p w14:paraId="42FC4925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683B42FF" wp14:editId="44861976">
            <wp:extent cx="4657725" cy="6543675"/>
            <wp:effectExtent l="0" t="0" r="0" b="0"/>
            <wp:docPr id="79" name="AXU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XU78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F0A6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고객영수증</w:t>
      </w:r>
      <w:r>
        <w:rPr>
          <w:lang w:eastAsia="ko-KR"/>
        </w:rPr>
        <w:t>-simple</w:t>
      </w:r>
    </w:p>
    <w:p w14:paraId="7DB2F2D5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551AD01C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678BA220" wp14:editId="72D792CB">
            <wp:extent cx="6858000" cy="4953000"/>
            <wp:effectExtent l="0" t="0" r="0" b="0"/>
            <wp:docPr id="80" name="AXU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XU79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B065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고객영수증</w:t>
      </w:r>
      <w:r>
        <w:rPr>
          <w:lang w:eastAsia="ko-KR"/>
        </w:rPr>
        <w:t>-basic</w:t>
      </w:r>
    </w:p>
    <w:p w14:paraId="48B1CD96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6828C47D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53276889" wp14:editId="29E2341A">
            <wp:extent cx="6858000" cy="6467475"/>
            <wp:effectExtent l="0" t="0" r="0" b="0"/>
            <wp:docPr id="81" name="AXU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XU80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246" w14:textId="77777777" w:rsidR="00810F92" w:rsidRDefault="008F3BF2">
      <w:pPr>
        <w:pStyle w:val="Heading2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고객영수증</w:t>
      </w:r>
      <w:r>
        <w:rPr>
          <w:lang w:eastAsia="ko-KR"/>
        </w:rPr>
        <w:t>-detail</w:t>
      </w:r>
    </w:p>
    <w:p w14:paraId="462382BA" w14:textId="77777777" w:rsidR="00810F92" w:rsidRDefault="008F3BF2">
      <w:pPr>
        <w:pStyle w:val="Heading3"/>
        <w:rPr>
          <w:lang w:eastAsia="ko-KR"/>
        </w:rPr>
      </w:pPr>
      <w:r>
        <w:rPr>
          <w:lang w:eastAsia="ko-KR"/>
        </w:rPr>
        <w:t>흐름도</w:t>
      </w:r>
      <w:r>
        <w:rPr>
          <w:lang w:eastAsia="ko-KR"/>
        </w:rPr>
        <w:t xml:space="preserve"> / UI</w:t>
      </w:r>
    </w:p>
    <w:p w14:paraId="5B5AF79B" w14:textId="77777777" w:rsidR="00810F92" w:rsidRDefault="008F3BF2">
      <w:pPr>
        <w:pStyle w:val="AxureImageParagraph"/>
      </w:pPr>
      <w:r>
        <w:rPr>
          <w:noProof/>
          <w:lang w:eastAsia="ko-KR"/>
        </w:rPr>
        <w:drawing>
          <wp:inline distT="0" distB="0" distL="0" distR="0" wp14:anchorId="65F5853C" wp14:editId="17054D0E">
            <wp:extent cx="3952875" cy="7315200"/>
            <wp:effectExtent l="0" t="0" r="0" b="0"/>
            <wp:docPr id="82" name="AXU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XU81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D93" w14:textId="77777777" w:rsidR="00810F92" w:rsidRDefault="00810F92">
      <w:pPr>
        <w:sectPr w:rsidR="00810F92">
          <w:type w:val="continuous"/>
          <w:pgSz w:w="12240" w:h="15840"/>
          <w:pgMar w:top="720" w:right="720" w:bottom="720" w:left="720" w:header="720" w:footer="432" w:gutter="0"/>
          <w:cols w:space="720"/>
        </w:sectPr>
      </w:pPr>
    </w:p>
    <w:p w14:paraId="7DB05930" w14:textId="77777777" w:rsidR="008F3BF2" w:rsidRDefault="008F3BF2"/>
    <w:sectPr w:rsidR="008F3BF2" w:rsidSect="004F3FB3">
      <w:headerReference w:type="default" r:id="rId93"/>
      <w:footerReference w:type="default" r:id="rId94"/>
      <w:type w:val="continuous"/>
      <w:pgSz w:w="12240" w:h="15840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09C585" w14:textId="77777777" w:rsidR="008F3BF2" w:rsidRDefault="008F3BF2" w:rsidP="00093BE1">
      <w:pPr>
        <w:spacing w:before="0" w:after="0"/>
      </w:pPr>
      <w:r>
        <w:separator/>
      </w:r>
    </w:p>
  </w:endnote>
  <w:endnote w:type="continuationSeparator" w:id="0">
    <w:p w14:paraId="2B01CE21" w14:textId="77777777" w:rsidR="008F3BF2" w:rsidRDefault="008F3BF2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바탕"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ple SD Gothic Neo">
    <w:panose1 w:val="02000300000000000000"/>
    <w:charset w:val="81"/>
    <w:family w:val="swiss"/>
    <w:pitch w:val="variable"/>
    <w:sig w:usb0="00000203" w:usb1="29D72C10" w:usb2="00000010" w:usb3="00000000" w:csb0="00280005" w:csb1="00000000"/>
  </w:font>
  <w:font w:name=".Apple SD Gothic NeoI">
    <w:panose1 w:val="02000300000000000000"/>
    <w:charset w:val="81"/>
    <w:family w:val="swiss"/>
    <w:pitch w:val="variable"/>
    <w:sig w:usb0="00000203" w:usb1="29D72C10" w:usb2="00000010" w:usb3="00000000" w:csb0="00280005" w:csb1="00000000"/>
  </w:font>
  <w:font w:name=".AppleSystemUIFont">
    <w:charset w:val="88"/>
    <w:family w:val="auto"/>
    <w:pitch w:val="variable"/>
    <w:sig w:usb0="A00002DF" w:usb1="0A080003" w:usb2="00000010" w:usb3="00000000" w:csb0="001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14:paraId="18642A71" w14:textId="77777777" w:rsidTr="001F050D">
      <w:trPr>
        <w:trHeight w:val="180"/>
      </w:trPr>
      <w:tc>
        <w:tcPr>
          <w:tcW w:w="2214" w:type="pct"/>
        </w:tcPr>
        <w:p w14:paraId="2A8C5971" w14:textId="77777777"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14:paraId="6550016A" w14:textId="77777777"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BF1CA3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8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14:paraId="495336A5" w14:textId="77777777" w:rsidR="004852C3" w:rsidRDefault="004852C3">
          <w:pPr>
            <w:pStyle w:val="Footer"/>
          </w:pPr>
        </w:p>
      </w:tc>
    </w:tr>
    <w:tr w:rsidR="004852C3" w14:paraId="2D95F8D2" w14:textId="77777777" w:rsidTr="001F050D">
      <w:tc>
        <w:tcPr>
          <w:tcW w:w="2214" w:type="pct"/>
        </w:tcPr>
        <w:p w14:paraId="55BCE400" w14:textId="77777777"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14:paraId="4A83C19F" w14:textId="77777777"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14:paraId="3BA7C0A3" w14:textId="77777777" w:rsidR="004852C3" w:rsidRDefault="004852C3">
          <w:pPr>
            <w:pStyle w:val="Footer"/>
          </w:pPr>
        </w:p>
      </w:tc>
    </w:tr>
  </w:tbl>
  <w:p w14:paraId="6D774E54" w14:textId="77777777" w:rsidR="004852C3" w:rsidRDefault="004852C3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14:paraId="642A979C" w14:textId="77777777" w:rsidTr="001F050D">
      <w:trPr>
        <w:trHeight w:val="180"/>
      </w:trPr>
      <w:tc>
        <w:tcPr>
          <w:tcW w:w="2214" w:type="pct"/>
        </w:tcPr>
        <w:p w14:paraId="55F77E51" w14:textId="77777777"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14:paraId="12B5D241" w14:textId="77777777"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14:paraId="644FCAF9" w14:textId="77777777" w:rsidR="004852C3" w:rsidRDefault="004852C3">
          <w:pPr>
            <w:pStyle w:val="Footer"/>
          </w:pPr>
        </w:p>
      </w:tc>
    </w:tr>
    <w:tr w:rsidR="004852C3" w14:paraId="3DE27577" w14:textId="77777777" w:rsidTr="001F050D">
      <w:tc>
        <w:tcPr>
          <w:tcW w:w="2214" w:type="pct"/>
        </w:tcPr>
        <w:p w14:paraId="51071DC1" w14:textId="77777777"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14:paraId="190D460A" w14:textId="77777777"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14:paraId="2D44A7B4" w14:textId="77777777" w:rsidR="004852C3" w:rsidRDefault="004852C3">
          <w:pPr>
            <w:pStyle w:val="Footer"/>
          </w:pPr>
        </w:p>
      </w:tc>
    </w:tr>
  </w:tbl>
  <w:p w14:paraId="33C11E3D" w14:textId="77777777"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DAFFA7" w14:textId="77777777" w:rsidR="008F3BF2" w:rsidRDefault="008F3BF2" w:rsidP="00093BE1">
      <w:pPr>
        <w:spacing w:before="0" w:after="0"/>
      </w:pPr>
      <w:r>
        <w:separator/>
      </w:r>
    </w:p>
  </w:footnote>
  <w:footnote w:type="continuationSeparator" w:id="0">
    <w:p w14:paraId="279367B6" w14:textId="77777777" w:rsidR="008F3BF2" w:rsidRDefault="008F3BF2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14:paraId="4801D75E" w14:textId="77777777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14:paraId="687768F1" w14:textId="77777777" w:rsidR="00557485" w:rsidRPr="003E5A01" w:rsidRDefault="00184E14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Poly Specification</w:t>
              </w:r>
            </w:p>
          </w:sdtContent>
        </w:sdt>
      </w:tc>
    </w:tr>
  </w:tbl>
  <w:p w14:paraId="09B0079F" w14:textId="77777777" w:rsidR="00557485" w:rsidRDefault="00557485" w:rsidP="00775200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14:paraId="0209BAE5" w14:textId="77777777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69016542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14:paraId="7584C86C" w14:textId="77777777" w:rsidR="00557485" w:rsidRPr="003E5A01" w:rsidRDefault="00184E14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Poly Specification</w:t>
              </w:r>
            </w:p>
          </w:sdtContent>
        </w:sdt>
      </w:tc>
    </w:tr>
  </w:tbl>
  <w:p w14:paraId="4A5386C8" w14:textId="77777777"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DB44C11"/>
    <w:multiLevelType w:val="multilevel"/>
    <w:tmpl w:val="CF76725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7620914"/>
    <w:multiLevelType w:val="multilevel"/>
    <w:tmpl w:val="02F2603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3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7"/>
  </w:num>
  <w:num w:numId="2">
    <w:abstractNumId w:val="10"/>
  </w:num>
  <w:num w:numId="3">
    <w:abstractNumId w:val="9"/>
  </w:num>
  <w:num w:numId="4">
    <w:abstractNumId w:val="12"/>
  </w:num>
  <w:num w:numId="5">
    <w:abstractNumId w:val="2"/>
  </w:num>
  <w:num w:numId="6">
    <w:abstractNumId w:val="6"/>
  </w:num>
  <w:num w:numId="7">
    <w:abstractNumId w:val="11"/>
  </w:num>
  <w:num w:numId="8">
    <w:abstractNumId w:val="13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84E14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0F92"/>
    <w:rsid w:val="00812B47"/>
    <w:rsid w:val="00813BF6"/>
    <w:rsid w:val="00841874"/>
    <w:rsid w:val="00865911"/>
    <w:rsid w:val="0086676B"/>
    <w:rsid w:val="008840E7"/>
    <w:rsid w:val="0089027D"/>
    <w:rsid w:val="008C502E"/>
    <w:rsid w:val="008F3BF2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1CA3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E046F5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바탕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header" Target="header2.xml"/><Relationship Id="rId94" Type="http://schemas.openxmlformats.org/officeDocument/2006/relationships/footer" Target="footer2.xml"/><Relationship Id="rId95" Type="http://schemas.openxmlformats.org/officeDocument/2006/relationships/fontTable" Target="fontTable.xml"/><Relationship Id="rId96" Type="http://schemas.openxmlformats.org/officeDocument/2006/relationships/glossaryDocument" Target="glossary/document.xml"/><Relationship Id="rId97" Type="http://schemas.openxmlformats.org/officeDocument/2006/relationships/theme" Target="theme/theme1.xm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바탕"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ple SD Gothic Neo">
    <w:panose1 w:val="02000300000000000000"/>
    <w:charset w:val="81"/>
    <w:family w:val="swiss"/>
    <w:pitch w:val="variable"/>
    <w:sig w:usb0="00000203" w:usb1="29D72C10" w:usb2="00000010" w:usb3="00000000" w:csb0="00280005" w:csb1="00000000"/>
  </w:font>
  <w:font w:name=".Apple SD Gothic NeoI">
    <w:panose1 w:val="02000300000000000000"/>
    <w:charset w:val="81"/>
    <w:family w:val="swiss"/>
    <w:pitch w:val="variable"/>
    <w:sig w:usb0="00000203" w:usb1="29D72C10" w:usb2="00000010" w:usb3="00000000" w:csb0="00280005" w:csb1="00000000"/>
  </w:font>
  <w:font w:name=".AppleSystemUIFont">
    <w:charset w:val="88"/>
    <w:family w:val="auto"/>
    <w:pitch w:val="variable"/>
    <w:sig w:usb0="A00002DF" w:usb1="0A080003" w:usb2="00000010" w:usb3="00000000" w:csb0="001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4C5CD2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2020-04-20T00:00:00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03E499-DBF9-1A46-A78E-EA96A21BD5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C:\Users\nick.hunt\AppData\Local\Temp\315c31ec-09d6-49e5-9158-2e9e98120a01.dot</Template>
  <TotalTime>0</TotalTime>
  <Pages>130</Pages>
  <Words>3443</Words>
  <Characters>19626</Characters>
  <Application>Microsoft Macintosh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23023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Poly Specification</dc:title>
  <dc:subject>Detail UX description</dc:subject>
  <dc:creator>JS Lee</dc:creator>
  <cp:lastModifiedBy>Microsoft Office User</cp:lastModifiedBy>
  <cp:revision>2</cp:revision>
  <cp:lastPrinted>2010-09-03T00:33:00Z</cp:lastPrinted>
  <dcterms:created xsi:type="dcterms:W3CDTF">2020-04-12T23:46:00Z</dcterms:created>
  <dcterms:modified xsi:type="dcterms:W3CDTF">2020-04-12T23:46:00Z</dcterms:modified>
</cp:coreProperties>
</file>